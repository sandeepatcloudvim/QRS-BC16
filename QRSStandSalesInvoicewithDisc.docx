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4989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9"/>
        <w:gridCol w:w="6007"/>
      </w:tblGrid>
      <w:tr w:rsidRPr="00204F31" w:rsidR="00C43401" w:rsidTr="002D6633" w14:paraId="33232384" w14:textId="77777777">
        <w:trPr>
          <w:cantSplit/>
          <w:trHeight w:val="301"/>
        </w:trPr>
        <w:sdt>
          <w:sdtPr>
            <w:rPr>
              <w:b/>
              <w:bCs/>
            </w:rPr>
            <w:alias w:val="#Nav: /Header/CustomerAddress1"/>
            <w:tag w:val="#Nav: QRS Sales Invoice With Disc/50017"/>
            <w:id w:val="-346637227"/>
            <w:placeholder>
              <w:docPart w:val="CEDF5E3431064BB6BB9D44760C7A4D44"/>
            </w:placeholder>
            <w:dataBinding w:prefixMappings="xmlns:ns0='urn:microsoft-dynamics-nav/reports/QRS Sales Invoice With Disc/50017/'" w:xpath="/ns0:NavWordReportXmlPart[1]/ns0:Header[1]/ns0:CustomerAddress1[1]" w:storeItemID="{59374CF1-3877-4B03-A784-F1885496ECA3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144" w:type="pct"/>
              </w:tcPr>
              <w:p w:rsidRPr="00204F31" w:rsidR="00C43401" w:rsidP="00D54DEE" w:rsidRDefault="00C43401" w14:paraId="55D6FE36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QRS Sales Invoice With Disc/50017"/>
            <w:id w:val="-1171950695"/>
            <w:placeholder>
              <w:docPart w:val="53DFA164C9794AC68EDA0D8BF94C6DC6"/>
            </w:placeholder>
            <w:dataBinding w:prefixMappings="xmlns:ns0='urn:microsoft-dynamics-nav/reports/QRS Sales Invoice With Disc/50017/'" w:xpath="/ns0:NavWordReportXmlPart[1]/ns0:Header[1]/ns0:CompanyAddress1[1]" w:storeItemID="{59374CF1-3877-4B03-A784-F1885496ECA3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 w14:paraId="33E3543B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2D6633" w14:paraId="7A87B5E9" w14:textId="77777777">
        <w:trPr>
          <w:cantSplit/>
          <w:trHeight w:val="301"/>
        </w:trPr>
        <w:sdt>
          <w:sdtPr>
            <w:alias w:val="#Nav: /Header/CustomerAddress2"/>
            <w:tag w:val="#Nav: QRS Sales Invoice With Disc/50017"/>
            <w:id w:val="2121793087"/>
            <w:placeholder>
              <w:docPart w:val="CEDF5E3431064BB6BB9D44760C7A4D44"/>
            </w:placeholder>
            <w:dataBinding w:prefixMappings="xmlns:ns0='urn:microsoft-dynamics-nav/reports/QRS Sales Invoice With Disc/50017/'" w:xpath="/ns0:NavWordReportXmlPart[1]/ns0:Header[1]/ns0:CustomerAddress2[1]" w:storeItemID="{59374CF1-3877-4B03-A784-F1885496ECA3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 w14:paraId="66164EC0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QRS Sales Invoice With Disc/50017"/>
            <w:id w:val="1521665205"/>
            <w:placeholder>
              <w:docPart w:val="0E198E2638624E51B748E662B6F08683"/>
            </w:placeholder>
            <w:dataBinding w:prefixMappings="xmlns:ns0='urn:microsoft-dynamics-nav/reports/QRS Sales Invoice With Disc/50017/'" w:xpath="/ns0:NavWordReportXmlPart[1]/ns0:Header[1]/ns0:CompanyAddress2[1]" w:storeItemID="{59374CF1-3877-4B03-A784-F1885496ECA3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 w14:paraId="00D806C0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2D6633" w14:paraId="4A6EE38F" w14:textId="77777777">
        <w:trPr>
          <w:cantSplit/>
          <w:trHeight w:val="301"/>
        </w:trPr>
        <w:sdt>
          <w:sdtPr>
            <w:alias w:val="#Nav: /Header/CustomerAddress3"/>
            <w:tag w:val="#Nav: QRS Sales Invoice With Disc/50017"/>
            <w:id w:val="536395156"/>
            <w:placeholder>
              <w:docPart w:val="CEDF5E3431064BB6BB9D44760C7A4D44"/>
            </w:placeholder>
            <w:dataBinding w:prefixMappings="xmlns:ns0='urn:microsoft-dynamics-nav/reports/QRS Sales Invoice With Disc/50017/'" w:xpath="/ns0:NavWordReportXmlPart[1]/ns0:Header[1]/ns0:CustomerAddress3[1]" w:storeItemID="{59374CF1-3877-4B03-A784-F1885496ECA3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 w14:paraId="435A9465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QRS Sales Invoice With Disc/50017"/>
            <w:id w:val="-1053613660"/>
            <w:placeholder>
              <w:docPart w:val="0E198E2638624E51B748E662B6F08683"/>
            </w:placeholder>
            <w:dataBinding w:prefixMappings="xmlns:ns0='urn:microsoft-dynamics-nav/reports/QRS Sales Invoice With Disc/50017/'" w:xpath="/ns0:NavWordReportXmlPart[1]/ns0:Header[1]/ns0:CompanyAddress3[1]" w:storeItemID="{59374CF1-3877-4B03-A784-F1885496ECA3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 w14:paraId="04FBC987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2D6633" w14:paraId="2CB82A03" w14:textId="77777777">
        <w:trPr>
          <w:cantSplit/>
          <w:trHeight w:val="301"/>
        </w:trPr>
        <w:sdt>
          <w:sdtPr>
            <w:alias w:val="#Nav: /Header/CustomerAddress4"/>
            <w:tag w:val="#Nav: QRS Sales Invoice With Disc/50017"/>
            <w:id w:val="1229109116"/>
            <w:placeholder>
              <w:docPart w:val="CEDF5E3431064BB6BB9D44760C7A4D44"/>
            </w:placeholder>
            <w:dataBinding w:prefixMappings="xmlns:ns0='urn:microsoft-dynamics-nav/reports/QRS Sales Invoice With Disc/50017/'" w:xpath="/ns0:NavWordReportXmlPart[1]/ns0:Header[1]/ns0:CustomerAddress4[1]" w:storeItemID="{59374CF1-3877-4B03-A784-F1885496ECA3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 w14:paraId="1B1CC28A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QRS Sales Invoice With Disc/50017"/>
            <w:id w:val="-843252946"/>
            <w:placeholder>
              <w:docPart w:val="0E198E2638624E51B748E662B6F08683"/>
            </w:placeholder>
            <w:dataBinding w:prefixMappings="xmlns:ns0='urn:microsoft-dynamics-nav/reports/QRS Sales Invoice With Disc/50017/'" w:xpath="/ns0:NavWordReportXmlPart[1]/ns0:Header[1]/ns0:CompanyAddress4[1]" w:storeItemID="{59374CF1-3877-4B03-A784-F1885496ECA3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 w14:paraId="395FD697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2D6633" w14:paraId="2E59FF56" w14:textId="77777777">
        <w:trPr>
          <w:cantSplit/>
          <w:trHeight w:val="301"/>
        </w:trPr>
        <w:sdt>
          <w:sdtPr>
            <w:alias w:val="#Nav: /Header/CustomerAddress5"/>
            <w:tag w:val="#Nav: QRS Sales Invoice With Disc/50017"/>
            <w:id w:val="1814057176"/>
            <w:placeholder>
              <w:docPart w:val="CEDF5E3431064BB6BB9D44760C7A4D44"/>
            </w:placeholder>
            <w:dataBinding w:prefixMappings="xmlns:ns0='urn:microsoft-dynamics-nav/reports/QRS Sales Invoice With Disc/50017/'" w:xpath="/ns0:NavWordReportXmlPart[1]/ns0:Header[1]/ns0:CustomerAddress5[1]" w:storeItemID="{59374CF1-3877-4B03-A784-F1885496ECA3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 w14:paraId="30306FAF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QRS Sales Invoice With Disc/50017"/>
            <w:id w:val="-1834985711"/>
            <w:placeholder>
              <w:docPart w:val="0E198E2638624E51B748E662B6F08683"/>
            </w:placeholder>
            <w:dataBinding w:prefixMappings="xmlns:ns0='urn:microsoft-dynamics-nav/reports/QRS Sales Invoice With Disc/50017/'" w:xpath="/ns0:NavWordReportXmlPart[1]/ns0:Header[1]/ns0:CompanyAddress5[1]" w:storeItemID="{59374CF1-3877-4B03-A784-F1885496ECA3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 w14:paraId="4D396810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2D6633" w14:paraId="4878135B" w14:textId="77777777">
        <w:trPr>
          <w:cantSplit/>
          <w:trHeight w:val="284"/>
        </w:trPr>
        <w:sdt>
          <w:sdtPr>
            <w:alias w:val="#Nav: /Header/CustomerAddress6"/>
            <w:tag w:val="#Nav: QRS Sales Invoice With Disc/50017"/>
            <w:id w:val="-2064325541"/>
            <w:placeholder>
              <w:docPart w:val="CEDF5E3431064BB6BB9D44760C7A4D44"/>
            </w:placeholder>
            <w:dataBinding w:prefixMappings="xmlns:ns0='urn:microsoft-dynamics-nav/reports/QRS Sales Invoice With Disc/50017/'" w:xpath="/ns0:NavWordReportXmlPart[1]/ns0:Header[1]/ns0:CustomerAddress6[1]" w:storeItemID="{59374CF1-3877-4B03-A784-F1885496ECA3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 w14:paraId="4DA551B2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QRS Sales Invoice With Disc/50017"/>
            <w:id w:val="-2005736487"/>
            <w:placeholder>
              <w:docPart w:val="0E198E2638624E51B748E662B6F08683"/>
            </w:placeholder>
            <w:dataBinding w:prefixMappings="xmlns:ns0='urn:microsoft-dynamics-nav/reports/QRS Sales Invoice With Disc/50017/'" w:xpath="/ns0:NavWordReportXmlPart[1]/ns0:Header[1]/ns0:CompanyAddress6[1]" w:storeItemID="{59374CF1-3877-4B03-A784-F1885496ECA3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 w14:paraId="5A3BF021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2D6633" w14:paraId="0899266A" w14:textId="77777777">
        <w:trPr>
          <w:cantSplit/>
          <w:trHeight w:val="284"/>
        </w:trPr>
        <w:sdt>
          <w:sdtPr>
            <w:alias w:val="#Nav: /Header/CustomerAddress7"/>
            <w:tag w:val="#Nav: QRS Sales Invoice With Disc/50017"/>
            <w:id w:val="-762605892"/>
            <w:placeholder>
              <w:docPart w:val="6E76CA63D41844028E5A6FF0624C5B91"/>
            </w:placeholder>
            <w:dataBinding w:prefixMappings="xmlns:ns0='urn:microsoft-dynamics-nav/reports/QRS Sales Invoice With Disc/50017/'" w:xpath="/ns0:NavWordReportXmlPart[1]/ns0:Header[1]/ns0:CustomerAddress7[1]" w:storeItemID="{59374CF1-3877-4B03-A784-F1885496ECA3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 w14:paraId="418B5D14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856" w:type="pct"/>
          </w:tcPr>
          <w:p w:rsidRPr="00204F31" w:rsidR="00C43401" w:rsidP="00D54DEE" w:rsidRDefault="00F95945" w14:paraId="1A7EABFF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QRS Sales Invoice With Disc/50017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QRS Sales Invoice With Disc/50017/'" w:xpath="/ns0:NavWordReportXmlPart[1]/ns0:Header[1]/ns0:CompanyLegalOffice_Lbl[1]" w:storeItemID="{59374CF1-3877-4B03-A784-F1885496ECA3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QRS Sales Invoice With Disc/50017"/>
                <w:id w:val="1332101128"/>
                <w:placeholder>
                  <w:docPart w:val="FAF6EB61142E4D80BD1FFD7E376AA00A"/>
                </w:placeholder>
                <w:dataBinding w:prefixMappings="xmlns:ns0='urn:microsoft-dynamics-nav/reports/QRS Sales Invoice With Disc/50017/'" w:xpath="/ns0:NavWordReportXmlPart[1]/ns0:Header[1]/ns0:CompanyLegalOffice[1]" w:storeItemID="{59374CF1-3877-4B03-A784-F1885496ECA3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2D6633" w14:paraId="78BE9072" w14:textId="77777777">
        <w:trPr>
          <w:cantSplit/>
          <w:trHeight w:val="284"/>
        </w:trPr>
        <w:sdt>
          <w:sdtPr>
            <w:alias w:val="#Nav: /Header/CustomerAddress8"/>
            <w:tag w:val="#Nav: QRS Sales Invoice With Disc/50017"/>
            <w:id w:val="571465082"/>
            <w:placeholder>
              <w:docPart w:val="C9C2CB19028948D1BDA62A59BDF5FC73"/>
            </w:placeholder>
            <w:dataBinding w:prefixMappings="xmlns:ns0='urn:microsoft-dynamics-nav/reports/QRS Sales Invoice With Disc/50017/'" w:xpath="/ns0:NavWordReportXmlPart[1]/ns0:Header[1]/ns0:CustomerAddress8[1]" w:storeItemID="{59374CF1-3877-4B03-A784-F1885496ECA3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 w14:paraId="76635CA3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856" w:type="pct"/>
          </w:tcPr>
          <w:p w:rsidRPr="00204F31" w:rsidR="00C43401" w:rsidP="00D54DEE" w:rsidRDefault="00C43401" w14:paraId="5CE5D8E4" w14:textId="77777777">
            <w:pPr>
              <w:pStyle w:val="NoSpacing"/>
              <w:jc w:val="right"/>
            </w:pPr>
          </w:p>
        </w:tc>
      </w:tr>
    </w:tbl>
    <w:p w:rsidRPr="00DB3913" w:rsidR="00D54DEE" w:rsidP="00D54DEE" w:rsidRDefault="00D54DEE" w14:paraId="41B85BA7" w14:textId="77777777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627"/>
        <w:gridCol w:w="2627"/>
        <w:gridCol w:w="2627"/>
        <w:gridCol w:w="2627"/>
      </w:tblGrid>
      <w:tr w:rsidR="00D54DEE" w:rsidTr="002D6633" w14:paraId="3F36FC76" w14:textId="77777777">
        <w:trPr>
          <w:trHeight w:val="409"/>
        </w:trPr>
        <w:sdt>
          <w:sdtPr>
            <w:alias w:val="#Nav: /Header/YourReference_Header_Lbl"/>
            <w:tag w:val="#Nav: QRS Sales Invoice With Disc/50017"/>
            <w:id w:val="-1565866003"/>
            <w:placeholder>
              <w:docPart w:val="DefaultPlaceholder_-1854013440"/>
            </w:placeholder>
            <w:dataBinding w:prefixMappings="xmlns:ns0='urn:microsoft-dynamics-nav/reports/QRS Sales Invoice With Disc/50017/'" w:xpath="/ns0:NavWordReportXmlPart[1]/ns0:Header[1]/ns0:YourReference_Header_Lbl[1]" w:storeItemID="{59374CF1-3877-4B03-A784-F1885496ECA3}"/>
            <w:text/>
          </w:sdtPr>
          <w:sdtEndPr/>
          <w:sdtContent>
            <w:tc>
              <w:tcPr>
                <w:tcW w:w="2627" w:type="dxa"/>
              </w:tcPr>
              <w:p w:rsidR="00D54DEE" w:rsidP="00D54DEE" w:rsidRDefault="00962B71" w14:paraId="58A0E16B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YourReference_Header_Lbl</w:t>
                </w:r>
              </w:p>
            </w:tc>
          </w:sdtContent>
        </w:sdt>
        <w:sdt>
          <w:sdtPr>
            <w:alias w:val="#Nav: /Header/SalesPersonBlank_Lbl"/>
            <w:tag w:val="#Nav: QRS Sales Invoice With Disc/50017"/>
            <w:id w:val="-1425419817"/>
            <w:placeholder>
              <w:docPart w:val="E09F23DE48724A47B66E42FF06F0A498"/>
            </w:placeholder>
            <w:dataBinding w:prefixMappings="xmlns:ns0='urn:microsoft-dynamics-nav/reports/QRS Sales Invoice With Disc/50017/'" w:xpath="/ns0:NavWordReportXmlPart[1]/ns0:Header[1]/ns0:SalesPersonBlank_Lbl[1]" w:storeItemID="{59374CF1-3877-4B03-A784-F1885496ECA3}"/>
            <w:text/>
          </w:sdtPr>
          <w:sdtEndPr/>
          <w:sdtContent>
            <w:tc>
              <w:tcPr>
                <w:tcW w:w="2627" w:type="dxa"/>
              </w:tcPr>
              <w:p w:rsidR="00D54DEE" w:rsidP="00D54DEE" w:rsidRDefault="00D54DEE" w14:paraId="2EF4B837" w14:textId="77777777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QRS Sales Invoice With Disc/50017"/>
            <w:id w:val="-1251649982"/>
            <w:placeholder>
              <w:docPart w:val="4F29546A99B2402894A60AC247E389A5"/>
            </w:placeholder>
            <w:dataBinding w:prefixMappings="xmlns:ns0='urn:microsoft-dynamics-nav/reports/QRS Sales Invoice With Disc/50017/'" w:xpath="/ns0:NavWordReportXmlPart[1]/ns0:Header[1]/ns0:DueDate_Lbl[1]" w:storeItemID="{59374CF1-3877-4B03-A784-F1885496ECA3}"/>
            <w:text/>
          </w:sdtPr>
          <w:sdtEndPr/>
          <w:sdtContent>
            <w:tc>
              <w:tcPr>
                <w:tcW w:w="2627" w:type="dxa"/>
              </w:tcPr>
              <w:p w:rsidR="00D54DEE" w:rsidP="00D54DEE" w:rsidRDefault="00D54DEE" w14:paraId="7D4BD07F" w14:textId="77777777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QRS Sales Invoice With Disc/50017"/>
            <w:id w:val="1934628656"/>
            <w:placeholder>
              <w:docPart w:val="977A4042FE6042F5B6D95665CD2BB017"/>
            </w:placeholder>
            <w:dataBinding w:prefixMappings="xmlns:ns0='urn:microsoft-dynamics-nav/reports/QRS Sales Invoice With Disc/50017/'" w:xpath="/ns0:NavWordReportXmlPart[1]/ns0:Header[1]/ns0:PaymentTermsDescription_Lbl[1]" w:storeItemID="{59374CF1-3877-4B03-A784-F1885496ECA3}"/>
            <w:text/>
          </w:sdtPr>
          <w:sdtEndPr/>
          <w:sdtContent>
            <w:tc>
              <w:tcPr>
                <w:tcW w:w="2627" w:type="dxa"/>
                <w:tcMar>
                  <w:right w:w="0" w:type="dxa"/>
                </w:tcMar>
              </w:tcPr>
              <w:p w:rsidR="00D54DEE" w:rsidP="00D54DEE" w:rsidRDefault="00D54DEE" w14:paraId="608A9304" w14:textId="77777777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2D6633" w14:paraId="0B944DC7" w14:textId="77777777">
        <w:trPr>
          <w:trHeight w:val="742"/>
        </w:trPr>
        <w:sdt>
          <w:sdtPr>
            <w:alias w:val="#Nav: /Header/YourReference_Header"/>
            <w:tag w:val="#Nav: QRS Sales Invoice With Disc/50017"/>
            <w:id w:val="-1585905481"/>
            <w:placeholder>
              <w:docPart w:val="DefaultPlaceholder_-1854013440"/>
            </w:placeholder>
            <w:dataBinding w:prefixMappings="xmlns:ns0='urn:microsoft-dynamics-nav/reports/QRS Sales Invoice With Disc/50017/'" w:xpath="/ns0:NavWordReportXmlPart[1]/ns0:Header[1]/ns0:YourReference_Header[1]" w:storeItemID="{59374CF1-3877-4B03-A784-F1885496ECA3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962B71" w14:paraId="3B8005F2" w14:textId="77777777">
                <w:r>
                  <w:rPr>
                    <w:lang w:val="da-DK"/>
                  </w:rPr>
                  <w:t>YourReference_Header</w:t>
                </w:r>
              </w:p>
            </w:tc>
          </w:sdtContent>
        </w:sdt>
        <w:sdt>
          <w:sdtPr>
            <w:alias w:val="#Nav: /Header/SalesPersonName"/>
            <w:tag w:val="#Nav: QRS Sales Invoice With Disc/50017"/>
            <w:id w:val="-2093382796"/>
            <w:placeholder>
              <w:docPart w:val="3516213203CE4790BA765785B14E766B"/>
            </w:placeholder>
            <w:dataBinding w:prefixMappings="xmlns:ns0='urn:microsoft-dynamics-nav/reports/QRS Sales Invoice With Disc/50017/'" w:xpath="/ns0:NavWordReportXmlPart[1]/ns0:Header[1]/ns0:SalesPersonName[1]" w:storeItemID="{59374CF1-3877-4B03-A784-F1885496ECA3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D54DEE" w14:paraId="3970EEE7" w14:textId="77777777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QRS Sales Invoice With Disc/50017"/>
            <w:id w:val="1703123343"/>
            <w:placeholder>
              <w:docPart w:val="0FAE247910E14A5EAED6E9C07EBF7D3B"/>
            </w:placeholder>
            <w:dataBinding w:prefixMappings="xmlns:ns0='urn:microsoft-dynamics-nav/reports/QRS Sales Invoice With Disc/50017/'" w:xpath="/ns0:NavWordReportXmlPart[1]/ns0:Header[1]/ns0:DueDate[1]" w:storeItemID="{59374CF1-3877-4B03-A784-F1885496ECA3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D54DEE" w14:paraId="3C89F387" w14:textId="77777777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QRS Sales Invoice With Disc/50017"/>
            <w:id w:val="-419950001"/>
            <w:placeholder>
              <w:docPart w:val="54CAC560A4AB4419B410B5940810B5DD"/>
            </w:placeholder>
            <w:dataBinding w:prefixMappings="xmlns:ns0='urn:microsoft-dynamics-nav/reports/QRS Sales Invoice With Disc/50017/'" w:xpath="/ns0:NavWordReportXmlPart[1]/ns0:Header[1]/ns0:PaymentTermsDescription[1]" w:storeItemID="{59374CF1-3877-4B03-A784-F1885496ECA3}"/>
            <w:text/>
          </w:sdtPr>
          <w:sdtEndPr/>
          <w:sdtContent>
            <w:tc>
              <w:tcPr>
                <w:tcW w:w="2627" w:type="dxa"/>
                <w:tcMar>
                  <w:right w:w="0" w:type="dxa"/>
                </w:tcMar>
              </w:tcPr>
              <w:p w:rsidRPr="00FD3C3E" w:rsidR="00D54DEE" w:rsidP="00D54DEE" w:rsidRDefault="00D54DEE" w14:paraId="13505332" w14:textId="77777777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2D6633" w14:paraId="68568F66" w14:textId="77777777">
        <w:trPr>
          <w:trHeight w:val="394"/>
        </w:trPr>
        <w:sdt>
          <w:sdtPr>
            <w:alias w:val="#Nav: /Header/OrderNo_Lbl"/>
            <w:tag w:val="#Nav: QRS Sales Invoice With Disc/50017"/>
            <w:id w:val="-1266381342"/>
            <w:placeholder>
              <w:docPart w:val="F278324B74CF4205896C39AA69E59C7B"/>
            </w:placeholder>
            <w:dataBinding w:prefixMappings="xmlns:ns0='urn:microsoft-dynamics-nav/reports/QRS Sales Invoice With Disc/50017/'" w:xpath="/ns0:NavWordReportXmlPart[1]/ns0:Header[1]/ns0:OrderNo_Lbl[1]" w:storeItemID="{59374CF1-3877-4B03-A784-F1885496ECA3}"/>
            <w:text/>
          </w:sdtPr>
          <w:sdtEndPr/>
          <w:sdtContent>
            <w:tc>
              <w:tcPr>
                <w:tcW w:w="2627" w:type="dxa"/>
              </w:tcPr>
              <w:p w:rsidRPr="00C516A1" w:rsidR="00D54DEE" w:rsidP="00D54DEE" w:rsidRDefault="00D54DEE" w14:paraId="53789000" w14:textId="77777777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QRS Sales Invoice With Disc/50017"/>
            <w:id w:val="-1844006567"/>
            <w:placeholder>
              <w:docPart w:val="9766D0E1140440609F61820FFF2AFB2B"/>
            </w:placeholder>
            <w:dataBinding w:prefixMappings="xmlns:ns0='urn:microsoft-dynamics-nav/reports/QRS Sales Invoice With Disc/50017/'" w:xpath="/ns0:NavWordReportXmlPart[1]/ns0:Header[1]/ns0:ShipmentMethodDescription_Lbl[1]" w:storeItemID="{59374CF1-3877-4B03-A784-F1885496ECA3}"/>
            <w:text/>
          </w:sdtPr>
          <w:sdtEndPr/>
          <w:sdtContent>
            <w:tc>
              <w:tcPr>
                <w:tcW w:w="2627" w:type="dxa"/>
              </w:tcPr>
              <w:p w:rsidRPr="00C516A1" w:rsidR="00D54DEE" w:rsidP="00D54DEE" w:rsidRDefault="00D54DEE" w14:paraId="53393F7E" w14:textId="77777777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QRS Sales Invoice With Disc/50017"/>
            <w:id w:val="283549672"/>
            <w:placeholder>
              <w:docPart w:val="4B2FED3CBD024AD19E5C49EE52E5B2DC"/>
            </w:placeholder>
            <w:dataBinding w:prefixMappings="xmlns:ns0='urn:microsoft-dynamics-nav/reports/QRS Sales Invoice With Disc/50017/'" w:xpath="/ns0:NavWordReportXmlPart[1]/ns0:Header[1]/ns0:PaymentMethodDescription_Lbl[1]" w:storeItemID="{59374CF1-3877-4B03-A784-F1885496ECA3}"/>
            <w:text/>
          </w:sdtPr>
          <w:sdtEndPr/>
          <w:sdtContent>
            <w:tc>
              <w:tcPr>
                <w:tcW w:w="2627" w:type="dxa"/>
              </w:tcPr>
              <w:p w:rsidRPr="00C516A1" w:rsidR="00D54DEE" w:rsidP="00D54DEE" w:rsidRDefault="00D54DEE" w14:paraId="5645A967" w14:textId="77777777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QRS Sales Invoice With Disc/50017"/>
            <w:id w:val="-1064484745"/>
            <w:placeholder>
              <w:docPart w:val="D5F3D5BD845A4A3C851A6A42EA83BABD"/>
            </w:placeholder>
            <w:dataBinding w:prefixMappings="xmlns:ns0='urn:microsoft-dynamics-nav/reports/QRS Sales Invoice With Disc/50017/'" w:xpath="/ns0:NavWordReportXmlPart[1]/ns0:Header[1]/ns0:PaymentReference_Lbl[1]" w:storeItemID="{59374CF1-3877-4B03-A784-F1885496ECA3}"/>
            <w:text/>
          </w:sdtPr>
          <w:sdtEndPr/>
          <w:sdtContent>
            <w:tc>
              <w:tcPr>
                <w:tcW w:w="2627" w:type="dxa"/>
                <w:tcMar>
                  <w:right w:w="0" w:type="dxa"/>
                </w:tcMar>
              </w:tcPr>
              <w:p w:rsidRPr="00C516A1" w:rsidR="00D54DEE" w:rsidP="00D54DEE" w:rsidRDefault="00D54DEE" w14:paraId="4980AC15" w14:textId="77777777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2D6633" w14:paraId="15E9E837" w14:textId="77777777">
        <w:trPr>
          <w:trHeight w:val="758"/>
        </w:trPr>
        <w:sdt>
          <w:sdtPr>
            <w:alias w:val="#Nav: /Header/OrderNo"/>
            <w:tag w:val="#Nav: QRS Sales Invoice With Disc/50017"/>
            <w:id w:val="1867791684"/>
            <w:placeholder>
              <w:docPart w:val="DAFDC200264A46739AA6BB9B7E7FA71F"/>
            </w:placeholder>
            <w:dataBinding w:prefixMappings="xmlns:ns0='urn:microsoft-dynamics-nav/reports/QRS Sales Invoice With Disc/50017/'" w:xpath="/ns0:NavWordReportXmlPart[1]/ns0:Header[1]/ns0:OrderNo[1]" w:storeItemID="{59374CF1-3877-4B03-A784-F1885496ECA3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D54DEE" w14:paraId="5BC819DD" w14:textId="77777777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QRS Sales Invoice With Disc/50017"/>
            <w:id w:val="-168258069"/>
            <w:placeholder>
              <w:docPart w:val="C8789146DF1A4D79BCD11805EA820C4D"/>
            </w:placeholder>
            <w:dataBinding w:prefixMappings="xmlns:ns0='urn:microsoft-dynamics-nav/reports/QRS Sales Invoice With Disc/50017/'" w:xpath="/ns0:NavWordReportXmlPart[1]/ns0:Header[1]/ns0:ShipmentMethodDescription[1]" w:storeItemID="{59374CF1-3877-4B03-A784-F1885496ECA3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D54DEE" w14:paraId="26951D03" w14:textId="77777777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QRS Sales Invoice With Disc/50017"/>
            <w:id w:val="-359043298"/>
            <w:placeholder>
              <w:docPart w:val="EAB14F6EA54B4D3F88B9F8D68B371EB3"/>
            </w:placeholder>
            <w:dataBinding w:prefixMappings="xmlns:ns0='urn:microsoft-dynamics-nav/reports/QRS Sales Invoice With Disc/50017/'" w:xpath="/ns0:NavWordReportXmlPart[1]/ns0:Header[1]/ns0:PaymentMethodDescription[1]" w:storeItemID="{59374CF1-3877-4B03-A784-F1885496ECA3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D54DEE" w14:paraId="4186BAE1" w14:textId="77777777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QRS Sales Invoice With Disc/50017"/>
            <w:id w:val="1617714208"/>
            <w:placeholder>
              <w:docPart w:val="23A2AAC1CDF14258A3A888CCE0CF4678"/>
            </w:placeholder>
            <w:dataBinding w:prefixMappings="xmlns:ns0='urn:microsoft-dynamics-nav/reports/QRS Sales Invoice With Disc/50017/'" w:xpath="/ns0:NavWordReportXmlPart[1]/ns0:Header[1]/ns0:PaymentReference[1]" w:storeItemID="{59374CF1-3877-4B03-A784-F1885496ECA3}"/>
            <w:text/>
          </w:sdtPr>
          <w:sdtEndPr/>
          <w:sdtContent>
            <w:tc>
              <w:tcPr>
                <w:tcW w:w="2627" w:type="dxa"/>
                <w:tcMar>
                  <w:right w:w="0" w:type="dxa"/>
                </w:tcMar>
              </w:tcPr>
              <w:p w:rsidRPr="00FD3C3E" w:rsidR="00D54DEE" w:rsidP="00D54DEE" w:rsidRDefault="00D54DEE" w14:paraId="68BC2BD1" w14:textId="77777777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F5685" w:rsidTr="002D6633" w14:paraId="11E952B1" w14:textId="77777777">
        <w:trPr>
          <w:trHeight w:val="272"/>
        </w:trPr>
        <w:sdt>
          <w:sdtPr>
            <w:rPr>
              <w:b/>
              <w:sz w:val="18"/>
              <w:szCs w:val="18"/>
            </w:rPr>
            <w:id w:val="1933397513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99FBC364-DF30-4F42-BB79-B571540F28C2}"/>
          </w:sdtPr>
          <w:sdtEndPr/>
          <w:sdtContent>
            <w:tc>
              <w:tcPr>
                <w:tcW w:w="2627" w:type="dxa"/>
              </w:tcPr>
              <w:p w:rsidRPr="008F5685" w:rsidR="008F5685" w:rsidP="00D54DEE" w:rsidRDefault="0096641E" w14:paraId="497E400D" w14:textId="77777777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-246815101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99FBC364-DF30-4F42-BB79-B571540F28C2}"/>
          </w:sdtPr>
          <w:sdtEndPr/>
          <w:sdtContent>
            <w:tc>
              <w:tcPr>
                <w:tcW w:w="2627" w:type="dxa"/>
              </w:tcPr>
              <w:p w:rsidRPr="008F5685" w:rsidR="008F5685" w:rsidP="00D54DEE" w:rsidRDefault="0096641E" w14:paraId="0B6C03CC" w14:textId="77777777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QRS Sales Invoice With Disc/50017"/>
            <w:id w:val="-189449573"/>
            <w:placeholder>
              <w:docPart w:val="DefaultPlaceholder_-1854013440"/>
            </w:placeholder>
            <w:dataBinding w:prefixMappings="xmlns:ns0='urn:microsoft-dynamics-nav/reports/QRS Sales Invoice With Disc/50017/'" w:xpath="/ns0:NavWordReportXmlPart[1]/ns0:Header[1]/ns0:Line[1]/ns0:JobNo_Lbl[1]" w:storeItemID="{59374CF1-3877-4B03-A784-F1885496ECA3}"/>
            <w:text/>
          </w:sdtPr>
          <w:sdtEndPr/>
          <w:sdtContent>
            <w:tc>
              <w:tcPr>
                <w:tcW w:w="2627" w:type="dxa"/>
              </w:tcPr>
              <w:p w:rsidRPr="00307B54" w:rsidR="008F5685" w:rsidP="00D54DEE" w:rsidRDefault="00307B54" w14:paraId="49DA711D" w14:textId="77777777">
                <w:pPr>
                  <w:contextualSpacing/>
                  <w:rPr>
                    <w:sz w:val="18"/>
                    <w:szCs w:val="18"/>
                    <w:lang w:val="da-DK"/>
                  </w:rPr>
                </w:pPr>
                <w:proofErr w:type="spellStart"/>
                <w:r w:rsidRPr="00307B54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627" w:type="dxa"/>
            <w:tcMar>
              <w:right w:w="0" w:type="dxa"/>
            </w:tcMar>
          </w:tcPr>
          <w:p w:rsidR="008F5685" w:rsidP="00D54DEE" w:rsidRDefault="008F5685" w14:paraId="5C3254BA" w14:textId="77777777">
            <w:pPr>
              <w:contextualSpacing/>
              <w:rPr>
                <w:lang w:val="da-DK"/>
              </w:rPr>
            </w:pPr>
          </w:p>
        </w:tc>
      </w:tr>
      <w:tr w:rsidRPr="00FD3C3E" w:rsidR="008F5685" w:rsidTr="002D6633" w14:paraId="733324A3" w14:textId="77777777">
        <w:trPr>
          <w:trHeight w:val="257"/>
        </w:trPr>
        <w:sdt>
          <w:sdtPr>
            <w:id w:val="49360913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99FBC364-DF30-4F42-BB79-B571540F28C2}"/>
          </w:sdtPr>
          <w:sdtEndPr/>
          <w:sdtContent>
            <w:tc>
              <w:tcPr>
                <w:tcW w:w="2627" w:type="dxa"/>
              </w:tcPr>
              <w:p w:rsidRPr="008F5685" w:rsidR="008F5685" w:rsidP="00D54DEE" w:rsidRDefault="0096641E" w14:paraId="3F161217" w14:textId="77777777">
                <w:pPr>
                  <w:contextualSpacing/>
                </w:pPr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-1042200871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99FBC364-DF30-4F42-BB79-B571540F28C2}"/>
          </w:sdtPr>
          <w:sdtEndPr/>
          <w:sdtContent>
            <w:tc>
              <w:tcPr>
                <w:tcW w:w="2627" w:type="dxa"/>
              </w:tcPr>
              <w:p w:rsidRPr="00307B54" w:rsidR="008F5685" w:rsidP="00D54DEE" w:rsidRDefault="0096641E" w14:paraId="4CC0C243" w14:textId="77777777">
                <w:pPr>
                  <w:contextualSpacing/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QRS Sales Invoice With Disc/50017"/>
            <w:id w:val="1673217569"/>
            <w:placeholder>
              <w:docPart w:val="DefaultPlaceholder_-1854013440"/>
            </w:placeholder>
            <w:dataBinding w:prefixMappings="xmlns:ns0='urn:microsoft-dynamics-nav/reports/QRS Sales Invoice With Disc/50017/'" w:xpath="/ns0:NavWordReportXmlPart[1]/ns0:Header[1]/ns0:Line[1]/ns0:JobNo[1]" w:storeItemID="{59374CF1-3877-4B03-A784-F1885496ECA3}"/>
            <w:text/>
          </w:sdtPr>
          <w:sdtEndPr/>
          <w:sdtContent>
            <w:tc>
              <w:tcPr>
                <w:tcW w:w="2627" w:type="dxa"/>
              </w:tcPr>
              <w:p w:rsidRPr="00307B54" w:rsidR="008F5685" w:rsidP="00D54DEE" w:rsidRDefault="00307B54" w14:paraId="19E9703D" w14:textId="77777777">
                <w:pPr>
                  <w:contextualSpacing/>
                  <w:rPr>
                    <w:lang w:val="da-DK"/>
                  </w:rPr>
                </w:pPr>
                <w:proofErr w:type="spellStart"/>
                <w:r w:rsidRPr="00307B54">
                  <w:t>JobNo</w:t>
                </w:r>
                <w:proofErr w:type="spellEnd"/>
              </w:p>
            </w:tc>
          </w:sdtContent>
        </w:sdt>
        <w:tc>
          <w:tcPr>
            <w:tcW w:w="2627" w:type="dxa"/>
            <w:tcMar>
              <w:right w:w="0" w:type="dxa"/>
            </w:tcMar>
          </w:tcPr>
          <w:p w:rsidR="008F5685" w:rsidP="00D54DEE" w:rsidRDefault="008F5685" w14:paraId="2B839D38" w14:textId="77777777">
            <w:pPr>
              <w:contextualSpacing/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QRS Sales Invoice With Disc/50017"/>
        <w:id w:val="48119433"/>
        <w15:dataBinding w:prefixMappings="xmlns:ns0='urn:microsoft-dynamics-nav/reports/QRS Sales Invoice With Disc/50017/'" w:xpath="/ns0:NavWordReportXmlPart[1]/ns0:Header[1]/ns0:WorkDescriptionLines" w:storeItemID="{59374CF1-3877-4B03-A784-F1885496ECA3}"/>
        <w15:repeatingSection/>
      </w:sdtPr>
      <w:sdtEndPr/>
      <w:sdtContent>
        <w:sdt>
          <w:sdtPr>
            <w:id w:val="-1277567035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QRS Sales Invoice With Disc/50017"/>
                <w:id w:val="-1561943998"/>
                <w:placeholder>
                  <w:docPart w:val="DefaultPlaceholder_-1854013440"/>
                </w:placeholder>
                <w:dataBinding w:prefixMappings="xmlns:ns0='urn:microsoft-dynamics-nav/reports/QRS Sales Invoice With Disc/50017/'" w:xpath="/ns0:NavWordReportXmlPart[1]/ns0:Header[1]/ns0:WorkDescriptionLines[1]/ns0:WorkDescriptionLine[1]" w:storeItemID="{59374CF1-3877-4B03-A784-F1885496ECA3}"/>
                <w:text/>
              </w:sdtPr>
              <w:sdtEndPr/>
              <w:sdtContent>
                <w:p w:rsidR="00D54DEE" w:rsidP="00327AC9" w:rsidRDefault="00A4704F" w14:paraId="0C11835E" w14:textId="77777777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10528" w:type="dxa"/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587"/>
        <w:gridCol w:w="1028"/>
        <w:gridCol w:w="2485"/>
        <w:gridCol w:w="1118"/>
        <w:gridCol w:w="838"/>
        <w:gridCol w:w="652"/>
        <w:gridCol w:w="1211"/>
        <w:gridCol w:w="652"/>
        <w:gridCol w:w="746"/>
        <w:gridCol w:w="1211"/>
      </w:tblGrid>
      <w:tr w:rsidRPr="00DB3913" w:rsidR="00307B54" w:rsidTr="002D6633" w14:paraId="26A0FB13" w14:textId="77777777">
        <w:trPr>
          <w:trHeight w:val="544"/>
        </w:trPr>
        <w:sdt>
          <w:sdtPr>
            <w:alias w:val="#Nav: /Header/Line/JobTaskNo_Lbl"/>
            <w:tag w:val="#Nav: QRS Sales Invoice With Disc/50017"/>
            <w:id w:val="-16395577"/>
            <w:placeholder>
              <w:docPart w:val="DefaultPlaceholder_-1854013440"/>
            </w:placeholder>
            <w:dataBinding w:prefixMappings="xmlns:ns0='urn:microsoft-dynamics-nav/reports/QRS Sales Invoice With Disc/50017/'" w:xpath="/ns0:NavWordReportXmlPart[1]/ns0:Header[1]/ns0:Line[1]/ns0:JobTaskNo_Lbl[1]" w:storeItemID="{59374CF1-3877-4B03-A784-F1885496ECA3}"/>
            <w:text/>
          </w:sdtPr>
          <w:sdtEndPr/>
          <w:sdtContent>
            <w:tc>
              <w:tcPr>
                <w:tcW w:w="587" w:type="dxa"/>
                <w:tcBorders>
                  <w:bottom w:val="single" w:color="auto" w:sz="4" w:space="0"/>
                </w:tcBorders>
                <w:vAlign w:val="bottom"/>
              </w:tcPr>
              <w:p w:rsidR="00307B54" w:rsidP="00542A5F" w:rsidRDefault="00307B54" w14:paraId="16E97442" w14:textId="77777777">
                <w:pPr>
                  <w:pStyle w:val="Heading1"/>
                </w:pPr>
                <w:proofErr w:type="spellStart"/>
                <w:r>
                  <w:t>JobTaskNo_Lbl</w:t>
                </w:r>
                <w:proofErr w:type="spellEnd"/>
              </w:p>
            </w:tc>
          </w:sdtContent>
        </w:sdt>
        <w:sdt>
          <w:sdtPr>
            <w:alias w:val="#Nav: /Header/Line/ItemNo_Line_Lbl"/>
            <w:tag w:val="#Nav: QRS Sales Invoice With Disc/50017"/>
            <w:id w:val="771446451"/>
            <w:placeholder>
              <w:docPart w:val="A8F1C613E4584404B4D5E981F6D00F7E"/>
            </w:placeholder>
            <w:dataBinding w:prefixMappings="xmlns:ns0='urn:microsoft-dynamics-nav/reports/QRS Sales Invoice With Disc/50017/'" w:xpath="/ns0:NavWordReportXmlPart[1]/ns0:Header[1]/ns0:Line[1]/ns0:ItemNo_Line_Lbl[1]" w:storeItemID="{59374CF1-3877-4B03-A784-F1885496ECA3}"/>
            <w:text/>
          </w:sdtPr>
          <w:sdtEndPr/>
          <w:sdtContent>
            <w:tc>
              <w:tcPr>
                <w:tcW w:w="1028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 w14:paraId="151DC9EB" w14:textId="77777777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QRS Sales Invoice With Disc/50017"/>
            <w:id w:val="1545399846"/>
            <w:placeholder>
              <w:docPart w:val="A8F1C613E4584404B4D5E981F6D00F7E"/>
            </w:placeholder>
            <w:dataBinding w:prefixMappings="xmlns:ns0='urn:microsoft-dynamics-nav/reports/QRS Sales Invoice With Disc/50017/'" w:xpath="/ns0:NavWordReportXmlPart[1]/ns0:Header[1]/ns0:Line[1]/ns0:Description_Line_Lbl[1]" w:storeItemID="{59374CF1-3877-4B03-A784-F1885496ECA3}"/>
            <w:text/>
          </w:sdtPr>
          <w:sdtEndPr/>
          <w:sdtContent>
            <w:tc>
              <w:tcPr>
                <w:tcW w:w="2485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 w14:paraId="32D7E9DB" w14:textId="77777777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QRS Sales Invoice With Disc/50017"/>
            <w:id w:val="-833229876"/>
            <w:placeholder>
              <w:docPart w:val="A8F1C613E4584404B4D5E981F6D00F7E"/>
            </w:placeholder>
            <w:dataBinding w:prefixMappings="xmlns:ns0='urn:microsoft-dynamics-nav/reports/QRS Sales Invoice With Disc/50017/'" w:xpath="/ns0:NavWordReportXmlPart[1]/ns0:Header[1]/ns0:Line[1]/ns0:ShipmentDate_Line_Lbl[1]" w:storeItemID="{59374CF1-3877-4B03-A784-F1885496ECA3}"/>
            <w:text/>
          </w:sdtPr>
          <w:sdtEndPr/>
          <w:sdtContent>
            <w:tc>
              <w:tcPr>
                <w:tcW w:w="1118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 w14:paraId="203333DA" w14:textId="77777777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QRS Sales Invoice With Disc/50017"/>
            <w:id w:val="616415257"/>
            <w:placeholder>
              <w:docPart w:val="A8F1C613E4584404B4D5E981F6D00F7E"/>
            </w:placeholder>
            <w:dataBinding w:prefixMappings="xmlns:ns0='urn:microsoft-dynamics-nav/reports/QRS Sales Invoice With Disc/50017/'" w:xpath="/ns0:NavWordReportXmlPart[1]/ns0:Header[1]/ns0:Line[1]/ns0:Quantity_Line_Lbl[1]" w:storeItemID="{59374CF1-3877-4B03-A784-F1885496ECA3}"/>
            <w:text/>
          </w:sdtPr>
          <w:sdtEndPr/>
          <w:sdtContent>
            <w:tc>
              <w:tcPr>
                <w:tcW w:w="838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 w14:paraId="6758FBFF" w14:textId="77777777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52" w:type="dxa"/>
            <w:tcBorders>
              <w:bottom w:val="single" w:color="auto" w:sz="4" w:space="0"/>
            </w:tcBorders>
            <w:vAlign w:val="bottom"/>
          </w:tcPr>
          <w:p w:rsidRPr="00DB3913" w:rsidR="00307B54" w:rsidP="00D54DEE" w:rsidRDefault="00307B54" w14:paraId="5BC8629E" w14:textId="77777777">
            <w:pPr>
              <w:pStyle w:val="Heading1"/>
            </w:pPr>
          </w:p>
        </w:tc>
        <w:sdt>
          <w:sdtPr>
            <w:alias w:val="#Nav: /Header/Line/UnitPrice_Lbl"/>
            <w:tag w:val="#Nav: QRS Sales Invoice With Disc/50017"/>
            <w:id w:val="-1521079236"/>
            <w:placeholder>
              <w:docPart w:val="A8F1C613E4584404B4D5E981F6D00F7E"/>
            </w:placeholder>
            <w:dataBinding w:prefixMappings="xmlns:ns0='urn:microsoft-dynamics-nav/reports/QRS Sales Invoice With Disc/50017/'" w:xpath="/ns0:NavWordReportXmlPart[1]/ns0:Header[1]/ns0:Line[1]/ns0:UnitPrice_Lbl[1]" w:storeItemID="{59374CF1-3877-4B03-A784-F1885496ECA3}"/>
            <w:text/>
          </w:sdtPr>
          <w:sdtEndPr/>
          <w:sdtContent>
            <w:tc>
              <w:tcPr>
                <w:tcW w:w="1211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327AC9" w:rsidRDefault="00307B54" w14:paraId="317C2057" w14:textId="77777777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52" w:type="dxa"/>
            <w:tcBorders>
              <w:bottom w:val="single" w:color="auto" w:sz="4" w:space="0"/>
            </w:tcBorders>
            <w:vAlign w:val="bottom"/>
          </w:tcPr>
          <w:p w:rsidRPr="00DB3913" w:rsidR="00307B54" w:rsidP="00327AC9" w:rsidRDefault="00307B54" w14:paraId="01F17463" w14:textId="77777777">
            <w:pPr>
              <w:pStyle w:val="Heading1"/>
              <w:jc w:val="right"/>
            </w:pPr>
          </w:p>
        </w:tc>
        <w:tc>
          <w:tcPr>
            <w:tcW w:w="745" w:type="dxa"/>
            <w:tcBorders>
              <w:bottom w:val="single" w:color="auto" w:sz="4" w:space="0"/>
            </w:tcBorders>
            <w:vAlign w:val="bottom"/>
          </w:tcPr>
          <w:p w:rsidRPr="00DB3913" w:rsidR="00307B54" w:rsidP="00327AC9" w:rsidRDefault="00327AC9" w14:paraId="270AB815" w14:textId="3046A771">
            <w:pPr>
              <w:pStyle w:val="Heading1"/>
              <w:jc w:val="right"/>
            </w:pPr>
            <w:r>
              <w:rPr>
                <w:lang w:val="da-DK"/>
              </w:rPr>
              <w:t>Tax Amount</w:t>
            </w:r>
          </w:p>
        </w:tc>
        <w:sdt>
          <w:sdtPr>
            <w:alias w:val="#Nav: /Header/Line/LineAmount_Line_Lbl"/>
            <w:tag w:val="#Nav: QRS Sales Invoice With Disc/50017"/>
            <w:id w:val="1532234539"/>
            <w:placeholder>
              <w:docPart w:val="A8F1C613E4584404B4D5E981F6D00F7E"/>
            </w:placeholder>
            <w:dataBinding w:prefixMappings="xmlns:ns0='urn:microsoft-dynamics-nav/reports/QRS Sales Invoice With Disc/50017/'" w:xpath="/ns0:NavWordReportXmlPart[1]/ns0:Header[1]/ns0:Line[1]/ns0:LineAmount_Line_Lbl[1]" w:storeItemID="{59374CF1-3877-4B03-A784-F1885496ECA3}"/>
            <w:text/>
          </w:sdtPr>
          <w:sdtEndPr/>
          <w:sdtContent>
            <w:tc>
              <w:tcPr>
                <w:tcW w:w="121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307B54" w:rsidP="00327AC9" w:rsidRDefault="00307B54" w14:paraId="6144C75C" w14:textId="77777777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307B54" w:rsidTr="002D6633" w14:paraId="5C1E1D49" w14:textId="77777777">
        <w:trPr>
          <w:trHeight w:val="181"/>
        </w:trPr>
        <w:tc>
          <w:tcPr>
            <w:tcW w:w="587" w:type="dxa"/>
            <w:tcBorders>
              <w:top w:val="single" w:color="auto" w:sz="4" w:space="0"/>
            </w:tcBorders>
          </w:tcPr>
          <w:p w:rsidRPr="00FD3C3E" w:rsidR="00307B54" w:rsidP="00772EA7" w:rsidRDefault="00307B54" w14:paraId="08CCDBE7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8" w:type="dxa"/>
            <w:tcBorders>
              <w:top w:val="single" w:color="auto" w:sz="4" w:space="0"/>
            </w:tcBorders>
          </w:tcPr>
          <w:p w:rsidRPr="00FD3C3E" w:rsidR="00307B54" w:rsidP="00772EA7" w:rsidRDefault="00307B54" w14:paraId="361CD1C9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485" w:type="dxa"/>
            <w:tcBorders>
              <w:top w:val="single" w:color="auto" w:sz="4" w:space="0"/>
            </w:tcBorders>
          </w:tcPr>
          <w:p w:rsidRPr="00FD3C3E" w:rsidR="00307B54" w:rsidP="00772EA7" w:rsidRDefault="00307B54" w14:paraId="0AA8CD9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118" w:type="dxa"/>
            <w:tcBorders>
              <w:top w:val="single" w:color="auto" w:sz="4" w:space="0"/>
            </w:tcBorders>
          </w:tcPr>
          <w:p w:rsidRPr="00FD3C3E" w:rsidR="00307B54" w:rsidP="00772EA7" w:rsidRDefault="00307B54" w14:paraId="08E3A480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838" w:type="dxa"/>
            <w:tcBorders>
              <w:top w:val="single" w:color="auto" w:sz="4" w:space="0"/>
            </w:tcBorders>
          </w:tcPr>
          <w:p w:rsidRPr="00FD3C3E" w:rsidR="00307B54" w:rsidP="00772EA7" w:rsidRDefault="00307B54" w14:paraId="202A6E09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52" w:type="dxa"/>
            <w:tcBorders>
              <w:top w:val="single" w:color="auto" w:sz="4" w:space="0"/>
            </w:tcBorders>
          </w:tcPr>
          <w:p w:rsidRPr="00FD3C3E" w:rsidR="00307B54" w:rsidP="00772EA7" w:rsidRDefault="00307B54" w14:paraId="16CC1734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11" w:type="dxa"/>
            <w:tcBorders>
              <w:top w:val="single" w:color="auto" w:sz="4" w:space="0"/>
            </w:tcBorders>
          </w:tcPr>
          <w:p w:rsidRPr="00FD3C3E" w:rsidR="00307B54" w:rsidP="00327AC9" w:rsidRDefault="00307B54" w14:paraId="2EA2E7C1" w14:textId="77777777">
            <w:pPr>
              <w:spacing w:after="0"/>
              <w:jc w:val="right"/>
              <w:rPr>
                <w:sz w:val="20"/>
                <w:szCs w:val="20"/>
              </w:rPr>
            </w:pPr>
          </w:p>
        </w:tc>
        <w:tc>
          <w:tcPr>
            <w:tcW w:w="652" w:type="dxa"/>
            <w:tcBorders>
              <w:top w:val="single" w:color="auto" w:sz="4" w:space="0"/>
            </w:tcBorders>
          </w:tcPr>
          <w:p w:rsidRPr="00FD3C3E" w:rsidR="00307B54" w:rsidP="00327AC9" w:rsidRDefault="00307B54" w14:paraId="3AA1A3FE" w14:textId="77777777">
            <w:pPr>
              <w:spacing w:after="0"/>
              <w:jc w:val="right"/>
              <w:rPr>
                <w:sz w:val="20"/>
                <w:szCs w:val="20"/>
              </w:rPr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FD3C3E" w:rsidR="00307B54" w:rsidP="00327AC9" w:rsidRDefault="00307B54" w14:paraId="661D08AF" w14:textId="77777777">
            <w:pPr>
              <w:spacing w:after="0"/>
              <w:jc w:val="right"/>
              <w:rPr>
                <w:sz w:val="20"/>
                <w:szCs w:val="20"/>
              </w:rPr>
            </w:pPr>
          </w:p>
        </w:tc>
        <w:tc>
          <w:tcPr>
            <w:tcW w:w="121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307B54" w:rsidP="00327AC9" w:rsidRDefault="00307B54" w14:paraId="02E3115F" w14:textId="77777777">
            <w:pPr>
              <w:spacing w:after="0"/>
              <w:jc w:val="right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QRS Sales Invoice With Disc/50017"/>
          <w:id w:val="1327254768"/>
          <w15:dataBinding w:prefixMappings="xmlns:ns0='urn:microsoft-dynamics-nav/reports/QRS Sales Invoice With Disc/50017/'" w:xpath="/ns0:NavWordReportXmlPart[1]/ns0:Header[1]/ns0:Line" w:storeItemID="{59374CF1-3877-4B03-A784-F1885496ECA3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EEAD0D401F614255930F1B57822DB67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307B54" w:rsidR="00307B54" w:rsidTr="002D6633" w14:paraId="0A4ED665" w14:textId="77777777">
                <w:trPr>
                  <w:trHeight w:val="226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JobTaskNo"/>
                    <w:tag w:val="#Nav: QRS Sales Invoice With Disc/50017"/>
                    <w:id w:val="-1997327936"/>
                    <w:placeholder>
                      <w:docPart w:val="DefaultPlaceholder_-1854013440"/>
                    </w:placeholder>
                    <w:dataBinding w:prefixMappings="xmlns:ns0='urn:microsoft-dynamics-nav/reports/QRS Sales Invoice With Disc/50017/'" w:xpath="/ns0:NavWordReportXmlPart[1]/ns0:Header[1]/ns0:Line[1]/ns0:JobTaskNo[1]" w:storeItemID="{59374CF1-3877-4B03-A784-F1885496ECA3}"/>
                    <w:text/>
                  </w:sdtPr>
                  <w:sdtEndPr>
                    <w:rPr>
                      <w:b w:val="0"/>
                    </w:rPr>
                  </w:sdtEndPr>
                  <w:sdtContent>
                    <w:tc>
                      <w:tcPr>
                        <w:tcW w:w="587" w:type="dxa"/>
                      </w:tcPr>
                      <w:p w:rsidRPr="00307B54" w:rsidR="00307B54" w:rsidP="00327AC9" w:rsidRDefault="00307B54" w14:paraId="0A566712" w14:textId="77777777">
                        <w:pPr>
                          <w:rPr>
                            <w:b/>
                            <w:bCs/>
                            <w:sz w:val="18"/>
                            <w:szCs w:val="18"/>
                          </w:rPr>
                        </w:pPr>
                        <w:proofErr w:type="spellStart"/>
                        <w:r w:rsidRPr="00307B54">
                          <w:rPr>
                            <w:bCs/>
                            <w:sz w:val="18"/>
                            <w:szCs w:val="18"/>
                          </w:rPr>
                          <w:t>JobTaskNo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QRS Sales Invoice With Disc/50017"/>
                    <w:id w:val="-1032108260"/>
                    <w:placeholder>
                      <w:docPart w:val="E60F9AE70691409FA000ADB5997D6AA8"/>
                    </w:placeholder>
                    <w:dataBinding w:prefixMappings="xmlns:ns0='urn:microsoft-dynamics-nav/reports/QRS Sales Invoice With Disc/50017/'" w:xpath="/ns0:NavWordReportXmlPart[1]/ns0:Header[1]/ns0:Line[1]/ns0:ItemNo_Line[1]" w:storeItemID="{59374CF1-3877-4B03-A784-F1885496ECA3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1028" w:type="dxa"/>
                      </w:tcPr>
                      <w:p w:rsidRPr="00307B54" w:rsidR="00307B54" w:rsidP="00327AC9" w:rsidRDefault="00307B54" w14:paraId="2FBCD716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QRS Sales Invoice With Disc/50017"/>
                    <w:id w:val="-1420935410"/>
                    <w:placeholder>
                      <w:docPart w:val="E8AE1C8E787440A195B24B77286AC677"/>
                    </w:placeholder>
                    <w:dataBinding w:prefixMappings="xmlns:ns0='urn:microsoft-dynamics-nav/reports/QRS Sales Invoice With Disc/50017/'" w:xpath="/ns0:NavWordReportXmlPart[1]/ns0:Header[1]/ns0:Line[1]/ns0:Description_Line[1]" w:storeItemID="{59374CF1-3877-4B03-A784-F1885496ECA3}"/>
                    <w:text/>
                  </w:sdtPr>
                  <w:sdtEndPr/>
                  <w:sdtContent>
                    <w:tc>
                      <w:tcPr>
                        <w:tcW w:w="2485" w:type="dxa"/>
                      </w:tcPr>
                      <w:p w:rsidRPr="00307B54" w:rsidR="00307B54" w:rsidP="00327AC9" w:rsidRDefault="00307B54" w14:paraId="7A942DA5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QRS Sales Invoice With Disc/50017"/>
                    <w:id w:val="223189048"/>
                    <w:placeholder>
                      <w:docPart w:val="A8F1C613E4584404B4D5E981F6D00F7E"/>
                    </w:placeholder>
                    <w:dataBinding w:prefixMappings="xmlns:ns0='urn:microsoft-dynamics-nav/reports/QRS Sales Invoice With Disc/50017/'" w:xpath="/ns0:NavWordReportXmlPart[1]/ns0:Header[1]/ns0:Line[1]/ns0:ShipmentDate_Line[1]" w:storeItemID="{59374CF1-3877-4B03-A784-F1885496ECA3}"/>
                    <w:text/>
                  </w:sdtPr>
                  <w:sdtEndPr/>
                  <w:sdtContent>
                    <w:tc>
                      <w:tcPr>
                        <w:tcW w:w="1118" w:type="dxa"/>
                      </w:tcPr>
                      <w:p w:rsidRPr="00307B54" w:rsidR="00307B54" w:rsidP="00327AC9" w:rsidRDefault="00307B54" w14:paraId="21A81E29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QRS Sales Invoice With Disc/50017"/>
                    <w:id w:val="382909601"/>
                    <w:placeholder>
                      <w:docPart w:val="DA2D59AB677C4133914E058FDC136924"/>
                    </w:placeholder>
                    <w:dataBinding w:prefixMappings="xmlns:ns0='urn:microsoft-dynamics-nav/reports/QRS Sales Invoice With Disc/50017/'" w:xpath="/ns0:NavWordReportXmlPart[1]/ns0:Header[1]/ns0:Line[1]/ns0:Quantity_Line[1]" w:storeItemID="{59374CF1-3877-4B03-A784-F1885496ECA3}"/>
                    <w:text/>
                  </w:sdtPr>
                  <w:sdtEndPr/>
                  <w:sdtContent>
                    <w:tc>
                      <w:tcPr>
                        <w:tcW w:w="838" w:type="dxa"/>
                      </w:tcPr>
                      <w:p w:rsidRPr="00307B54" w:rsidR="00307B54" w:rsidP="00327AC9" w:rsidRDefault="00307B54" w14:paraId="4999D140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QRS Sales Invoice With Disc/50017"/>
                    <w:id w:val="436108881"/>
                    <w:placeholder>
                      <w:docPart w:val="B63D6B9620A74BEEA5F09B1E4C11237B"/>
                    </w:placeholder>
                    <w:dataBinding w:prefixMappings="xmlns:ns0='urn:microsoft-dynamics-nav/reports/QRS Sales Invoice With Disc/50017/'" w:xpath="/ns0:NavWordReportXmlPart[1]/ns0:Header[1]/ns0:Line[1]/ns0:UnitOfMeasure[1]" w:storeItemID="{59374CF1-3877-4B03-A784-F1885496ECA3}"/>
                    <w:text/>
                  </w:sdtPr>
                  <w:sdtEndPr/>
                  <w:sdtContent>
                    <w:tc>
                      <w:tcPr>
                        <w:tcW w:w="652" w:type="dxa"/>
                      </w:tcPr>
                      <w:p w:rsidRPr="00307B54" w:rsidR="00307B54" w:rsidP="00327AC9" w:rsidRDefault="00307B54" w14:paraId="2CFD7398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QRS Sales Invoice With Disc/50017"/>
                    <w:id w:val="773364929"/>
                    <w:placeholder>
                      <w:docPart w:val="DE96D01412214D83AF3314B60F221DDE"/>
                    </w:placeholder>
                    <w:dataBinding w:prefixMappings="xmlns:ns0='urn:microsoft-dynamics-nav/reports/QRS Sales Invoice With Disc/50017/'" w:xpath="/ns0:NavWordReportXmlPart[1]/ns0:Header[1]/ns0:Line[1]/ns0:UnitPrice[1]" w:storeItemID="{59374CF1-3877-4B03-A784-F1885496ECA3}"/>
                    <w:text/>
                  </w:sdtPr>
                  <w:sdtEndPr/>
                  <w:sdtContent>
                    <w:tc>
                      <w:tcPr>
                        <w:tcW w:w="1211" w:type="dxa"/>
                      </w:tcPr>
                      <w:p w:rsidRPr="00307B54" w:rsidR="00307B54" w:rsidP="00327AC9" w:rsidRDefault="00307B54" w14:paraId="124864EA" w14:textId="77777777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QRS Sales Invoice With Disc/50017"/>
                    <w:id w:val="114875444"/>
                    <w:placeholder>
                      <w:docPart w:val="74599D6822784E0A9B9912E35BF1D38B"/>
                    </w:placeholder>
                    <w:dataBinding w:prefixMappings="xmlns:ns0='urn:microsoft-dynamics-nav/reports/QRS Sales Invoice With Disc/50017/'" w:xpath="/ns0:NavWordReportXmlPart[1]/ns0:Header[1]/ns0:Line[1]/ns0:LineDiscountPercentText_Line[1]" w:storeItemID="{59374CF1-3877-4B03-A784-F1885496ECA3}"/>
                    <w:text/>
                  </w:sdtPr>
                  <w:sdtEndPr/>
                  <w:sdtContent>
                    <w:tc>
                      <w:tcPr>
                        <w:tcW w:w="652" w:type="dxa"/>
                      </w:tcPr>
                      <w:p w:rsidRPr="00307B54" w:rsidR="00307B54" w:rsidP="00327AC9" w:rsidRDefault="00307B54" w14:paraId="7E541E8D" w14:textId="77777777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QRS Sales Invoice With Disc/50017"/>
                    <w:id w:val="1684940473"/>
                    <w:placeholder>
                      <w:docPart w:val="437466E524804ADAA8A49203DC2669C0"/>
                    </w:placeholder>
                    <w:dataBinding w:prefixMappings="xmlns:ns0='urn:microsoft-dynamics-nav/reports/QRS Sales Invoice With Disc/50017/'" w:xpath="/ns0:NavWordReportXmlPart[1]/ns0:Header[1]/ns0:Line[1]/ns0:VATPct_Line[1]" w:storeItemID="{59374CF1-3877-4B03-A784-F1885496ECA3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307B54" w:rsidR="00307B54" w:rsidP="00327AC9" w:rsidRDefault="00307B54" w14:paraId="7C24F43D" w14:textId="77777777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QRS Sales Invoice With Disc/50017"/>
                    <w:id w:val="-1829895906"/>
                    <w:placeholder>
                      <w:docPart w:val="6E4969D7A67C436493ACC10773DCC0A2"/>
                    </w:placeholder>
                    <w:dataBinding w:prefixMappings="xmlns:ns0='urn:microsoft-dynamics-nav/reports/QRS Sales Invoice With Disc/50017/'" w:xpath="/ns0:NavWordReportXmlPart[1]/ns0:Header[1]/ns0:Line[1]/ns0:LineAmount_Line[1]" w:storeItemID="{59374CF1-3877-4B03-A784-F1885496ECA3}"/>
                    <w:text/>
                  </w:sdtPr>
                  <w:sdtEndPr/>
                  <w:sdtContent>
                    <w:tc>
                      <w:tcPr>
                        <w:tcW w:w="1211" w:type="dxa"/>
                        <w:tcMar>
                          <w:right w:w="0" w:type="dxa"/>
                        </w:tcMar>
                      </w:tcPr>
                      <w:p w:rsidRPr="00307B54" w:rsidR="00307B54" w:rsidP="00327AC9" w:rsidRDefault="00307B54" w14:paraId="30BAD374" w14:textId="77777777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307B54" w:rsidTr="002D6633" w14:paraId="3AEF9F38" w14:textId="77777777">
        <w:trPr>
          <w:trHeight w:val="226"/>
        </w:trPr>
        <w:tc>
          <w:tcPr>
            <w:tcW w:w="587" w:type="dxa"/>
          </w:tcPr>
          <w:p w:rsidRPr="00FD3C3E" w:rsidR="00307B54" w:rsidP="00D54DEE" w:rsidRDefault="00307B54" w14:paraId="0D839E96" w14:textId="77777777">
            <w:pPr>
              <w:pStyle w:val="NoSpacing"/>
            </w:pPr>
          </w:p>
        </w:tc>
        <w:tc>
          <w:tcPr>
            <w:tcW w:w="1028" w:type="dxa"/>
          </w:tcPr>
          <w:p w:rsidRPr="00FD3C3E" w:rsidR="00307B54" w:rsidP="00D54DEE" w:rsidRDefault="00307B54" w14:paraId="0D679552" w14:textId="77777777">
            <w:pPr>
              <w:pStyle w:val="NoSpacing"/>
            </w:pPr>
          </w:p>
        </w:tc>
        <w:tc>
          <w:tcPr>
            <w:tcW w:w="2485" w:type="dxa"/>
          </w:tcPr>
          <w:p w:rsidRPr="00FD3C3E" w:rsidR="00307B54" w:rsidP="00D54DEE" w:rsidRDefault="00307B54" w14:paraId="59D82070" w14:textId="77777777">
            <w:pPr>
              <w:pStyle w:val="NoSpacing"/>
            </w:pPr>
          </w:p>
        </w:tc>
        <w:tc>
          <w:tcPr>
            <w:tcW w:w="1118" w:type="dxa"/>
          </w:tcPr>
          <w:p w:rsidRPr="00FD3C3E" w:rsidR="00307B54" w:rsidP="00D54DEE" w:rsidRDefault="00307B54" w14:paraId="536144A0" w14:textId="77777777">
            <w:pPr>
              <w:pStyle w:val="NoSpacing"/>
            </w:pPr>
          </w:p>
        </w:tc>
        <w:tc>
          <w:tcPr>
            <w:tcW w:w="838" w:type="dxa"/>
          </w:tcPr>
          <w:p w:rsidRPr="00FD3C3E" w:rsidR="00307B54" w:rsidP="00D54DEE" w:rsidRDefault="00307B54" w14:paraId="55928318" w14:textId="77777777">
            <w:pPr>
              <w:pStyle w:val="NoSpacing"/>
            </w:pPr>
          </w:p>
        </w:tc>
        <w:tc>
          <w:tcPr>
            <w:tcW w:w="652" w:type="dxa"/>
          </w:tcPr>
          <w:p w:rsidRPr="00FD3C3E" w:rsidR="00307B54" w:rsidP="00D54DEE" w:rsidRDefault="00307B54" w14:paraId="70BC08CE" w14:textId="77777777">
            <w:pPr>
              <w:pStyle w:val="NoSpacing"/>
            </w:pPr>
          </w:p>
        </w:tc>
        <w:tc>
          <w:tcPr>
            <w:tcW w:w="1211" w:type="dxa"/>
          </w:tcPr>
          <w:p w:rsidRPr="00FD3C3E" w:rsidR="00307B54" w:rsidP="00D54DEE" w:rsidRDefault="00307B54" w14:paraId="78AAC5E9" w14:textId="77777777">
            <w:pPr>
              <w:pStyle w:val="NoSpacing"/>
            </w:pPr>
          </w:p>
        </w:tc>
        <w:tc>
          <w:tcPr>
            <w:tcW w:w="652" w:type="dxa"/>
          </w:tcPr>
          <w:p w:rsidRPr="00FD3C3E" w:rsidR="00307B54" w:rsidP="00D54DEE" w:rsidRDefault="00307B54" w14:paraId="4A777E3F" w14:textId="77777777">
            <w:pPr>
              <w:pStyle w:val="NoSpacing"/>
            </w:pPr>
          </w:p>
        </w:tc>
        <w:tc>
          <w:tcPr>
            <w:tcW w:w="745" w:type="dxa"/>
          </w:tcPr>
          <w:p w:rsidRPr="00FD3C3E" w:rsidR="00307B54" w:rsidP="00D54DEE" w:rsidRDefault="00307B54" w14:paraId="65330170" w14:textId="77777777">
            <w:pPr>
              <w:pStyle w:val="NoSpacing"/>
            </w:pPr>
          </w:p>
        </w:tc>
        <w:tc>
          <w:tcPr>
            <w:tcW w:w="1211" w:type="dxa"/>
            <w:tcMar>
              <w:right w:w="0" w:type="dxa"/>
            </w:tcMar>
          </w:tcPr>
          <w:p w:rsidRPr="00FD3C3E" w:rsidR="00307B54" w:rsidP="00D54DEE" w:rsidRDefault="00307B54" w14:paraId="70CB1B9F" w14:textId="77777777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QRS Sales Invoice With Disc/50017"/>
          <w:id w:val="1981810996"/>
          <w15:dataBinding w:prefixMappings="xmlns:ns0='urn:microsoft-dynamics-nav/reports/QRS Sales Invoice With Disc/50017/'" w:xpath="/ns0:NavWordReportXmlPart[1]/ns0:Header[1]/ns0:ReportTotalsLine" w:storeItemID="{59374CF1-3877-4B03-A784-F1885496ECA3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EEAD0D401F614255930F1B57822DB67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307B54" w:rsidTr="002D6633" w14:paraId="0E2F8576" w14:textId="77777777">
                <w:trPr>
                  <w:trHeight w:val="226"/>
                </w:trPr>
                <w:tc>
                  <w:tcPr>
                    <w:tcW w:w="587" w:type="dxa"/>
                  </w:tcPr>
                  <w:p w:rsidR="00307B54" w:rsidP="00D54DEE" w:rsidRDefault="00307B54" w14:paraId="15BBF5F2" w14:textId="77777777">
                    <w:pPr>
                      <w:pStyle w:val="NoSpacing"/>
                      <w:rPr>
                        <w:b/>
                        <w:bCs/>
                      </w:rPr>
                    </w:pPr>
                  </w:p>
                </w:tc>
                <w:tc>
                  <w:tcPr>
                    <w:tcW w:w="1028" w:type="dxa"/>
                  </w:tcPr>
                  <w:p w:rsidRPr="00FD3C3E" w:rsidR="00307B54" w:rsidP="00D54DEE" w:rsidRDefault="00307B54" w14:paraId="66D70D25" w14:textId="77777777">
                    <w:pPr>
                      <w:pStyle w:val="NoSpacing"/>
                    </w:pPr>
                  </w:p>
                </w:tc>
                <w:tc>
                  <w:tcPr>
                    <w:tcW w:w="2485" w:type="dxa"/>
                  </w:tcPr>
                  <w:p w:rsidRPr="00FD3C3E" w:rsidR="00307B54" w:rsidP="00D54DEE" w:rsidRDefault="00307B54" w14:paraId="6320222D" w14:textId="77777777">
                    <w:pPr>
                      <w:pStyle w:val="NoSpacing"/>
                    </w:pPr>
                  </w:p>
                </w:tc>
                <w:tc>
                  <w:tcPr>
                    <w:tcW w:w="1118" w:type="dxa"/>
                  </w:tcPr>
                  <w:p w:rsidRPr="00FD3C3E" w:rsidR="00307B54" w:rsidP="00D54DEE" w:rsidRDefault="00307B54" w14:paraId="62CBFB1A" w14:textId="77777777">
                    <w:pPr>
                      <w:pStyle w:val="NoSpacing"/>
                    </w:pPr>
                  </w:p>
                </w:tc>
                <w:tc>
                  <w:tcPr>
                    <w:tcW w:w="838" w:type="dxa"/>
                  </w:tcPr>
                  <w:p w:rsidRPr="00FD3C3E" w:rsidR="00307B54" w:rsidP="00D54DEE" w:rsidRDefault="00307B54" w14:paraId="466CFDB8" w14:textId="77777777">
                    <w:pPr>
                      <w:pStyle w:val="NoSpacing"/>
                    </w:pPr>
                  </w:p>
                </w:tc>
                <w:tc>
                  <w:tcPr>
                    <w:tcW w:w="652" w:type="dxa"/>
                  </w:tcPr>
                  <w:p w:rsidRPr="00FD3C3E" w:rsidR="00307B54" w:rsidP="00D54DEE" w:rsidRDefault="00307B54" w14:paraId="5E4E5D8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QRS Sales Invoice With Disc/50017"/>
                    <w:id w:val="1468313313"/>
                    <w:placeholder>
                      <w:docPart w:val="A8F1C613E4584404B4D5E981F6D00F7E"/>
                    </w:placeholder>
                    <w:dataBinding w:prefixMappings="xmlns:ns0='urn:microsoft-dynamics-nav/reports/QRS Sales Invoice With Disc/50017/'" w:xpath="/ns0:NavWordReportXmlPart[1]/ns0:Header[1]/ns0:ReportTotalsLine[1]/ns0:Description_ReportTotalsLine[1]" w:storeItemID="{59374CF1-3877-4B03-A784-F1885496ECA3}"/>
                    <w:text/>
                  </w:sdtPr>
                  <w:sdtEndPr/>
                  <w:sdtContent>
                    <w:tc>
                      <w:tcPr>
                        <w:tcW w:w="2609" w:type="dxa"/>
                        <w:gridSpan w:val="3"/>
                      </w:tcPr>
                      <w:p w:rsidRPr="00FD3C3E" w:rsidR="00307B54" w:rsidP="00327AC9" w:rsidRDefault="00307B54" w14:paraId="7F67BEAA" w14:textId="77777777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QRS Sales Invoice With Disc/50017"/>
                    <w:id w:val="1520812946"/>
                    <w:placeholder>
                      <w:docPart w:val="A8F1C613E4584404B4D5E981F6D00F7E"/>
                    </w:placeholder>
                    <w:dataBinding w:prefixMappings="xmlns:ns0='urn:microsoft-dynamics-nav/reports/QRS Sales Invoice With Disc/50017/'" w:xpath="/ns0:NavWordReportXmlPart[1]/ns0:Header[1]/ns0:ReportTotalsLine[1]/ns0:Amount_ReportTotalsLine[1]" w:storeItemID="{59374CF1-3877-4B03-A784-F1885496ECA3}"/>
                    <w:text/>
                  </w:sdtPr>
                  <w:sdtEndPr/>
                  <w:sdtContent>
                    <w:tc>
                      <w:tcPr>
                        <w:tcW w:w="1211" w:type="dxa"/>
                        <w:tcMar>
                          <w:right w:w="0" w:type="dxa"/>
                        </w:tcMar>
                      </w:tcPr>
                      <w:p w:rsidRPr="00FD3C3E" w:rsidR="00307B54" w:rsidP="00327AC9" w:rsidRDefault="00307B54" w14:paraId="4A0A74CC" w14:textId="77777777">
                        <w:pPr>
                          <w:pStyle w:val="NoSpacing"/>
                          <w:jc w:val="right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307B54" w:rsidTr="002D6633" w14:paraId="793552FE" w14:textId="77777777">
        <w:trPr>
          <w:trHeight w:val="112"/>
        </w:trPr>
        <w:tc>
          <w:tcPr>
            <w:tcW w:w="587" w:type="dxa"/>
          </w:tcPr>
          <w:p w:rsidRPr="00FD3C3E" w:rsidR="00307B54" w:rsidP="00D54DEE" w:rsidRDefault="00307B54" w14:paraId="501FC10E" w14:textId="77777777">
            <w:pPr>
              <w:pStyle w:val="NoSpacing"/>
            </w:pPr>
          </w:p>
        </w:tc>
        <w:tc>
          <w:tcPr>
            <w:tcW w:w="1028" w:type="dxa"/>
          </w:tcPr>
          <w:p w:rsidRPr="00FD3C3E" w:rsidR="00307B54" w:rsidP="00D54DEE" w:rsidRDefault="00307B54" w14:paraId="6D3E10F9" w14:textId="77777777">
            <w:pPr>
              <w:pStyle w:val="NoSpacing"/>
            </w:pPr>
          </w:p>
        </w:tc>
        <w:tc>
          <w:tcPr>
            <w:tcW w:w="2485" w:type="dxa"/>
          </w:tcPr>
          <w:p w:rsidRPr="00FD3C3E" w:rsidR="00307B54" w:rsidP="00D54DEE" w:rsidRDefault="00307B54" w14:paraId="011E06F7" w14:textId="77777777">
            <w:pPr>
              <w:pStyle w:val="NoSpacing"/>
            </w:pPr>
          </w:p>
        </w:tc>
        <w:tc>
          <w:tcPr>
            <w:tcW w:w="1118" w:type="dxa"/>
          </w:tcPr>
          <w:p w:rsidRPr="00FD3C3E" w:rsidR="00307B54" w:rsidP="00D54DEE" w:rsidRDefault="00307B54" w14:paraId="77FDD16C" w14:textId="77777777">
            <w:pPr>
              <w:pStyle w:val="NoSpacing"/>
            </w:pPr>
          </w:p>
        </w:tc>
        <w:tc>
          <w:tcPr>
            <w:tcW w:w="838" w:type="dxa"/>
          </w:tcPr>
          <w:p w:rsidRPr="00FD3C3E" w:rsidR="00307B54" w:rsidP="00D54DEE" w:rsidRDefault="00307B54" w14:paraId="5F581611" w14:textId="77777777">
            <w:pPr>
              <w:pStyle w:val="NoSpacing"/>
            </w:pPr>
          </w:p>
        </w:tc>
        <w:tc>
          <w:tcPr>
            <w:tcW w:w="652" w:type="dxa"/>
          </w:tcPr>
          <w:p w:rsidRPr="00FD3C3E" w:rsidR="00307B54" w:rsidP="00D54DEE" w:rsidRDefault="00307B54" w14:paraId="51537CE4" w14:textId="77777777">
            <w:pPr>
              <w:pStyle w:val="NoSpacing"/>
            </w:pPr>
          </w:p>
        </w:tc>
        <w:tc>
          <w:tcPr>
            <w:tcW w:w="2609" w:type="dxa"/>
            <w:gridSpan w:val="3"/>
          </w:tcPr>
          <w:p w:rsidRPr="00FD3C3E" w:rsidR="00307B54" w:rsidP="00D54DEE" w:rsidRDefault="00307B54" w14:paraId="0AEB1431" w14:textId="77777777">
            <w:pPr>
              <w:pStyle w:val="NoSpacing"/>
            </w:pPr>
          </w:p>
        </w:tc>
        <w:tc>
          <w:tcPr>
            <w:tcW w:w="1211" w:type="dxa"/>
            <w:tcMar>
              <w:right w:w="0" w:type="dxa"/>
            </w:tcMar>
          </w:tcPr>
          <w:p w:rsidRPr="00FD3C3E" w:rsidR="00307B54" w:rsidP="00327AC9" w:rsidRDefault="00307B54" w14:paraId="77725BB6" w14:textId="77777777">
            <w:pPr>
              <w:pStyle w:val="NoSpacing"/>
              <w:jc w:val="right"/>
            </w:pPr>
          </w:p>
        </w:tc>
      </w:tr>
      <w:tr w:rsidRPr="00FD3C3E" w:rsidR="00307B54" w:rsidTr="002D6633" w14:paraId="654997E6" w14:textId="77777777">
        <w:trPr>
          <w:trHeight w:val="226"/>
        </w:trPr>
        <w:tc>
          <w:tcPr>
            <w:tcW w:w="587" w:type="dxa"/>
          </w:tcPr>
          <w:p w:rsidRPr="00FD3C3E" w:rsidR="00307B54" w:rsidP="00D54DEE" w:rsidRDefault="00307B54" w14:paraId="0DBDE079" w14:textId="77777777">
            <w:pPr>
              <w:pStyle w:val="NoSpacing"/>
            </w:pPr>
          </w:p>
        </w:tc>
        <w:tc>
          <w:tcPr>
            <w:tcW w:w="1028" w:type="dxa"/>
          </w:tcPr>
          <w:p w:rsidRPr="00FD3C3E" w:rsidR="00307B54" w:rsidP="00D54DEE" w:rsidRDefault="00307B54" w14:paraId="485941B9" w14:textId="77777777">
            <w:pPr>
              <w:pStyle w:val="NoSpacing"/>
            </w:pPr>
          </w:p>
        </w:tc>
        <w:tc>
          <w:tcPr>
            <w:tcW w:w="2485" w:type="dxa"/>
          </w:tcPr>
          <w:p w:rsidRPr="00FD3C3E" w:rsidR="00307B54" w:rsidP="00D54DEE" w:rsidRDefault="00307B54" w14:paraId="233B1FCA" w14:textId="77777777">
            <w:pPr>
              <w:pStyle w:val="NoSpacing"/>
            </w:pPr>
          </w:p>
        </w:tc>
        <w:tc>
          <w:tcPr>
            <w:tcW w:w="1118" w:type="dxa"/>
          </w:tcPr>
          <w:p w:rsidRPr="00FD3C3E" w:rsidR="00307B54" w:rsidP="00D54DEE" w:rsidRDefault="00307B54" w14:paraId="2E3F4A19" w14:textId="77777777">
            <w:pPr>
              <w:pStyle w:val="NoSpacing"/>
            </w:pPr>
          </w:p>
        </w:tc>
        <w:tc>
          <w:tcPr>
            <w:tcW w:w="838" w:type="dxa"/>
          </w:tcPr>
          <w:p w:rsidRPr="00FD3C3E" w:rsidR="00307B54" w:rsidP="00D54DEE" w:rsidRDefault="00307B54" w14:paraId="4D0A6005" w14:textId="77777777">
            <w:pPr>
              <w:pStyle w:val="NoSpacing"/>
            </w:pPr>
          </w:p>
        </w:tc>
        <w:tc>
          <w:tcPr>
            <w:tcW w:w="652" w:type="dxa"/>
          </w:tcPr>
          <w:p w:rsidRPr="00FD3C3E" w:rsidR="00307B54" w:rsidP="00D54DEE" w:rsidRDefault="00307B54" w14:paraId="22128FD6" w14:textId="77777777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QRS Sales Invoice With Disc/50017"/>
            <w:id w:val="-274175886"/>
            <w:placeholder>
              <w:docPart w:val="DefaultPlaceholder_-1854013440"/>
            </w:placeholder>
            <w:dataBinding w:prefixMappings="xmlns:ns0='urn:microsoft-dynamics-nav/reports/QRS Sales Invoice With Disc/50017/'" w:xpath="/ns0:NavWordReportXmlPart[1]/ns0:Header[1]/ns0:Totals[1]/ns0:TotalAmountExclInclVATText[1]" w:storeItemID="{59374CF1-3877-4B03-A784-F1885496ECA3}"/>
            <w:text/>
          </w:sdtPr>
          <w:sdtEndPr/>
          <w:sdtContent>
            <w:tc>
              <w:tcPr>
                <w:tcW w:w="2609" w:type="dxa"/>
                <w:gridSpan w:val="3"/>
                <w:tcBorders>
                  <w:bottom w:val="single" w:color="auto" w:sz="4" w:space="0"/>
                </w:tcBorders>
              </w:tcPr>
              <w:p w:rsidRPr="00FD3C3E" w:rsidR="00307B54" w:rsidP="00D54DEE" w:rsidRDefault="0096641E" w14:paraId="3D24CD6C" w14:textId="77777777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QRS Sales Invoice With Disc/50017"/>
            <w:id w:val="1075086534"/>
            <w:placeholder>
              <w:docPart w:val="DefaultPlaceholder_-1854013440"/>
            </w:placeholder>
            <w:dataBinding w:prefixMappings="xmlns:ns0='urn:microsoft-dynamics-nav/reports/QRS Sales Invoice With Disc/50017/'" w:xpath="/ns0:NavWordReportXmlPart[1]/ns0:Header[1]/ns0:Totals[1]/ns0:TotalAmountExclInclVAT[1]" w:storeItemID="{59374CF1-3877-4B03-A784-F1885496ECA3}"/>
            <w:text/>
          </w:sdtPr>
          <w:sdtEndPr/>
          <w:sdtContent>
            <w:tc>
              <w:tcPr>
                <w:tcW w:w="121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307B54" w:rsidP="00327AC9" w:rsidRDefault="0096641E" w14:paraId="47E9896B" w14:textId="77777777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TotalAmountExclInclVAT</w:t>
                </w:r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QRS Sales Invoice With Disc/50017"/>
        <w:id w:val="-335309756"/>
        <w:placeholder>
          <w:docPart w:val="DefaultPlaceholder_-1854013440"/>
        </w:placeholder>
        <w:dataBinding w:prefixMappings="xmlns:ns0='urn:microsoft-dynamics-nav/reports/QRS Sales Invoice With Disc/50017/'" w:xpath="/ns0:NavWordReportXmlPart[1]/ns0:Header[1]/ns0:RemainingAmountText[1]" w:storeItemID="{59374CF1-3877-4B03-A784-F1885496ECA3}"/>
        <w:text/>
      </w:sdtPr>
      <w:sdtEndPr/>
      <w:sdtContent>
        <w:p w:rsidRPr="002D6633" w:rsidR="00D54DEE" w:rsidP="002D6633" w:rsidRDefault="002D6633" w14:paraId="53553E13" w14:textId="77777777">
          <w:pPr>
            <w:keepNext/>
            <w:spacing w:before="60" w:after="60"/>
            <w:jc w:val="right"/>
            <w:rPr>
              <w:b/>
            </w:rPr>
          </w:pPr>
          <w:r w:rsidRPr="002D6633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QRS Sales Invoice With Disc/50017"/>
          <w:id w:val="-1502423256"/>
          <w15:dataBinding w:prefixMappings="xmlns:ns0='urn:microsoft-dynamics-nav/reports/QRS Sales Invoice With Disc/50017/'" w:xpath="/ns0:NavWordReportXmlPart[1]/ns0:Header[1]/ns0:LineFee" w:storeItemID="{59374CF1-3877-4B03-A784-F1885496ECA3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 w14:paraId="66BF975E" w14:textId="7777777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QRS Sales Invoice With Disc/50017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QRS Sales Invoice With Disc/50017/'" w:xpath="/ns0:NavWordReportXmlPart[1]/ns0:Header[1]/ns0:LineFee[1]/ns0:LineFeeCaptionText[1]" w:storeItemID="{59374CF1-3877-4B03-A784-F1885496ECA3}"/>
                      <w:text/>
                    </w:sdtPr>
                    <w:sdtEndPr/>
                    <w:sdtContent>
                      <w:p w:rsidR="00D54DEE" w:rsidP="00327AC9" w:rsidRDefault="00D54DEE" w14:paraId="083B51D9" w14:textId="77777777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 w14:paraId="5F1EF16D" w14:textId="77777777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QRS Sales Invoice With Disc/50017"/>
        <w:id w:val="940566818"/>
        <w15:dataBinding w:prefixMappings="xmlns:ns0='urn:microsoft-dynamics-nav/reports/QRS Sales Invoice With Disc/50017/'" w:xpath="/ns0:NavWordReportXmlPart[1]/ns0:Header[1]/ns0:PaymentReportingArgument" w:storeItemID="{59374CF1-3877-4B03-A784-F1885496ECA3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QRS Sales Invoice With Disc/50017"/>
                <w:id w:val="-804161553"/>
                <w:dataBinding w:prefixMappings="xmlns:ns0='urn:microsoft-dynamics-nav/reports/QRS Sales Invoice With Disc/50017/'" w:xpath="/ns0:NavWordReportXmlPart[1]/ns0:Header[1]/ns0:PaymentReportingArgument[1]/ns0:PaymentServiceLogo[1]" w:storeItemID="{59374CF1-3877-4B03-A784-F1885496ECA3}"/>
                <w:picture/>
              </w:sdtPr>
              <w:sdtEndPr/>
              <w:sdtContent>
                <w:p w:rsidR="00123A7D" w:rsidP="00327AC9" w:rsidRDefault="001700B5" w14:paraId="4120BB3D" w14:textId="77777777">
                  <w:r>
                    <w:rPr>
                      <w:noProof/>
                      <w:lang w:val="da-DK" w:eastAsia="da-DK"/>
                    </w:rPr>
                    <w:drawing>
                      <wp:inline distT="0" distB="0" distL="0" distR="0" wp14:anchorId="06D09291" wp14:editId="0A93668C">
                        <wp:extent cx="873274" cy="873274"/>
                        <wp:effectExtent l="0" t="0" r="3175" b="3175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73274" cy="87327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QRS Sales Invoice With Disc/50017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QRS Sales Invoice With Disc/50017/'" w:xpath="/ns0:NavWordReportXmlPart[1]/ns0:Header[1]/ns0:PaymentReportingArgument[1]/ns0:PaymentServiceText_Url[1]" w:storeItemID="{59374CF1-3877-4B03-A784-F1885496ECA3}"/>
                <w:text/>
              </w:sdtPr>
              <w:sdtEndPr/>
              <w:sdtContent>
                <w:p w:rsidRPr="00123A7D" w:rsidR="00245B0E" w:rsidP="00327AC9" w:rsidRDefault="00123A7D" w14:paraId="1FBBE86E" w14:textId="77777777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D814A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F95945" w:rsidP="00E40C63" w:rsidRDefault="00F95945" w14:paraId="0F440CD1" w14:textId="77777777">
      <w:pPr>
        <w:spacing w:after="0"/>
      </w:pPr>
      <w:r>
        <w:separator/>
      </w:r>
    </w:p>
  </w:endnote>
  <w:endnote w:type="continuationSeparator" w:id="0">
    <w:p w:rsidR="00F95945" w:rsidP="00E40C63" w:rsidRDefault="00F95945" w14:paraId="2FE800AD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62B71" w:rsidRDefault="00962B71" w14:paraId="1E60C66F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539"/>
    </w:tblGrid>
    <w:tr w:rsidRPr="00982950" w:rsidR="001D1CE2" w:rsidTr="00C43401" w14:paraId="2286368F" w14:textId="77777777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928"/>
          </w:tblGrid>
          <w:tr w:rsidR="00C43401" w:rsidTr="00C43401" w14:paraId="702D1E43" w14:textId="77777777">
            <w:sdt>
              <w:sdtPr>
                <w:rPr>
                  <w:lang w:val="da-DK"/>
                </w:rPr>
                <w:alias w:val="#Nav: /Header/CompanyLegalStatement"/>
                <w:tag w:val="#Nav: QRS Sales Invoice With Disc/50017"/>
                <w:id w:val="-207500241"/>
                <w:placeholder>
                  <w:docPart w:val="D74323E5E83F4DBCB91329738FC0774A"/>
                </w:placeholder>
                <w:dataBinding w:prefixMappings="xmlns:ns0='urn:microsoft-dynamics-nav/reports/QRS Sales Invoice With Disc/50017/'" w:xpath="/ns0:NavWordReportXmlPart[1]/ns0:Header[1]/ns0:CompanyLegalStatement[1]" w:storeItemID="{59374CF1-3877-4B03-A784-F1885496ECA3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 w14:paraId="590D5971" w14:textId="77777777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 w14:paraId="0DEEF052" w14:textId="77777777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 w14:paraId="11E7CB57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="00C43401" w:rsidTr="0090637C" w14:paraId="5E7B3949" w14:textId="77777777">
      <w:sdt>
        <w:sdtPr>
          <w:rPr>
            <w:lang w:val="da-DK"/>
          </w:rPr>
          <w:alias w:val="#Nav: /Header/CompanyLegalStatement"/>
          <w:tag w:val="#Nav: QRS Sales Invoice With Disc/50017"/>
          <w:id w:val="1896625259"/>
          <w:placeholder>
            <w:docPart w:val="054778FD3B804B0395E33E0348229CE9"/>
          </w:placeholder>
          <w:dataBinding w:prefixMappings="xmlns:ns0='urn:microsoft-dynamics-nav/reports/QRS Sales Invoice With Disc/50017/'" w:xpath="/ns0:NavWordReportXmlPart[1]/ns0:Header[1]/ns0:CompanyLegalStatement[1]" w:storeItemID="{59374CF1-3877-4B03-A784-F1885496ECA3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 w14:paraId="2457FC6A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 w14:paraId="4BD2C334" w14:textId="77777777">
      <w:sdt>
        <w:sdtPr>
          <w:alias w:val="#Nav: /Header/CompanyVATRegistrationNo_Lbl"/>
          <w:tag w:val="#Nav: QRS Sales Invoice With Disc/50017"/>
          <w:id w:val="1000698169"/>
          <w:placeholder>
            <w:docPart w:val="5B0A98CDBECA4FC3BC7918DD25E7F753"/>
          </w:placeholder>
          <w:dataBinding w:prefixMappings="xmlns:ns0='urn:microsoft-dynamics-nav/reports/QRS Sales Invoice With Disc/50017/'" w:xpath="/ns0:NavWordReportXmlPart[1]/ns0:Header[1]/ns0:CompanyVATRegistrationNo_Lbl[1]" w:storeItemID="{59374CF1-3877-4B03-A784-F1885496ECA3}"/>
          <w:text/>
        </w:sdtPr>
        <w:sdtEndPr/>
        <w:sdtContent>
          <w:tc>
            <w:tcPr>
              <w:tcW w:w="1250" w:type="pct"/>
            </w:tcPr>
            <w:p w:rsidR="00C43401" w:rsidP="00C43401" w:rsidRDefault="00C43401" w14:paraId="38518A00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Lbl"/>
          <w:tag w:val="#Nav: QRS Sales Invoice With Disc/50017"/>
          <w:id w:val="649635640"/>
          <w:placeholder>
            <w:docPart w:val="DefaultPlaceholder_-1854013440"/>
          </w:placeholder>
          <w:dataBinding w:prefixMappings="xmlns:ns0='urn:microsoft-dynamics-nav/reports/QRS Sales Invoice With Disc/50017/'" w:xpath="/ns0:NavWordReportXmlPart[1]/ns0:Header[1]/ns0:HomePage_Lbl[1]" w:storeItemID="{59374CF1-3877-4B03-A784-F1885496ECA3}"/>
          <w:text/>
        </w:sdtPr>
        <w:sdtEndPr/>
        <w:sdtContent>
          <w:tc>
            <w:tcPr>
              <w:tcW w:w="1250" w:type="pct"/>
            </w:tcPr>
            <w:p w:rsidR="00C43401" w:rsidP="00C43401" w:rsidRDefault="00962B71" w14:paraId="2B27EBBB" w14:textId="77777777">
              <w:pPr>
                <w:pStyle w:val="Heading2"/>
                <w:outlineLvl w:val="1"/>
              </w:pPr>
              <w:r>
                <w:rPr>
                  <w:lang w:val="da-DK"/>
                </w:rPr>
                <w:t>HomePage_Lbl</w:t>
              </w:r>
            </w:p>
          </w:tc>
        </w:sdtContent>
      </w:sdt>
      <w:sdt>
        <w:sdtPr>
          <w:alias w:val="#Nav: /Header/CompanyPhoneNo_Lbl"/>
          <w:tag w:val="#Nav: QRS Sales Invoice With Disc/50017"/>
          <w:id w:val="560367384"/>
          <w:placeholder>
            <w:docPart w:val="A81DB1F39E204D46A84F95F9F080C66B"/>
          </w:placeholder>
          <w:dataBinding w:prefixMappings="xmlns:ns0='urn:microsoft-dynamics-nav/reports/QRS Sales Invoice With Disc/50017/'" w:xpath="/ns0:NavWordReportXmlPart[1]/ns0:Header[1]/ns0:CompanyPhoneNo_Lbl[1]" w:storeItemID="{59374CF1-3877-4B03-A784-F1885496ECA3}"/>
          <w:text/>
        </w:sdtPr>
        <w:sdtEndPr/>
        <w:sdtContent>
          <w:tc>
            <w:tcPr>
              <w:tcW w:w="1250" w:type="pct"/>
            </w:tcPr>
            <w:p w:rsidR="00C43401" w:rsidP="00C43401" w:rsidRDefault="00C43401" w14:paraId="358B3495" w14:textId="77777777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QRS Sales Invoice With Disc/50017"/>
          <w:id w:val="-272474917"/>
          <w:placeholder>
            <w:docPart w:val="7F8B9C0B253F40E1A624578D9A23ECDD"/>
          </w:placeholder>
          <w:dataBinding w:prefixMappings="xmlns:ns0='urn:microsoft-dynamics-nav/reports/QRS Sales Invoice With Disc/50017/'" w:xpath="/ns0:NavWordReportXmlPart[1]/ns0:Header[1]/ns0:EMail_Header_Lbl[1]" w:storeItemID="{59374CF1-3877-4B03-A784-F1885496ECA3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 w14:paraId="386D1531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 w14:paraId="5DADF9FF" w14:textId="77777777">
      <w:sdt>
        <w:sdtPr>
          <w:alias w:val="#Nav: /Header/CompanyVATRegistrationNo"/>
          <w:tag w:val="#Nav: QRS Sales Invoice With Disc/50017"/>
          <w:id w:val="-1968960596"/>
          <w:placeholder>
            <w:docPart w:val="542B45161D324E28AEE5E66E927497EC"/>
          </w:placeholder>
          <w:dataBinding w:prefixMappings="xmlns:ns0='urn:microsoft-dynamics-nav/reports/QRS Sales Invoice With Disc/50017/'" w:xpath="/ns0:NavWordReportXmlPart[1]/ns0:Header[1]/ns0:CompanyVATRegistrationNo[1]" w:storeItemID="{59374CF1-3877-4B03-A784-F1885496ECA3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 w14:paraId="6F9789E3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QRS Sales Invoice With Disc/50017"/>
          <w:id w:val="412437649"/>
          <w:placeholder>
            <w:docPart w:val="67B453FC7B04421CBE247EE125419382"/>
          </w:placeholder>
          <w:dataBinding w:prefixMappings="xmlns:ns0='urn:microsoft-dynamics-nav/reports/QRS Sales Invoice With Disc/50017/'" w:xpath="/ns0:NavWordReportXmlPart[1]/ns0:Header[1]/ns0:CompanyHomePage[1]" w:storeItemID="{59374CF1-3877-4B03-A784-F1885496ECA3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 w14:paraId="2391CE2A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QRS Sales Invoice With Disc/50017"/>
          <w:id w:val="-1162540195"/>
          <w:placeholder>
            <w:docPart w:val="4FD74BEB63934A8DB0749BA4D6B083ED"/>
          </w:placeholder>
          <w:dataBinding w:prefixMappings="xmlns:ns0='urn:microsoft-dynamics-nav/reports/QRS Sales Invoice With Disc/50017/'" w:xpath="/ns0:NavWordReportXmlPart[1]/ns0:Header[1]/ns0:CompanyPhoneNo[1]" w:storeItemID="{59374CF1-3877-4B03-A784-F1885496ECA3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 w14:paraId="2B9EEF1C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QRS Sales Invoice With Disc/50017"/>
          <w:id w:val="860396444"/>
          <w:placeholder>
            <w:docPart w:val="54068B715CF34F89A307530FB3EFB91B"/>
          </w:placeholder>
          <w:dataBinding w:prefixMappings="xmlns:ns0='urn:microsoft-dynamics-nav/reports/QRS Sales Invoice With Disc/50017/'" w:xpath="/ns0:NavWordReportXmlPart[1]/ns0:Header[1]/ns0:CompanyEMail[1]" w:storeItemID="{59374CF1-3877-4B03-A784-F1885496ECA3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 w14:paraId="0B47D473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 w14:paraId="0F71D3A7" w14:textId="77777777">
      <w:sdt>
        <w:sdtPr>
          <w:alias w:val="#Nav: /Header/CompanyBankName"/>
          <w:tag w:val="#Nav: QRS Sales Invoice With Disc/50017"/>
          <w:id w:val="536472809"/>
          <w:placeholder>
            <w:docPart w:val="AF51C37BE9C544C0B02CEF6870C757E4"/>
          </w:placeholder>
          <w:dataBinding w:prefixMappings="xmlns:ns0='urn:microsoft-dynamics-nav/reports/QRS Sales Invoice With Disc/50017/'" w:xpath="/ns0:NavWordReportXmlPart[1]/ns0:Header[1]/ns0:CompanyBankName[1]" w:storeItemID="{59374CF1-3877-4B03-A784-F1885496ECA3}"/>
          <w:text/>
        </w:sdtPr>
        <w:sdtEndPr/>
        <w:sdtContent>
          <w:tc>
            <w:tcPr>
              <w:tcW w:w="1250" w:type="pct"/>
            </w:tcPr>
            <w:p w:rsidR="00C43401" w:rsidP="00C43401" w:rsidRDefault="00C43401" w14:paraId="765C8AA5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QRS Sales Invoice With Disc/50017"/>
          <w:id w:val="72087598"/>
          <w:placeholder>
            <w:docPart w:val="8BB73B2AFE6D4228987D25F8338CE8D7"/>
          </w:placeholder>
          <w:dataBinding w:prefixMappings="xmlns:ns0='urn:microsoft-dynamics-nav/reports/QRS Sales Invoice With Disc/50017/'" w:xpath="/ns0:NavWordReportXmlPart[1]/ns0:Header[1]/ns0:CompanyIBAN_Lbl[1]" w:storeItemID="{59374CF1-3877-4B03-A784-F1885496ECA3}"/>
          <w:text/>
        </w:sdtPr>
        <w:sdtEndPr/>
        <w:sdtContent>
          <w:tc>
            <w:tcPr>
              <w:tcW w:w="1250" w:type="pct"/>
            </w:tcPr>
            <w:p w:rsidR="00C43401" w:rsidP="00C43401" w:rsidRDefault="00C43401" w14:paraId="573FC211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QRS Sales Invoice With Disc/50017"/>
          <w:id w:val="-687442409"/>
          <w:placeholder>
            <w:docPart w:val="07CDFF1FA1804FACA6815EAA30AEA205"/>
          </w:placeholder>
          <w:dataBinding w:prefixMappings="xmlns:ns0='urn:microsoft-dynamics-nav/reports/QRS Sales Invoice With Disc/50017/'" w:xpath="/ns0:NavWordReportXmlPart[1]/ns0:Header[1]/ns0:CompanySWIFT_Lbl[1]" w:storeItemID="{59374CF1-3877-4B03-A784-F1885496ECA3}"/>
          <w:text/>
        </w:sdtPr>
        <w:sdtEndPr/>
        <w:sdtContent>
          <w:tc>
            <w:tcPr>
              <w:tcW w:w="1250" w:type="pct"/>
            </w:tcPr>
            <w:p w:rsidR="00C43401" w:rsidP="00C43401" w:rsidRDefault="00C43401" w14:paraId="4404F632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QRS Sales Invoice With Disc/50017"/>
          <w:id w:val="-1395651447"/>
          <w:placeholder>
            <w:docPart w:val="C6D430F265AB42D5A18429D7044A0AD9"/>
          </w:placeholder>
          <w:dataBinding w:prefixMappings="xmlns:ns0='urn:microsoft-dynamics-nav/reports/QRS Sales Invoice With Disc/50017/'" w:xpath="/ns0:NavWordReportXmlPart[1]/ns0:Header[1]/ns0:CompanyGiroNo_Lbl[1]" w:storeItemID="{59374CF1-3877-4B03-A784-F1885496ECA3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 w14:paraId="0D65A4D9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 w14:paraId="5F97BAF9" w14:textId="77777777">
      <w:tc>
        <w:tcPr>
          <w:tcW w:w="1250" w:type="pct"/>
        </w:tcPr>
        <w:p w:rsidRPr="00F83594" w:rsidR="00C43401" w:rsidP="005C497A" w:rsidRDefault="00F95945" w14:paraId="1CD177B3" w14:textId="77777777">
          <w:pPr>
            <w:pStyle w:val="NoSpacing"/>
          </w:pPr>
          <w:sdt>
            <w:sdtPr>
              <w:alias w:val="#Nav: /Header/CompanyBankBranchNo"/>
              <w:tag w:val="#Nav: QRS Sales Invoice With Disc/50017"/>
              <w:id w:val="800194651"/>
              <w:placeholder>
                <w:docPart w:val="405406A4FC564D2182F4A115F0F9E0CF"/>
              </w:placeholder>
              <w:dataBinding w:prefixMappings="xmlns:ns0='urn:microsoft-dynamics-nav/reports/QRS Sales Invoice With Disc/50017/'" w:xpath="/ns0:NavWordReportXmlPart[1]/ns0:Header[1]/ns0:CompanyBankBranchNo[1]" w:storeItemID="{59374CF1-3877-4B03-A784-F1885496ECA3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QRS Sales Invoice With Disc/50017"/>
              <w:id w:val="-578668554"/>
              <w:placeholder>
                <w:docPart w:val="BB7EA51D2D6D4A77A524CEE5744643E8"/>
              </w:placeholder>
              <w:dataBinding w:prefixMappings="xmlns:ns0='urn:microsoft-dynamics-nav/reports/QRS Sales Invoice With Disc/50017/'" w:xpath="/ns0:NavWordReportXmlPart[1]/ns0:Header[1]/ns0:CompanyBankAccountNo[1]" w:storeItemID="{59374CF1-3877-4B03-A784-F1885496ECA3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QRS Sales Invoice With Disc/50017"/>
          <w:id w:val="513045610"/>
          <w:placeholder>
            <w:docPart w:val="EFC7A9B9C4594CF8B0D6449E717EF56F"/>
          </w:placeholder>
          <w:dataBinding w:prefixMappings="xmlns:ns0='urn:microsoft-dynamics-nav/reports/QRS Sales Invoice With Disc/50017/'" w:xpath="/ns0:NavWordReportXmlPart[1]/ns0:Header[1]/ns0:CompanyIBAN[1]" w:storeItemID="{59374CF1-3877-4B03-A784-F1885496ECA3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 w14:paraId="2AE9D330" w14:textId="77777777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QRS Sales Invoice With Disc/50017"/>
          <w:id w:val="1536079020"/>
          <w:placeholder>
            <w:docPart w:val="A3D56298C27C447A84E225A91C2B10E0"/>
          </w:placeholder>
          <w:dataBinding w:prefixMappings="xmlns:ns0='urn:microsoft-dynamics-nav/reports/QRS Sales Invoice With Disc/50017/'" w:xpath="/ns0:NavWordReportXmlPart[1]/ns0:Header[1]/ns0:CompanySWIFT[1]" w:storeItemID="{59374CF1-3877-4B03-A784-F1885496ECA3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 w14:paraId="6757A503" w14:textId="77777777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QRS Sales Invoice With Disc/50017"/>
          <w:id w:val="-1971888300"/>
          <w:placeholder>
            <w:docPart w:val="7854EDE10DC34A08B41378DE66AE7F7B"/>
          </w:placeholder>
          <w:dataBinding w:prefixMappings="xmlns:ns0='urn:microsoft-dynamics-nav/reports/QRS Sales Invoice With Disc/50017/'" w:xpath="/ns0:NavWordReportXmlPart[1]/ns0:Header[1]/ns0:CompanyGiroNo[1]" w:storeItemID="{59374CF1-3877-4B03-A784-F1885496ECA3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 w14:paraId="2862565B" w14:textId="77777777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 w14:paraId="5AECBB1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F95945" w:rsidP="00E40C63" w:rsidRDefault="00F95945" w14:paraId="74D85EC9" w14:textId="77777777">
      <w:pPr>
        <w:spacing w:after="0"/>
      </w:pPr>
      <w:r>
        <w:separator/>
      </w:r>
    </w:p>
  </w:footnote>
  <w:footnote w:type="continuationSeparator" w:id="0">
    <w:p w:rsidR="00F95945" w:rsidP="00E40C63" w:rsidRDefault="00F95945" w14:paraId="7BCCE27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62B71" w:rsidRDefault="00962B71" w14:paraId="6A31E363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174"/>
      <w:gridCol w:w="4365"/>
    </w:tblGrid>
    <w:tr w:rsidR="00C43401" w:rsidTr="00772EA7" w14:paraId="36D61188" w14:textId="77777777">
      <w:tc>
        <w:tcPr>
          <w:tcW w:w="2929" w:type="pct"/>
        </w:tcPr>
        <w:p w:rsidRPr="00C43401" w:rsidR="00C43401" w:rsidP="00C43401" w:rsidRDefault="00F95945" w14:paraId="26D35206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QRS Sales Invoice With Disc/50017"/>
              <w:id w:val="1118172250"/>
              <w:placeholder>
                <w:docPart w:val="85F17D8968A64DA6A4F66CAAC909213D"/>
              </w:placeholder>
              <w:dataBinding w:prefixMappings="xmlns:ns0='urn:microsoft-dynamics-nav/reports/QRS Sales Invoice With Disc/50017/'" w:xpath="/ns0:NavWordReportXmlPart[1]/ns0:Header[1]/ns0:DocumentTitle_Lbl[1]" w:storeItemID="{59374CF1-3877-4B03-A784-F1885496ECA3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QRS Sales Invoice With Disc/50017"/>
              <w:id w:val="-1792285139"/>
              <w:placeholder>
                <w:docPart w:val="85F17D8968A64DA6A4F66CAAC909213D"/>
              </w:placeholder>
              <w:dataBinding w:prefixMappings="xmlns:ns0='urn:microsoft-dynamics-nav/reports/QRS Sales Invoice With Disc/50017/'" w:xpath="/ns0:NavWordReportXmlPart[1]/ns0:Header[1]/ns0:DocumentNo[1]" w:storeItemID="{59374CF1-3877-4B03-A784-F1885496ECA3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QRS Sales Invoice With Disc/50017"/>
            <w:id w:val="-1183590736"/>
            <w:placeholder>
              <w:docPart w:val="647FBC123D0D4A4C8824A50443E4DFC1"/>
            </w:placeholder>
            <w:dataBinding w:prefixMappings="xmlns:ns0='urn:microsoft-dynamics-nav/reports/QRS Sales Invoice With Disc/50017/'" w:xpath="/ns0:NavWordReportXmlPart[1]/ns0:Header[1]/ns0:DocumentDate[1]" w:storeItemID="{59374CF1-3877-4B03-A784-F1885496ECA3}"/>
            <w:text/>
          </w:sdtPr>
          <w:sdtEndPr/>
          <w:sdtContent>
            <w:p w:rsidR="00C43401" w:rsidP="00C43401" w:rsidRDefault="00C43401" w14:paraId="13FE6502" w14:textId="77777777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F95945" w14:paraId="2175B361" w14:textId="77777777">
          <w:pPr>
            <w:pStyle w:val="NoSpacing"/>
            <w:rPr>
              <w:b/>
            </w:rPr>
          </w:pPr>
          <w:sdt>
            <w:sdtPr>
              <w:alias w:val="#Nav: /Header/Page_Lbl"/>
              <w:tag w:val="#Nav: QRS Sales Invoice With Disc/50017"/>
              <w:id w:val="-1719745130"/>
              <w:placeholder>
                <w:docPart w:val="85F17D8968A64DA6A4F66CAAC909213D"/>
              </w:placeholder>
              <w:dataBinding w:prefixMappings="xmlns:ns0='urn:microsoft-dynamics-nav/reports/QRS Sales Invoice With Disc/50017/'" w:xpath="/ns0:NavWordReportXmlPart[1]/ns0:Header[1]/ns0:Page_Lbl[1]" w:storeItemID="{59374CF1-3877-4B03-A784-F1885496ECA3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96641E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96641E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 w14:paraId="3B6F45D0" w14:textId="77777777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 w14:paraId="4D6B677F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174"/>
      <w:gridCol w:w="4365"/>
    </w:tblGrid>
    <w:tr w:rsidR="00C43401" w:rsidTr="00772EA7" w14:paraId="2393FB11" w14:textId="77777777">
      <w:tc>
        <w:tcPr>
          <w:tcW w:w="2929" w:type="pct"/>
        </w:tcPr>
        <w:p w:rsidRPr="00204F31" w:rsidR="00C43401" w:rsidP="00C43401" w:rsidRDefault="00F95945" w14:paraId="6E2C1712" w14:textId="77777777">
          <w:pPr>
            <w:pStyle w:val="Title"/>
          </w:pPr>
          <w:sdt>
            <w:sdtPr>
              <w:alias w:val="#Nav: /Header/DocumentTitle_Lbl"/>
              <w:tag w:val="#Nav: QRS Sales Invoice With Disc/50017"/>
              <w:id w:val="-243725382"/>
              <w:placeholder>
                <w:docPart w:val="4BD5A61B1BCB450480F0D2A5ABE0F40B"/>
              </w:placeholder>
              <w:dataBinding w:prefixMappings="xmlns:ns0='urn:microsoft-dynamics-nav/reports/QRS Sales Invoice With Disc/50017/'" w:xpath="/ns0:NavWordReportXmlPart[1]/ns0:Header[1]/ns0:DocumentTitle_Lbl[1]" w:storeItemID="{59374CF1-3877-4B03-A784-F1885496ECA3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QRS Sales Invoice With Disc/50017"/>
              <w:id w:val="468630016"/>
              <w:placeholder>
                <w:docPart w:val="4BD5A61B1BCB450480F0D2A5ABE0F40B"/>
              </w:placeholder>
              <w:dataBinding w:prefixMappings="xmlns:ns0='urn:microsoft-dynamics-nav/reports/QRS Sales Invoice With Disc/50017/'" w:xpath="/ns0:NavWordReportXmlPart[1]/ns0:Header[1]/ns0:DocumentNo[1]" w:storeItemID="{59374CF1-3877-4B03-A784-F1885496ECA3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QRS Sales Invoice With Disc/50017"/>
            <w:id w:val="-386421384"/>
            <w:placeholder>
              <w:docPart w:val="BC4B939BA08A40B1A8E2349E00F308FC"/>
            </w:placeholder>
            <w:dataBinding w:prefixMappings="xmlns:ns0='urn:microsoft-dynamics-nav/reports/QRS Sales Invoice With Disc/50017/'" w:xpath="/ns0:NavWordReportXmlPart[1]/ns0:Header[1]/ns0:DocumentDate[1]" w:storeItemID="{59374CF1-3877-4B03-A784-F1885496ECA3}"/>
            <w:text/>
          </w:sdtPr>
          <w:sdtEndPr/>
          <w:sdtContent>
            <w:p w:rsidR="00C43401" w:rsidP="00C43401" w:rsidRDefault="00C43401" w14:paraId="2C7DF0F8" w14:textId="77777777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F95945" w14:paraId="7692356E" w14:textId="77777777">
          <w:pPr>
            <w:pStyle w:val="Subtitle"/>
            <w:rPr>
              <w:bCs/>
            </w:rPr>
          </w:pPr>
          <w:sdt>
            <w:sdtPr>
              <w:alias w:val="#Nav: /Header/Page_Lbl"/>
              <w:tag w:val="#Nav: QRS Sales Invoice With Disc/50017"/>
              <w:id w:val="799797659"/>
              <w:placeholder>
                <w:docPart w:val="4BD5A61B1BCB450480F0D2A5ABE0F40B"/>
              </w:placeholder>
              <w:dataBinding w:prefixMappings="xmlns:ns0='urn:microsoft-dynamics-nav/reports/QRS Sales Invoice With Disc/50017/'" w:xpath="/ns0:NavWordReportXmlPart[1]/ns0:Header[1]/ns0:Page_Lbl[1]" w:storeItemID="{59374CF1-3877-4B03-A784-F1885496ECA3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96641E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96641E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 w14:paraId="6218A6E8" w14:textId="77777777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F95945" w14:paraId="66C80C7D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QRS Sales Invoice With Disc/50017"/>
              <w:id w:val="795027538"/>
              <w:dataBinding w:prefixMappings="xmlns:ns0='urn:microsoft-dynamics-nav/reports/QRS Sales Invoice With Disc/50017/'" w:xpath="/ns0:NavWordReportXmlPart[1]/ns0:Header[1]/ns0:CompanyPicture[1]" w:storeItemID="{59374CF1-3877-4B03-A784-F1885496ECA3}"/>
              <w:picture/>
            </w:sdtPr>
            <w:sdtEndPr/>
            <w:sdtContent>
              <w:r w:rsidR="00C43401">
                <w:rPr>
                  <w:noProof/>
                  <w:lang w:val="da-DK" w:eastAsia="da-DK"/>
                </w:rPr>
                <w:drawing>
                  <wp:inline distT="0" distB="0" distL="0" distR="0" wp14:anchorId="1DC745D8" wp14:editId="00CF26D8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 w14:paraId="7F1384FA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DEE"/>
    <w:rsid w:val="00032E69"/>
    <w:rsid w:val="000357EB"/>
    <w:rsid w:val="00070EE8"/>
    <w:rsid w:val="00074151"/>
    <w:rsid w:val="000844A3"/>
    <w:rsid w:val="000A51C8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700B5"/>
    <w:rsid w:val="001B793C"/>
    <w:rsid w:val="001D1CE2"/>
    <w:rsid w:val="001D6807"/>
    <w:rsid w:val="001E4E27"/>
    <w:rsid w:val="0020108A"/>
    <w:rsid w:val="00216AF6"/>
    <w:rsid w:val="00235CA0"/>
    <w:rsid w:val="00245B0E"/>
    <w:rsid w:val="00261876"/>
    <w:rsid w:val="0026269B"/>
    <w:rsid w:val="002669DB"/>
    <w:rsid w:val="00273BA9"/>
    <w:rsid w:val="002753D8"/>
    <w:rsid w:val="0029628E"/>
    <w:rsid w:val="002A29DF"/>
    <w:rsid w:val="002A382C"/>
    <w:rsid w:val="002B6B46"/>
    <w:rsid w:val="002D6633"/>
    <w:rsid w:val="002E2A56"/>
    <w:rsid w:val="00307B54"/>
    <w:rsid w:val="00327AC9"/>
    <w:rsid w:val="00337723"/>
    <w:rsid w:val="00355E20"/>
    <w:rsid w:val="00374316"/>
    <w:rsid w:val="0038349C"/>
    <w:rsid w:val="00394029"/>
    <w:rsid w:val="003A0907"/>
    <w:rsid w:val="003A31D7"/>
    <w:rsid w:val="003A7E69"/>
    <w:rsid w:val="003B1D59"/>
    <w:rsid w:val="003C2C96"/>
    <w:rsid w:val="003D120B"/>
    <w:rsid w:val="003D4B80"/>
    <w:rsid w:val="003E2178"/>
    <w:rsid w:val="003F77E2"/>
    <w:rsid w:val="00436A43"/>
    <w:rsid w:val="00451877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A5F"/>
    <w:rsid w:val="00543913"/>
    <w:rsid w:val="00552846"/>
    <w:rsid w:val="00563DCD"/>
    <w:rsid w:val="005731CF"/>
    <w:rsid w:val="00587157"/>
    <w:rsid w:val="00595F7F"/>
    <w:rsid w:val="005963DE"/>
    <w:rsid w:val="005A0994"/>
    <w:rsid w:val="005C497A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02AAD"/>
    <w:rsid w:val="0071439C"/>
    <w:rsid w:val="00716E24"/>
    <w:rsid w:val="00717D16"/>
    <w:rsid w:val="00741F6B"/>
    <w:rsid w:val="007537BA"/>
    <w:rsid w:val="00760FA8"/>
    <w:rsid w:val="00765190"/>
    <w:rsid w:val="00766078"/>
    <w:rsid w:val="007773B8"/>
    <w:rsid w:val="00777ADC"/>
    <w:rsid w:val="00794670"/>
    <w:rsid w:val="00797305"/>
    <w:rsid w:val="007A0A2F"/>
    <w:rsid w:val="007B235B"/>
    <w:rsid w:val="007E323C"/>
    <w:rsid w:val="00802B5B"/>
    <w:rsid w:val="00807754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8F5685"/>
    <w:rsid w:val="0090637C"/>
    <w:rsid w:val="009072D1"/>
    <w:rsid w:val="0092542A"/>
    <w:rsid w:val="00933DB5"/>
    <w:rsid w:val="00940735"/>
    <w:rsid w:val="00943A17"/>
    <w:rsid w:val="009453BC"/>
    <w:rsid w:val="00954C6C"/>
    <w:rsid w:val="00962B71"/>
    <w:rsid w:val="0096641E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E738F"/>
    <w:rsid w:val="009F21B5"/>
    <w:rsid w:val="00A00B95"/>
    <w:rsid w:val="00A01AB9"/>
    <w:rsid w:val="00A048EC"/>
    <w:rsid w:val="00A054AE"/>
    <w:rsid w:val="00A30C38"/>
    <w:rsid w:val="00A42BE5"/>
    <w:rsid w:val="00A4704F"/>
    <w:rsid w:val="00A76F36"/>
    <w:rsid w:val="00A9010E"/>
    <w:rsid w:val="00A940EF"/>
    <w:rsid w:val="00A9726D"/>
    <w:rsid w:val="00AF1EDD"/>
    <w:rsid w:val="00AF4452"/>
    <w:rsid w:val="00B01DA6"/>
    <w:rsid w:val="00B02B18"/>
    <w:rsid w:val="00B10D67"/>
    <w:rsid w:val="00B22FDE"/>
    <w:rsid w:val="00B32D4B"/>
    <w:rsid w:val="00B402B9"/>
    <w:rsid w:val="00B437D5"/>
    <w:rsid w:val="00B57659"/>
    <w:rsid w:val="00B60D54"/>
    <w:rsid w:val="00B669AF"/>
    <w:rsid w:val="00B8205C"/>
    <w:rsid w:val="00B86BCD"/>
    <w:rsid w:val="00B86E6F"/>
    <w:rsid w:val="00B91CA1"/>
    <w:rsid w:val="00B92F96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A6394"/>
    <w:rsid w:val="00CB70AD"/>
    <w:rsid w:val="00CD1B92"/>
    <w:rsid w:val="00D21D63"/>
    <w:rsid w:val="00D235D0"/>
    <w:rsid w:val="00D40A70"/>
    <w:rsid w:val="00D41DC8"/>
    <w:rsid w:val="00D53B6F"/>
    <w:rsid w:val="00D54A61"/>
    <w:rsid w:val="00D54DEE"/>
    <w:rsid w:val="00D6006D"/>
    <w:rsid w:val="00D72A07"/>
    <w:rsid w:val="00D72E02"/>
    <w:rsid w:val="00D754C6"/>
    <w:rsid w:val="00D75AAF"/>
    <w:rsid w:val="00D814AD"/>
    <w:rsid w:val="00DA0F11"/>
    <w:rsid w:val="00DA580A"/>
    <w:rsid w:val="00DB4B5B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95945"/>
    <w:rsid w:val="00FA4D66"/>
    <w:rsid w:val="00FB06A1"/>
    <w:rsid w:val="00FB3DCE"/>
    <w:rsid w:val="00FD6A00"/>
    <w:rsid w:val="00FE1868"/>
    <w:rsid w:val="00FF66A4"/>
    <w:rsid w:val="00FF6E37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1F293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123A7D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123A7D"/>
    <w:pPr>
      <w:spacing w:before="60" w:after="60"/>
      <w:ind w:left="144" w:right="144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header" Target="head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glossaryDocument" Target="glossary/document.xml" Id="rId16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customXml" Target="/customXML/item3.xml" Id="R59c8d8cf898b444e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7ABB4D-12A7-484D-A14A-009C8778199D}"/>
      </w:docPartPr>
      <w:docPartBody>
        <w:p w:rsidR="00945FCD" w:rsidRDefault="00997A5F"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8F1C613E4584404B4D5E981F6D00F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512957-89B0-494B-A031-1DF0BEE304D6}"/>
      </w:docPartPr>
      <w:docPartBody>
        <w:p w:rsidR="004218E8" w:rsidRDefault="0066107F" w:rsidP="0066107F">
          <w:pPr>
            <w:pStyle w:val="A8F1C613E4584404B4D5E981F6D00F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EAD0D401F614255930F1B57822DB6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2B9B64-0F22-4FB6-87D9-7A80AA9986BD}"/>
      </w:docPartPr>
      <w:docPartBody>
        <w:p w:rsidR="004218E8" w:rsidRDefault="0066107F" w:rsidP="0066107F">
          <w:pPr>
            <w:pStyle w:val="EEAD0D401F614255930F1B57822DB67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60F9AE70691409FA000ADB5997D6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4D7513-D2CC-4FD1-AE28-AABF614997CD}"/>
      </w:docPartPr>
      <w:docPartBody>
        <w:p w:rsidR="004218E8" w:rsidRDefault="0066107F" w:rsidP="0066107F">
          <w:pPr>
            <w:pStyle w:val="E60F9AE70691409FA000ADB5997D6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8AE1C8E787440A195B24B77286AC6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47D13C-D2F3-4CD8-8E6D-C12E6ECF562C}"/>
      </w:docPartPr>
      <w:docPartBody>
        <w:p w:rsidR="004218E8" w:rsidRDefault="0066107F" w:rsidP="0066107F">
          <w:pPr>
            <w:pStyle w:val="E8AE1C8E787440A195B24B77286AC6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2D59AB677C4133914E058FDC1369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ACEAE2-9A44-486C-BAB1-61CD51116B00}"/>
      </w:docPartPr>
      <w:docPartBody>
        <w:p w:rsidR="004218E8" w:rsidRDefault="0066107F" w:rsidP="0066107F">
          <w:pPr>
            <w:pStyle w:val="DA2D59AB677C4133914E058FDC1369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3D6B9620A74BEEA5F09B1E4C112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1EE4B5-531B-4718-9144-5EB7220A4165}"/>
      </w:docPartPr>
      <w:docPartBody>
        <w:p w:rsidR="004218E8" w:rsidRDefault="0066107F" w:rsidP="0066107F">
          <w:pPr>
            <w:pStyle w:val="B63D6B9620A74BEEA5F09B1E4C112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96D01412214D83AF3314B60F221D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DCD016-9997-47AF-925F-A223E6882F3A}"/>
      </w:docPartPr>
      <w:docPartBody>
        <w:p w:rsidR="004218E8" w:rsidRDefault="0066107F" w:rsidP="0066107F">
          <w:pPr>
            <w:pStyle w:val="DE96D01412214D83AF3314B60F221D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4599D6822784E0A9B9912E35BF1D3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C10DE8-7E27-4883-8A26-DC2C01A039F6}"/>
      </w:docPartPr>
      <w:docPartBody>
        <w:p w:rsidR="004218E8" w:rsidRDefault="0066107F" w:rsidP="0066107F">
          <w:pPr>
            <w:pStyle w:val="74599D6822784E0A9B9912E35BF1D38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7466E524804ADAA8A49203DC2669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CE994B-95DC-44B0-8944-5F2B389860D5}"/>
      </w:docPartPr>
      <w:docPartBody>
        <w:p w:rsidR="004218E8" w:rsidRDefault="0066107F" w:rsidP="0066107F">
          <w:pPr>
            <w:pStyle w:val="437466E524804ADAA8A49203DC2669C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4969D7A67C436493ACC10773DCC0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4FEAF7-8802-49BF-838A-BCC3DEC3CCC6}"/>
      </w:docPartPr>
      <w:docPartBody>
        <w:p w:rsidR="004218E8" w:rsidRDefault="0066107F" w:rsidP="0066107F">
          <w:pPr>
            <w:pStyle w:val="6E4969D7A67C436493ACC10773DCC0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3337AE-6A2F-4512-B98A-41CBCA7C7E0E}"/>
      </w:docPartPr>
      <w:docPartBody>
        <w:p w:rsidR="00937BCF" w:rsidRDefault="00063CDB">
          <w:r w:rsidRPr="00AE3F55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35BE"/>
    <w:rsid w:val="00063CDB"/>
    <w:rsid w:val="001D6FE3"/>
    <w:rsid w:val="001F6C15"/>
    <w:rsid w:val="002F6AA1"/>
    <w:rsid w:val="003E037C"/>
    <w:rsid w:val="004218E8"/>
    <w:rsid w:val="00441283"/>
    <w:rsid w:val="005073E4"/>
    <w:rsid w:val="005E35BE"/>
    <w:rsid w:val="0066107F"/>
    <w:rsid w:val="006D1F92"/>
    <w:rsid w:val="00781235"/>
    <w:rsid w:val="00811CEF"/>
    <w:rsid w:val="008C10D1"/>
    <w:rsid w:val="00905AE5"/>
    <w:rsid w:val="00920D69"/>
    <w:rsid w:val="00937BCF"/>
    <w:rsid w:val="00945FCD"/>
    <w:rsid w:val="00997A5F"/>
    <w:rsid w:val="00C03606"/>
    <w:rsid w:val="00C473CC"/>
    <w:rsid w:val="00D03585"/>
    <w:rsid w:val="00D15F3E"/>
    <w:rsid w:val="00E50F08"/>
    <w:rsid w:val="00F635C5"/>
    <w:rsid w:val="00F90B5E"/>
    <w:rsid w:val="00FC1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63CDB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A8F1C613E4584404B4D5E981F6D00F7E">
    <w:name w:val="A8F1C613E4584404B4D5E981F6D00F7E"/>
    <w:rsid w:val="0066107F"/>
  </w:style>
  <w:style w:type="paragraph" w:customStyle="1" w:styleId="EEAD0D401F614255930F1B57822DB675">
    <w:name w:val="EEAD0D401F614255930F1B57822DB675"/>
    <w:rsid w:val="0066107F"/>
  </w:style>
  <w:style w:type="paragraph" w:customStyle="1" w:styleId="E60F9AE70691409FA000ADB5997D6AA8">
    <w:name w:val="E60F9AE70691409FA000ADB5997D6AA8"/>
    <w:rsid w:val="0066107F"/>
  </w:style>
  <w:style w:type="paragraph" w:customStyle="1" w:styleId="E8AE1C8E787440A195B24B77286AC677">
    <w:name w:val="E8AE1C8E787440A195B24B77286AC677"/>
    <w:rsid w:val="0066107F"/>
  </w:style>
  <w:style w:type="paragraph" w:customStyle="1" w:styleId="DA2D59AB677C4133914E058FDC136924">
    <w:name w:val="DA2D59AB677C4133914E058FDC136924"/>
    <w:rsid w:val="0066107F"/>
  </w:style>
  <w:style w:type="paragraph" w:customStyle="1" w:styleId="B63D6B9620A74BEEA5F09B1E4C11237B">
    <w:name w:val="B63D6B9620A74BEEA5F09B1E4C11237B"/>
    <w:rsid w:val="0066107F"/>
  </w:style>
  <w:style w:type="paragraph" w:customStyle="1" w:styleId="DE96D01412214D83AF3314B60F221DDE">
    <w:name w:val="DE96D01412214D83AF3314B60F221DDE"/>
    <w:rsid w:val="0066107F"/>
  </w:style>
  <w:style w:type="paragraph" w:customStyle="1" w:styleId="74599D6822784E0A9B9912E35BF1D38B">
    <w:name w:val="74599D6822784E0A9B9912E35BF1D38B"/>
    <w:rsid w:val="0066107F"/>
  </w:style>
  <w:style w:type="paragraph" w:customStyle="1" w:styleId="437466E524804ADAA8A49203DC2669C0">
    <w:name w:val="437466E524804ADAA8A49203DC2669C0"/>
    <w:rsid w:val="0066107F"/>
  </w:style>
  <w:style w:type="paragraph" w:customStyle="1" w:styleId="6E4969D7A67C436493ACC10773DCC0A2">
    <w:name w:val="6E4969D7A67C436493ACC10773DCC0A2"/>
    <w:rsid w:val="0066107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Q R S   S a l e s   I n v o i c e   W i t h   D i s c / 5 0 0 1 7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N u m b e r > C u s t o m e r P O N u m b e r < / C u s t o m e r P O N u m b e r >  
         < C u s t o m e r P O N u m b e r _ L b l > C u s t o m e r P O N u m b e r _ L b l < / C u s t o m e r P O N u m b e r _ L b l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D a t e > O r d e r D a t e < / O r d e r D a t e >  
         < O r d e r D a t e _ L b l > O r d e r D a t e _ L b l < / O r d e r D a t e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_ H e a d e r > Y o u r R e f e r e n c e _ H e a d e r < / Y o u r R e f e r e n c e _ H e a d e r >  
         < Y o u r R e f e r e n c e _ H e a d e r _ L b l > Y o u r R e f e r e n c e _ H e a d e r _ L b l < / Y o u r R e f e r e n c e _ H e a d e r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> L i n e D i s c o u n t < / L i n e D i s c o u n t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Q u a n t i t y _ L i n e _ L b l 2 > Q u a n t i t y _ L i n e _ L b l 2 < / Q u a n t i t y _ L i n e _ L b l 2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03D0BE-8D65-473C-8193-BD2ADAB0A5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2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2017-02-27T11:22:00Z</dcterms:created>
  <dcterms:modified xsi:type="dcterms:W3CDTF">2020-07-28T06:29:00Z</dcterms:modified>
</cp:coreProperties>
</file>