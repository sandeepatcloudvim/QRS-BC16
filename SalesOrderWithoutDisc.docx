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380" w:type="pct"/>
        <w:tblInd w:w="-6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8"/>
        <w:gridCol w:w="4053"/>
        <w:gridCol w:w="3239"/>
      </w:tblGrid>
      <w:tr w:rsidR="0073550A" w:rsidTr="00B33908" w14:paraId="7F6975A5" w14:textId="77777777">
        <w:trPr>
          <w:cantSplit/>
          <w:trHeight w:val="290"/>
        </w:trPr>
        <w:tc>
          <w:tcPr>
            <w:tcW w:w="1785" w:type="pct"/>
          </w:tcPr>
          <w:p w:rsidRPr="00456AFC" w:rsidR="0073550A" w:rsidP="00B33908" w:rsidRDefault="0073550A" w14:paraId="195CE21E" w14:textId="77777777">
            <w:pPr>
              <w:pStyle w:val="NoSpacing"/>
            </w:pPr>
            <w:r>
              <w:t>Bill To:</w:t>
            </w:r>
          </w:p>
        </w:tc>
        <w:tc>
          <w:tcPr>
            <w:tcW w:w="1787" w:type="pct"/>
          </w:tcPr>
          <w:p w:rsidRPr="00456AFC" w:rsidR="0073550A" w:rsidP="00B33908" w:rsidRDefault="0073550A" w14:paraId="1B5B5D3C" w14:textId="77777777">
            <w:pPr>
              <w:pStyle w:val="NoSpacing"/>
            </w:pPr>
            <w:r>
              <w:t>Ship To:</w:t>
            </w:r>
          </w:p>
        </w:tc>
        <w:tc>
          <w:tcPr>
            <w:tcW w:w="1429" w:type="pct"/>
          </w:tcPr>
          <w:p w:rsidR="0073550A" w:rsidP="00B33908" w:rsidRDefault="0073550A" w14:paraId="1B149373" w14:textId="77777777">
            <w:pPr>
              <w:pStyle w:val="NoSpacing"/>
              <w:jc w:val="right"/>
            </w:pPr>
            <w:r>
              <w:t>QRS Calibrations dba QRS Solutions</w:t>
            </w:r>
          </w:p>
        </w:tc>
      </w:tr>
      <w:tr w:rsidR="0073550A" w:rsidTr="00B33908" w14:paraId="4F2ECA43" w14:textId="77777777">
        <w:trPr>
          <w:cantSplit/>
          <w:trHeight w:val="290"/>
        </w:trPr>
        <w:sdt>
          <w:sdtPr>
            <w:alias w:val="#Nav: /Header/CustomerAddress1"/>
            <w:tag w:val="#Nav: QRS Sales-Order Without Disc/50005"/>
            <w:id w:val="287793121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CustomerAddress1[1]" w:storeItemID="{751D41C9-3C88-4312-B3C9-D109859F2E32}"/>
            <w:text/>
          </w:sdtPr>
          <w:sdtEndPr/>
          <w:sdtContent>
            <w:tc>
              <w:tcPr>
                <w:tcW w:w="1785" w:type="pct"/>
              </w:tcPr>
              <w:p w:rsidRPr="00456AFC" w:rsidR="0073550A" w:rsidP="00B33908" w:rsidRDefault="0073550A" w14:paraId="0BD3371A" w14:textId="77777777">
                <w:pPr>
                  <w:pStyle w:val="NoSpacing"/>
                </w:pPr>
                <w: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QRS Sales-Order Without Disc/50005"/>
            <w:id w:val="222189734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ShipToAddress1[1]" w:storeItemID="{751D41C9-3C88-4312-B3C9-D109859F2E32}"/>
            <w:text/>
          </w:sdtPr>
          <w:sdtEndPr/>
          <w:sdtContent>
            <w:tc>
              <w:tcPr>
                <w:tcW w:w="1787" w:type="pct"/>
              </w:tcPr>
              <w:p w:rsidRPr="00456AFC" w:rsidR="0073550A" w:rsidP="00B33908" w:rsidRDefault="0073550A" w14:paraId="40F5932C" w14:textId="77777777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1429" w:type="pct"/>
          </w:tcPr>
          <w:p w:rsidR="0073550A" w:rsidP="00B33908" w:rsidRDefault="0073550A" w14:paraId="281BD7B4" w14:textId="77777777">
            <w:pPr>
              <w:pStyle w:val="NoSpacing"/>
              <w:tabs>
                <w:tab w:val="left" w:pos="555"/>
                <w:tab w:val="left" w:pos="2940"/>
              </w:tabs>
              <w:jc w:val="right"/>
            </w:pPr>
            <w:r>
              <w:t>EIN# 82-4746527</w:t>
            </w:r>
          </w:p>
        </w:tc>
      </w:tr>
      <w:tr w:rsidR="0073550A" w:rsidTr="00B33908" w14:paraId="26CAB8C0" w14:textId="77777777">
        <w:trPr>
          <w:cantSplit/>
          <w:trHeight w:val="290"/>
        </w:trPr>
        <w:sdt>
          <w:sdtPr>
            <w:alias w:val="#Nav: /Header/CustomerAddress2"/>
            <w:tag w:val="#Nav: QRS Sales-Order Without Disc/50005"/>
            <w:id w:val="1214768102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CustomerAddress2[1]" w:storeItemID="{751D41C9-3C88-4312-B3C9-D109859F2E32}"/>
            <w:text/>
          </w:sdtPr>
          <w:sdtEndPr/>
          <w:sdtContent>
            <w:tc>
              <w:tcPr>
                <w:tcW w:w="1785" w:type="pct"/>
              </w:tcPr>
              <w:p w:rsidRPr="00456AFC" w:rsidR="0073550A" w:rsidP="00B33908" w:rsidRDefault="0073550A" w14:paraId="51125D2E" w14:textId="77777777">
                <w:pPr>
                  <w:pStyle w:val="NoSpacing"/>
                </w:pPr>
                <w: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QRS Sales-Order Without Disc/50005"/>
            <w:id w:val="-1326205785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ShipToAddress2[1]" w:storeItemID="{751D41C9-3C88-4312-B3C9-D109859F2E32}"/>
            <w:text/>
          </w:sdtPr>
          <w:sdtEndPr/>
          <w:sdtContent>
            <w:tc>
              <w:tcPr>
                <w:tcW w:w="1787" w:type="pct"/>
              </w:tcPr>
              <w:p w:rsidRPr="00456AFC" w:rsidR="0073550A" w:rsidP="00B33908" w:rsidRDefault="0073550A" w14:paraId="488D9CAE" w14:textId="77777777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1429" w:type="pct"/>
          </w:tcPr>
          <w:p w:rsidR="0073550A" w:rsidP="00B33908" w:rsidRDefault="0073550A" w14:paraId="7BC0996C" w14:textId="77777777">
            <w:pPr>
              <w:pStyle w:val="NoSpacing"/>
              <w:jc w:val="right"/>
            </w:pPr>
            <w:r>
              <w:t xml:space="preserve"> 2140 E Southlake Blvd., Suite L-703</w:t>
            </w:r>
          </w:p>
        </w:tc>
      </w:tr>
      <w:tr w:rsidR="0073550A" w:rsidTr="00B33908" w14:paraId="2030D0C7" w14:textId="77777777">
        <w:trPr>
          <w:cantSplit/>
          <w:trHeight w:val="290"/>
        </w:trPr>
        <w:sdt>
          <w:sdtPr>
            <w:alias w:val="#Nav: /Header/CustomerAddress3"/>
            <w:tag w:val="#Nav: QRS Sales-Order Without Disc/50005"/>
            <w:id w:val="-1170561863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CustomerAddress3[1]" w:storeItemID="{751D41C9-3C88-4312-B3C9-D109859F2E32}"/>
            <w:text/>
          </w:sdtPr>
          <w:sdtEndPr/>
          <w:sdtContent>
            <w:tc>
              <w:tcPr>
                <w:tcW w:w="1785" w:type="pct"/>
              </w:tcPr>
              <w:p w:rsidRPr="00456AFC" w:rsidR="0073550A" w:rsidP="00B33908" w:rsidRDefault="0073550A" w14:paraId="4A1E629C" w14:textId="77777777">
                <w:pPr>
                  <w:pStyle w:val="NoSpacing"/>
                </w:pPr>
                <w: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QRS Sales-Order Without Disc/50005"/>
            <w:id w:val="-1881387824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ShipToAddress3[1]" w:storeItemID="{751D41C9-3C88-4312-B3C9-D109859F2E32}"/>
            <w:text/>
          </w:sdtPr>
          <w:sdtEndPr/>
          <w:sdtContent>
            <w:tc>
              <w:tcPr>
                <w:tcW w:w="1787" w:type="pct"/>
              </w:tcPr>
              <w:p w:rsidRPr="00456AFC" w:rsidR="0073550A" w:rsidP="00B33908" w:rsidRDefault="0073550A" w14:paraId="0AB9D1BE" w14:textId="77777777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1429" w:type="pct"/>
          </w:tcPr>
          <w:p w:rsidR="0073550A" w:rsidP="00B33908" w:rsidRDefault="0073550A" w14:paraId="15B01C0D" w14:textId="77777777">
            <w:pPr>
              <w:pStyle w:val="NoSpacing"/>
              <w:jc w:val="right"/>
            </w:pPr>
            <w:r>
              <w:t>Southlake, TX 76092</w:t>
            </w:r>
          </w:p>
        </w:tc>
      </w:tr>
      <w:tr w:rsidR="0073550A" w:rsidTr="00B33908" w14:paraId="36B27353" w14:textId="77777777">
        <w:trPr>
          <w:cantSplit/>
          <w:trHeight w:val="290"/>
        </w:trPr>
        <w:sdt>
          <w:sdtPr>
            <w:alias w:val="#Nav: /Header/CustomerAddress4"/>
            <w:tag w:val="#Nav: QRS Sales-Order Without Disc/50005"/>
            <w:id w:val="-1178112058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CustomerAddress4[1]" w:storeItemID="{751D41C9-3C88-4312-B3C9-D109859F2E32}"/>
            <w:text/>
          </w:sdtPr>
          <w:sdtEndPr/>
          <w:sdtContent>
            <w:tc>
              <w:tcPr>
                <w:tcW w:w="1785" w:type="pct"/>
              </w:tcPr>
              <w:p w:rsidRPr="00456AFC" w:rsidR="0073550A" w:rsidP="00B33908" w:rsidRDefault="0073550A" w14:paraId="0BC622A9" w14:textId="77777777">
                <w:pPr>
                  <w:pStyle w:val="NoSpacing"/>
                </w:pPr>
                <w: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QRS Sales-Order Without Disc/50005"/>
            <w:id w:val="2125422442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ShipToAddress4[1]" w:storeItemID="{751D41C9-3C88-4312-B3C9-D109859F2E32}"/>
            <w:text/>
          </w:sdtPr>
          <w:sdtEndPr/>
          <w:sdtContent>
            <w:tc>
              <w:tcPr>
                <w:tcW w:w="1787" w:type="pct"/>
              </w:tcPr>
              <w:p w:rsidRPr="00456AFC" w:rsidR="0073550A" w:rsidP="00B33908" w:rsidRDefault="0073550A" w14:paraId="4B2C61FE" w14:textId="77777777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1429" w:type="pct"/>
          </w:tcPr>
          <w:p w:rsidR="0073550A" w:rsidP="00B33908" w:rsidRDefault="0073550A" w14:paraId="00B83ABF" w14:textId="77777777">
            <w:pPr>
              <w:pStyle w:val="NoSpacing"/>
              <w:tabs>
                <w:tab w:val="left" w:pos="3105"/>
              </w:tabs>
              <w:jc w:val="right"/>
            </w:pPr>
            <w:r>
              <w:t>(877) 254-7086</w:t>
            </w:r>
          </w:p>
        </w:tc>
      </w:tr>
      <w:tr w:rsidR="0073550A" w:rsidTr="00B33908" w14:paraId="3808197C" w14:textId="77777777">
        <w:trPr>
          <w:cantSplit/>
          <w:trHeight w:val="274"/>
        </w:trPr>
        <w:sdt>
          <w:sdtPr>
            <w:alias w:val="#Nav: /Header/CustomerAddress5"/>
            <w:tag w:val="#Nav: QRS Sales-Order Without Disc/50005"/>
            <w:id w:val="1263179980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CustomerAddress5[1]" w:storeItemID="{751D41C9-3C88-4312-B3C9-D109859F2E32}"/>
            <w:text/>
          </w:sdtPr>
          <w:sdtEndPr/>
          <w:sdtContent>
            <w:tc>
              <w:tcPr>
                <w:tcW w:w="1785" w:type="pct"/>
              </w:tcPr>
              <w:p w:rsidRPr="00456AFC" w:rsidR="0073550A" w:rsidP="00B33908" w:rsidRDefault="0073550A" w14:paraId="76FF0AFF" w14:textId="77777777">
                <w:pPr>
                  <w:pStyle w:val="NoSpacing"/>
                </w:pPr>
                <w: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QRS Sales-Order Without Disc/50005"/>
            <w:id w:val="-1422331907"/>
            <w:placeholder>
              <w:docPart w:val="51A47EE0893C40CDA694679CB8F8B776"/>
            </w:placeholder>
            <w:dataBinding w:prefixMappings="xmlns:ns0='urn:microsoft-dynamics-nav/reports/QRS Sales-Order Without Disc/50005/'" w:xpath="/ns0:NavWordReportXmlPart[1]/ns0:Header[1]/ns0:ShipToAddress5[1]" w:storeItemID="{751D41C9-3C88-4312-B3C9-D109859F2E32}"/>
            <w:text/>
          </w:sdtPr>
          <w:sdtEndPr/>
          <w:sdtContent>
            <w:tc>
              <w:tcPr>
                <w:tcW w:w="1787" w:type="pct"/>
              </w:tcPr>
              <w:p w:rsidRPr="00456AFC" w:rsidR="0073550A" w:rsidP="00B33908" w:rsidRDefault="0073550A" w14:paraId="3155C7C2" w14:textId="77777777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1429" w:type="pct"/>
          </w:tcPr>
          <w:p w:rsidRPr="00BA590B" w:rsidR="0073550A" w:rsidP="00B33908" w:rsidRDefault="0073550A" w14:paraId="42DD1F57" w14:textId="77777777">
            <w:pPr>
              <w:pStyle w:val="NoSpacing"/>
              <w:jc w:val="right"/>
              <w:rPr>
                <w:b/>
                <w:bCs/>
              </w:rPr>
            </w:pPr>
            <w:r w:rsidRPr="00BA590B">
              <w:rPr>
                <w:b/>
                <w:bCs/>
              </w:rPr>
              <w:t>EMAIL PURCHASE ORDERS TO:</w:t>
            </w:r>
          </w:p>
        </w:tc>
      </w:tr>
      <w:tr w:rsidR="0073550A" w:rsidTr="00B33908" w14:paraId="630204EE" w14:textId="77777777">
        <w:trPr>
          <w:cantSplit/>
          <w:trHeight w:val="290"/>
        </w:trPr>
        <w:tc>
          <w:tcPr>
            <w:tcW w:w="1785" w:type="pct"/>
          </w:tcPr>
          <w:p w:rsidRPr="00456AFC" w:rsidR="0073550A" w:rsidP="00B33908" w:rsidRDefault="0073550A" w14:paraId="29C66B76" w14:textId="77777777">
            <w:pPr>
              <w:pStyle w:val="NoSpacing"/>
            </w:pPr>
          </w:p>
        </w:tc>
        <w:tc>
          <w:tcPr>
            <w:tcW w:w="1787" w:type="pct"/>
          </w:tcPr>
          <w:p w:rsidRPr="00456AFC" w:rsidR="0073550A" w:rsidP="00B33908" w:rsidRDefault="0073550A" w14:paraId="3C15574C" w14:textId="77777777">
            <w:pPr>
              <w:pStyle w:val="NoSpacing"/>
            </w:pPr>
          </w:p>
        </w:tc>
        <w:tc>
          <w:tcPr>
            <w:tcW w:w="1429" w:type="pct"/>
          </w:tcPr>
          <w:p w:rsidRPr="00CC15A3" w:rsidR="0073550A" w:rsidP="00B33908" w:rsidRDefault="0073550A" w14:paraId="19C2D8C0" w14:textId="77777777">
            <w:pPr>
              <w:pStyle w:val="NoSpacing"/>
              <w:jc w:val="right"/>
              <w:rPr>
                <w:color w:val="0070C0"/>
                <w:u w:val="single"/>
              </w:rPr>
            </w:pPr>
            <w:r w:rsidRPr="00CC15A3">
              <w:rPr>
                <w:color w:val="0070C0"/>
                <w:u w:val="single"/>
              </w:rPr>
              <w:t>sales@qrs-solutions.com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62"/>
        <w:tblW w:w="5307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335"/>
        <w:gridCol w:w="1483"/>
        <w:gridCol w:w="2913"/>
        <w:gridCol w:w="911"/>
        <w:gridCol w:w="1000"/>
        <w:gridCol w:w="911"/>
        <w:gridCol w:w="1275"/>
        <w:gridCol w:w="1358"/>
      </w:tblGrid>
      <w:tr w:rsidRPr="00DB30F2" w:rsidR="0073550A" w:rsidTr="00E81702" w14:paraId="03BD3CE6" w14:textId="77777777">
        <w:trPr>
          <w:trHeight w:val="448"/>
          <w:tblHeader/>
        </w:trPr>
        <w:tc>
          <w:tcPr>
            <w:tcW w:w="59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73550A" w:rsidP="0073550A" w:rsidRDefault="0073550A" w14:paraId="2845B73E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</w:p>
        </w:tc>
        <w:tc>
          <w:tcPr>
            <w:tcW w:w="663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73550A" w:rsidP="0073550A" w:rsidRDefault="0073550A" w14:paraId="15937BA0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Item #</w:t>
            </w:r>
          </w:p>
        </w:tc>
        <w:tc>
          <w:tcPr>
            <w:tcW w:w="1302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73550A" w:rsidP="0073550A" w:rsidRDefault="0073550A" w14:paraId="55FA6225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Description</w:t>
            </w:r>
          </w:p>
        </w:tc>
        <w:tc>
          <w:tcPr>
            <w:tcW w:w="40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73550A" w:rsidP="0073550A" w:rsidRDefault="0073550A" w14:paraId="0194080D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Quantity</w:t>
            </w:r>
          </w:p>
        </w:tc>
        <w:tc>
          <w:tcPr>
            <w:tcW w:w="447" w:type="pct"/>
            <w:tcBorders>
              <w:bottom w:val="single" w:color="auto" w:sz="4" w:space="0"/>
            </w:tcBorders>
            <w:shd w:val="clear" w:color="auto" w:fill="0070C0"/>
          </w:tcPr>
          <w:p w:rsidRPr="00B6176E" w:rsidR="0073550A" w:rsidP="0073550A" w:rsidRDefault="0073550A" w14:paraId="27058FB3" w14:textId="77777777">
            <w:pPr>
              <w:pStyle w:val="Heading1"/>
              <w:spacing w:before="240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Lead Time</w:t>
            </w:r>
          </w:p>
        </w:tc>
        <w:tc>
          <w:tcPr>
            <w:tcW w:w="407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73550A" w:rsidP="0073550A" w:rsidRDefault="0073550A" w14:paraId="1B66899E" w14:textId="77777777">
            <w:pPr>
              <w:pStyle w:val="Heading1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Unit Price</w:t>
            </w:r>
          </w:p>
        </w:tc>
        <w:tc>
          <w:tcPr>
            <w:tcW w:w="570" w:type="pct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B6176E" w:rsidR="0073550A" w:rsidP="0073550A" w:rsidRDefault="0073550A" w14:paraId="47BA2B3B" w14:textId="77777777">
            <w:pPr>
              <w:pStyle w:val="Heading1"/>
              <w:jc w:val="center"/>
              <w:outlineLvl w:val="0"/>
              <w:rPr>
                <w:color w:val="FFFFFF" w:themeColor="background1"/>
                <w:szCs w:val="18"/>
              </w:rPr>
            </w:pPr>
            <w:r>
              <w:rPr>
                <w:color w:val="FFFFFF" w:themeColor="background1"/>
                <w:szCs w:val="18"/>
              </w:rPr>
              <w:t xml:space="preserve">Tax </w:t>
            </w:r>
            <w:r w:rsidRPr="00B6176E">
              <w:rPr>
                <w:color w:val="FFFFFF" w:themeColor="background1"/>
                <w:szCs w:val="18"/>
              </w:rPr>
              <w:t>%</w:t>
            </w:r>
          </w:p>
        </w:tc>
        <w:tc>
          <w:tcPr>
            <w:tcW w:w="608" w:type="pct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B6176E" w:rsidR="0073550A" w:rsidP="0073550A" w:rsidRDefault="0073550A" w14:paraId="4C195ACD" w14:textId="77777777">
            <w:pPr>
              <w:pStyle w:val="Heading1"/>
              <w:jc w:val="right"/>
              <w:outlineLvl w:val="0"/>
              <w:rPr>
                <w:color w:val="FFFFFF" w:themeColor="background1"/>
                <w:szCs w:val="18"/>
              </w:rPr>
            </w:pPr>
            <w:r w:rsidRPr="00B6176E">
              <w:rPr>
                <w:color w:val="FFFFFF" w:themeColor="background1"/>
                <w:szCs w:val="18"/>
              </w:rPr>
              <w:t>Total</w:t>
            </w:r>
          </w:p>
        </w:tc>
      </w:tr>
      <w:tr w:rsidRPr="00DB30F2" w:rsidR="00E81702" w:rsidTr="00E81702" w14:paraId="02DA2C9F" w14:textId="77777777">
        <w:trPr>
          <w:trHeight w:val="149"/>
        </w:trPr>
        <w:tc>
          <w:tcPr>
            <w:tcW w:w="597" w:type="pct"/>
            <w:tcBorders>
              <w:top w:val="single" w:color="auto" w:sz="4" w:space="0"/>
            </w:tcBorders>
            <w:vAlign w:val="bottom"/>
          </w:tcPr>
          <w:p w:rsidRPr="00DB30F2" w:rsidR="0073550A" w:rsidP="0073550A" w:rsidRDefault="0073550A" w14:paraId="0DD5EF8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  <w:tcBorders>
              <w:top w:val="single" w:color="auto" w:sz="4" w:space="0"/>
            </w:tcBorders>
            <w:vAlign w:val="bottom"/>
          </w:tcPr>
          <w:p w:rsidRPr="00DB30F2" w:rsidR="0073550A" w:rsidP="0073550A" w:rsidRDefault="0073550A" w14:paraId="63534C8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2" w:type="pct"/>
            <w:tcBorders>
              <w:top w:val="single" w:color="auto" w:sz="4" w:space="0"/>
            </w:tcBorders>
            <w:vAlign w:val="bottom"/>
          </w:tcPr>
          <w:p w:rsidRPr="00DB30F2" w:rsidR="0073550A" w:rsidP="0073550A" w:rsidRDefault="0073550A" w14:paraId="0DAB0D18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  <w:tcBorders>
              <w:top w:val="single" w:color="auto" w:sz="4" w:space="0"/>
            </w:tcBorders>
            <w:vAlign w:val="bottom"/>
          </w:tcPr>
          <w:p w:rsidRPr="00DB30F2" w:rsidR="0073550A" w:rsidP="0073550A" w:rsidRDefault="0073550A" w14:paraId="7621FA7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7" w:type="pct"/>
            <w:tcBorders>
              <w:top w:val="single" w:color="auto" w:sz="4" w:space="0"/>
            </w:tcBorders>
          </w:tcPr>
          <w:p w:rsidRPr="00DB30F2" w:rsidR="0073550A" w:rsidP="0073550A" w:rsidRDefault="0073550A" w14:paraId="10931355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  <w:tcBorders>
              <w:top w:val="single" w:color="auto" w:sz="4" w:space="0"/>
            </w:tcBorders>
            <w:vAlign w:val="bottom"/>
          </w:tcPr>
          <w:p w:rsidRPr="00DB30F2" w:rsidR="0073550A" w:rsidP="0073550A" w:rsidRDefault="0073550A" w14:paraId="755964D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0" w:type="pct"/>
            <w:tcBorders>
              <w:top w:val="single" w:color="auto" w:sz="4" w:space="0"/>
            </w:tcBorders>
            <w:vAlign w:val="bottom"/>
          </w:tcPr>
          <w:p w:rsidRPr="00DB30F2" w:rsidR="0073550A" w:rsidP="0073550A" w:rsidRDefault="0073550A" w14:paraId="017E7875" w14:textId="77777777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08" w:type="pct"/>
            <w:tcBorders>
              <w:top w:val="single" w:color="auto" w:sz="4" w:space="0"/>
            </w:tcBorders>
            <w:tcMar>
              <w:right w:w="0" w:type="dxa"/>
            </w:tcMar>
            <w:vAlign w:val="bottom"/>
          </w:tcPr>
          <w:p w:rsidRPr="00DB30F2" w:rsidR="0073550A" w:rsidP="0073550A" w:rsidRDefault="0073550A" w14:paraId="6BDFC6CA" w14:textId="77777777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QRS Sales-Order Without Disc/50005"/>
          <w:id w:val="1327254768"/>
          <w15:dataBinding w:prefixMappings="xmlns:ns0='urn:microsoft-dynamics-nav/reports/QRS Sales-Order Without Disc/50005/'" w:xpath="/ns0:NavWordReportXmlPart[1]/ns0:Header[1]/ns0:Line" w:storeItemID="{751D41C9-3C88-4312-B3C9-D109859F2E32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DD684676F50446BEAE4582FC63C6CB60"/>
              </w:placeholder>
              <w15:repeatingSectionItem/>
            </w:sdtPr>
            <w:sdtEndPr/>
            <w:sdtContent>
              <w:tr w:rsidRPr="00DB30F2" w:rsidR="00E81702" w:rsidTr="00E81702" w14:paraId="62521FF0" w14:textId="77777777">
                <w:trPr>
                  <w:trHeight w:val="817"/>
                </w:trPr>
                <w:sdt>
                  <w:sdtPr>
                    <w:rPr>
                      <w:sz w:val="18"/>
                      <w:szCs w:val="18"/>
                    </w:rPr>
                    <w:alias w:val="#Nav: /Header/Line/Picture"/>
                    <w:tag w:val="#Nav: QRS Sales-Order Without Disc/50005"/>
                    <w:id w:val="-1421411713"/>
                    <w:dataBinding w:prefixMappings="xmlns:ns0='urn:microsoft-dynamics-nav/reports/QRS Sales-Order Without Disc/50005/'" w:xpath="/ns0:NavWordReportXmlPart[1]/ns0:Header[1]/ns0:Line[1]/ns0:Picture[1]" w:storeItemID="{751D41C9-3C88-4312-B3C9-D109859F2E32}"/>
                    <w:picture/>
                  </w:sdtPr>
                  <w:sdtEndPr/>
                  <w:sdtContent>
                    <w:tc>
                      <w:tcPr>
                        <w:tcW w:w="597" w:type="pct"/>
                      </w:tcPr>
                      <w:p w:rsidRPr="00DB30F2" w:rsidR="0073550A" w:rsidP="00BC16FE" w:rsidRDefault="0073550A" w14:paraId="06EE8AB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B30F2">
                          <w:rPr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71DBF4F1" wp14:editId="3964289E">
                              <wp:extent cx="406400" cy="406400"/>
                              <wp:effectExtent l="0" t="0" r="0" b="0"/>
                              <wp:docPr id="2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6400" cy="406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ItemNo_Line"/>
                    <w:tag w:val="#Nav: QRS Sales-Order Without Disc/50005"/>
                    <w:id w:val="-1032108260"/>
                    <w:placeholder>
                      <w:docPart w:val="D59C55E4873C410EB7480E2F8D27E638"/>
                    </w:placeholder>
                    <w:dataBinding w:prefixMappings="xmlns:ns0='urn:microsoft-dynamics-nav/reports/QRS Sales-Order Without Disc/50005/'" w:xpath="/ns0:NavWordReportXmlPart[1]/ns0:Header[1]/ns0:Line[1]/ns0:ItemNo_Line[1]" w:storeItemID="{751D41C9-3C88-4312-B3C9-D109859F2E32}"/>
                    <w:text/>
                  </w:sdtPr>
                  <w:sdtEndPr/>
                  <w:sdtContent>
                    <w:tc>
                      <w:tcPr>
                        <w:tcW w:w="663" w:type="pct"/>
                      </w:tcPr>
                      <w:p w:rsidRPr="00DB30F2" w:rsidR="0073550A" w:rsidP="00BC16FE" w:rsidRDefault="0073550A" w14:paraId="084CFF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B30F2">
                          <w:rPr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QRS Sales-Order Without Disc/50005"/>
                    <w:id w:val="-1420935410"/>
                    <w:placeholder>
                      <w:docPart w:val="728CE84649B241F5AFDA341CD1D80B9A"/>
                    </w:placeholder>
                    <w:dataBinding w:prefixMappings="xmlns:ns0='urn:microsoft-dynamics-nav/reports/QRS Sales-Order Without Disc/50005/'" w:xpath="/ns0:NavWordReportXmlPart[1]/ns0:Header[1]/ns0:Line[1]/ns0:Description_Line[1]" w:storeItemID="{751D41C9-3C88-4312-B3C9-D109859F2E32}"/>
                    <w:text/>
                  </w:sdtPr>
                  <w:sdtEndPr/>
                  <w:sdtContent>
                    <w:tc>
                      <w:tcPr>
                        <w:tcW w:w="1302" w:type="pct"/>
                      </w:tcPr>
                      <w:p w:rsidRPr="00DB30F2" w:rsidR="0073550A" w:rsidP="00BC16FE" w:rsidRDefault="0073550A" w14:paraId="0D0214D5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B30F2">
                          <w:rPr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407" w:type="pct"/>
                  </w:tcPr>
                  <w:p w:rsidRPr="00DB30F2" w:rsidR="0073550A" w:rsidP="0073550A" w:rsidRDefault="0087178A" w14:paraId="23E5E462" w14:textId="77777777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Quantity_Line"/>
                        <w:tag w:val="#Nav: QRS Sales-Order Without Disc/50005"/>
                        <w:id w:val="382909601"/>
                        <w:placeholder>
                          <w:docPart w:val="A6C1CC74F4B24ED6A3408E5C4195E1A1"/>
                        </w:placeholder>
                        <w:dataBinding w:prefixMappings="xmlns:ns0='urn:microsoft-dynamics-nav/reports/QRS Sales-Order Without Disc/50005/'" w:xpath="/ns0:NavWordReportXmlPart[1]/ns0:Header[1]/ns0:Line[1]/ns0:Quantity_Line[1]" w:storeItemID="{751D41C9-3C88-4312-B3C9-D109859F2E32}"/>
                        <w:text/>
                      </w:sdtPr>
                      <w:sdtEndPr/>
                      <w:sdtContent>
                        <w:proofErr w:type="spellStart"/>
                        <w:r w:rsidR="0073550A">
                          <w:rPr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sdtContent>
                    </w:sdt>
                    <w:r w:rsidR="0073550A">
                      <w:rPr>
                        <w:sz w:val="18"/>
                        <w:szCs w:val="18"/>
                      </w:rPr>
                      <w:t xml:space="preserve"> </w:t>
                    </w: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ead_Time"/>
                    <w:tag w:val="#Nav: QRS Sales-Order Without Disc/50005"/>
                    <w:id w:val="-1686355850"/>
                    <w:placeholder>
                      <w:docPart w:val="B996027A4CCE472EB2C1C6D7768E7B9D"/>
                    </w:placeholder>
                    <w:dataBinding w:prefixMappings="xmlns:ns0='urn:microsoft-dynamics-nav/reports/QRS Sales-Order Without Disc/50005/'" w:xpath="/ns0:NavWordReportXmlPart[1]/ns0:Header[1]/ns0:Line[1]/ns0:Lead_Time[1]" w:storeItemID="{751D41C9-3C88-4312-B3C9-D109859F2E32}"/>
                    <w:text/>
                  </w:sdtPr>
                  <w:sdtEndPr/>
                  <w:sdtContent>
                    <w:tc>
                      <w:tcPr>
                        <w:tcW w:w="447" w:type="pct"/>
                      </w:tcPr>
                      <w:p w:rsidRPr="00DB30F2" w:rsidR="0073550A" w:rsidP="00BC16FE" w:rsidRDefault="0073550A" w14:paraId="45774E9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Lead_Time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QRS Sales-Order Without Disc/50005"/>
                    <w:id w:val="854310056"/>
                    <w:placeholder>
                      <w:docPart w:val="B996027A4CCE472EB2C1C6D7768E7B9D"/>
                    </w:placeholder>
                    <w:dataBinding w:prefixMappings="xmlns:ns0='urn:microsoft-dynamics-nav/reports/QRS Sales-Order Without Disc/50005/'" w:xpath="/ns0:NavWordReportXmlPart[1]/ns0:Header[1]/ns0:Line[1]/ns0:UnitPrice[1]" w:storeItemID="{751D41C9-3C88-4312-B3C9-D109859F2E32}"/>
                    <w:text/>
                  </w:sdtPr>
                  <w:sdtEndPr/>
                  <w:sdtContent>
                    <w:tc>
                      <w:tcPr>
                        <w:tcW w:w="407" w:type="pct"/>
                      </w:tcPr>
                      <w:p w:rsidRPr="00DB30F2" w:rsidR="0073550A" w:rsidP="00BC16FE" w:rsidRDefault="0073550A" w14:paraId="0D0F075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QRS Sales-Order Without Disc/50005"/>
                    <w:id w:val="-543592820"/>
                    <w:placeholder>
                      <w:docPart w:val="787967AA7F8A48F4BB1AA3EE125CCC90"/>
                    </w:placeholder>
                    <w:dataBinding w:prefixMappings="xmlns:ns0='urn:microsoft-dynamics-nav/reports/QRS Sales-Order Without Disc/50005/'" w:xpath="/ns0:NavWordReportXmlPart[1]/ns0:Header[1]/ns0:Line[1]/ns0:VATPct_Line[1]" w:storeItemID="{751D41C9-3C88-4312-B3C9-D109859F2E32}"/>
                    <w:text/>
                  </w:sdtPr>
                  <w:sdtEndPr/>
                  <w:sdtContent>
                    <w:tc>
                      <w:tcPr>
                        <w:tcW w:w="570" w:type="pct"/>
                      </w:tcPr>
                      <w:p w:rsidRPr="00DB30F2" w:rsidR="0073550A" w:rsidP="00BC16FE" w:rsidRDefault="0073550A" w14:paraId="149A000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TotalAmountExcDisc"/>
                    <w:tag w:val="#Nav: QRS Sales-Order Without Disc/50005"/>
                    <w:id w:val="-1382393037"/>
                    <w:placeholder>
                      <w:docPart w:val="787967AA7F8A48F4BB1AA3EE125CCC90"/>
                    </w:placeholder>
                    <w:dataBinding w:prefixMappings="xmlns:ns0='urn:microsoft-dynamics-nav/reports/QRS Sales-Order Without Disc/50005/'" w:xpath="/ns0:NavWordReportXmlPart[1]/ns0:Header[1]/ns0:Line[1]/ns0:TotalAmountExcDisc[1]" w:storeItemID="{751D41C9-3C88-4312-B3C9-D109859F2E32}"/>
                    <w:text/>
                  </w:sdtPr>
                  <w:sdtEndPr/>
                  <w:sdtContent>
                    <w:tc>
                      <w:tcPr>
                        <w:tcW w:w="608" w:type="pct"/>
                        <w:tcMar>
                          <w:right w:w="0" w:type="dxa"/>
                        </w:tcMar>
                      </w:tcPr>
                      <w:p w:rsidRPr="00DB30F2" w:rsidR="0073550A" w:rsidP="00BC16FE" w:rsidRDefault="0073550A" w14:paraId="730001C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TotalAmountExcDisc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DB30F2" w:rsidR="00E81702" w:rsidTr="00E81702" w14:paraId="52E3EF39" w14:textId="77777777">
        <w:trPr>
          <w:trHeight w:val="186"/>
        </w:trPr>
        <w:tc>
          <w:tcPr>
            <w:tcW w:w="597" w:type="pct"/>
          </w:tcPr>
          <w:p w:rsidRPr="00DB30F2" w:rsidR="0073550A" w:rsidP="0073550A" w:rsidRDefault="0073550A" w14:paraId="03A02DCE" w14:textId="32C902FB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73550A" w:rsidP="0073550A" w:rsidRDefault="0073550A" w14:paraId="3309F5B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2" w:type="pct"/>
          </w:tcPr>
          <w:p w:rsidRPr="00DB30F2" w:rsidR="0073550A" w:rsidP="0073550A" w:rsidRDefault="0073550A" w14:paraId="2024BBC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</w:tcPr>
          <w:p w:rsidRPr="00DB30F2" w:rsidR="0073550A" w:rsidP="0073550A" w:rsidRDefault="0073550A" w14:paraId="3C43DD7D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7" w:type="pct"/>
          </w:tcPr>
          <w:p w:rsidRPr="00DB30F2" w:rsidR="0073550A" w:rsidP="0073550A" w:rsidRDefault="0073550A" w14:paraId="1294E05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</w:tcPr>
          <w:p w:rsidRPr="00DB30F2" w:rsidR="0073550A" w:rsidP="0073550A" w:rsidRDefault="0073550A" w14:paraId="746F8B4C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0" w:type="pct"/>
          </w:tcPr>
          <w:p w:rsidRPr="00BC16FE" w:rsidR="0073550A" w:rsidP="00E81702" w:rsidRDefault="00E81702" w14:paraId="763FE20F" w14:textId="6F16ECF6">
            <w:pPr>
              <w:pStyle w:val="NoSpacing"/>
              <w:jc w:val="right"/>
              <w:rPr>
                <w:sz w:val="18"/>
                <w:szCs w:val="18"/>
              </w:rPr>
            </w:pPr>
            <w:r w:rsidRPr="00BC16FE">
              <w:rPr>
                <w:sz w:val="18"/>
                <w:szCs w:val="18"/>
              </w:rPr>
              <w:t>Subtotal</w:t>
            </w:r>
          </w:p>
        </w:tc>
        <w:sdt>
          <w:sdtPr>
            <w:rPr>
              <w:sz w:val="18"/>
              <w:szCs w:val="18"/>
            </w:rPr>
            <w:alias w:val="#Nav: /Header/Totals/TotalSubTotalExcDisc"/>
            <w:tag w:val="#Nav: QRS Sales-Order Without Disc/50005"/>
            <w:id w:val="-712034802"/>
            <w:placeholder>
              <w:docPart w:val="787967AA7F8A48F4BB1AA3EE125CCC90"/>
            </w:placeholder>
            <w:dataBinding w:prefixMappings="xmlns:ns0='urn:microsoft-dynamics-nav/reports/QRS Sales-Order Without Disc/50005/'" w:xpath="/ns0:NavWordReportXmlPart[1]/ns0:Header[1]/ns0:Totals[1]/ns0:TotalSubTotalExcDisc[1]" w:storeItemID="{751D41C9-3C88-4312-B3C9-D109859F2E32}"/>
            <w:text/>
          </w:sdtPr>
          <w:sdtEndPr/>
          <w:sdtContent>
            <w:tc>
              <w:tcPr>
                <w:tcW w:w="608" w:type="pct"/>
                <w:tcMar>
                  <w:right w:w="0" w:type="dxa"/>
                </w:tcMar>
              </w:tcPr>
              <w:p w:rsidRPr="00DB30F2" w:rsidR="0073550A" w:rsidP="0073550A" w:rsidRDefault="0073550A" w14:paraId="0BD0589B" w14:textId="77777777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TotalSubTotalExcDisc</w:t>
                </w:r>
                <w:proofErr w:type="spellEnd"/>
              </w:p>
            </w:tc>
          </w:sdtContent>
        </w:sdt>
      </w:tr>
      <w:tr w:rsidRPr="00DB30F2" w:rsidR="00E81702" w:rsidTr="00E81702" w14:paraId="1C075B3E" w14:textId="77777777">
        <w:trPr>
          <w:trHeight w:val="92"/>
        </w:trPr>
        <w:tc>
          <w:tcPr>
            <w:tcW w:w="597" w:type="pct"/>
          </w:tcPr>
          <w:p w:rsidRPr="00DB30F2" w:rsidR="0073550A" w:rsidP="0073550A" w:rsidRDefault="0073550A" w14:paraId="0D5D516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73550A" w:rsidP="0073550A" w:rsidRDefault="0073550A" w14:paraId="50087AE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2" w:type="pct"/>
          </w:tcPr>
          <w:p w:rsidRPr="00DB30F2" w:rsidR="0073550A" w:rsidP="0073550A" w:rsidRDefault="0073550A" w14:paraId="70603A12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</w:tcPr>
          <w:p w:rsidRPr="00DB30F2" w:rsidR="0073550A" w:rsidP="0073550A" w:rsidRDefault="0073550A" w14:paraId="36A0C74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7" w:type="pct"/>
          </w:tcPr>
          <w:p w:rsidRPr="00DB30F2" w:rsidR="0073550A" w:rsidP="0073550A" w:rsidRDefault="0073550A" w14:paraId="510A3A5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</w:tcPr>
          <w:p w:rsidRPr="00DB30F2" w:rsidR="0073550A" w:rsidP="0073550A" w:rsidRDefault="0073550A" w14:paraId="106E3C36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0" w:type="pct"/>
          </w:tcPr>
          <w:p w:rsidRPr="00BC16FE" w:rsidR="0073550A" w:rsidP="0073550A" w:rsidRDefault="00E81702" w14:paraId="70089418" w14:textId="33DAB95E">
            <w:pPr>
              <w:pStyle w:val="NoSpacing"/>
              <w:jc w:val="right"/>
              <w:rPr>
                <w:sz w:val="18"/>
                <w:szCs w:val="18"/>
              </w:rPr>
            </w:pPr>
            <w:r w:rsidRPr="00BC16FE">
              <w:rPr>
                <w:sz w:val="18"/>
                <w:szCs w:val="18"/>
              </w:rPr>
              <w:t>Total Tax</w:t>
            </w:r>
          </w:p>
        </w:tc>
        <w:sdt>
          <w:sdtPr>
            <w:rPr>
              <w:sz w:val="18"/>
              <w:szCs w:val="18"/>
            </w:rPr>
            <w:alias w:val="#Nav: /Header/Totals/TotalVATAmount"/>
            <w:tag w:val="#Nav: QRS Sales-Order Without Disc/50005"/>
            <w:id w:val="-1701695297"/>
            <w:placeholder>
              <w:docPart w:val="787967AA7F8A48F4BB1AA3EE125CCC90"/>
            </w:placeholder>
            <w:dataBinding w:prefixMappings="xmlns:ns0='urn:microsoft-dynamics-nav/reports/QRS Sales-Order Without Disc/50005/'" w:xpath="/ns0:NavWordReportXmlPart[1]/ns0:Header[1]/ns0:Totals[1]/ns0:TotalVATAmount[1]" w:storeItemID="{751D41C9-3C88-4312-B3C9-D109859F2E32}"/>
            <w:text/>
          </w:sdtPr>
          <w:sdtEndPr/>
          <w:sdtContent>
            <w:tc>
              <w:tcPr>
                <w:tcW w:w="608" w:type="pct"/>
                <w:tcMar>
                  <w:right w:w="0" w:type="dxa"/>
                </w:tcMar>
              </w:tcPr>
              <w:p w:rsidR="0073550A" w:rsidP="0073550A" w:rsidRDefault="0073550A" w14:paraId="14264A91" w14:textId="1740FA24">
                <w:pPr>
                  <w:pStyle w:val="NoSpacing"/>
                  <w:jc w:val="right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DB30F2" w:rsidR="00E81702" w:rsidTr="00E81702" w14:paraId="1C8D3FF9" w14:textId="77777777">
        <w:trPr>
          <w:trHeight w:val="92"/>
        </w:trPr>
        <w:tc>
          <w:tcPr>
            <w:tcW w:w="597" w:type="pct"/>
          </w:tcPr>
          <w:p w:rsidRPr="00DB30F2" w:rsidR="0073550A" w:rsidP="0073550A" w:rsidRDefault="0073550A" w14:paraId="614426B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63" w:type="pct"/>
          </w:tcPr>
          <w:p w:rsidRPr="00DB30F2" w:rsidR="0073550A" w:rsidP="0073550A" w:rsidRDefault="0073550A" w14:paraId="0E8D7E51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302" w:type="pct"/>
          </w:tcPr>
          <w:p w:rsidRPr="00DB30F2" w:rsidR="0073550A" w:rsidP="0073550A" w:rsidRDefault="0073550A" w14:paraId="6533A25F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</w:tcPr>
          <w:p w:rsidRPr="00DB30F2" w:rsidR="0073550A" w:rsidP="0073550A" w:rsidRDefault="0073550A" w14:paraId="08E8F227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47" w:type="pct"/>
          </w:tcPr>
          <w:p w:rsidRPr="00DB30F2" w:rsidR="0073550A" w:rsidP="0073550A" w:rsidRDefault="0073550A" w14:paraId="6B9E7B43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407" w:type="pct"/>
          </w:tcPr>
          <w:p w:rsidRPr="00DB30F2" w:rsidR="0073550A" w:rsidP="0073550A" w:rsidRDefault="0073550A" w14:paraId="39EBA2EA" w14:textId="7777777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570" w:type="pct"/>
          </w:tcPr>
          <w:p w:rsidRPr="00B6176E" w:rsidR="0073550A" w:rsidP="0073550A" w:rsidRDefault="0073550A" w14:paraId="1FD5C24D" w14:textId="77777777">
            <w:pPr>
              <w:pStyle w:val="NoSpacing"/>
              <w:jc w:val="right"/>
              <w:rPr>
                <w:b/>
                <w:bCs/>
                <w:sz w:val="18"/>
                <w:szCs w:val="18"/>
              </w:rPr>
            </w:pPr>
            <w:r w:rsidRPr="00B6176E">
              <w:rPr>
                <w:b/>
                <w:bCs/>
                <w:sz w:val="18"/>
                <w:szCs w:val="18"/>
              </w:rPr>
              <w:t>Total Inc. Tax</w:t>
            </w:r>
          </w:p>
        </w:tc>
        <w:sdt>
          <w:sdtPr>
            <w:rPr>
              <w:b/>
              <w:bCs/>
              <w:sz w:val="18"/>
              <w:szCs w:val="18"/>
            </w:rPr>
            <w:alias w:val="#Nav: /Header/Totals/TotalAmountTotalExcDisc"/>
            <w:tag w:val="#Nav: QRS Sales-Order Without Disc/50005"/>
            <w:id w:val="-766077388"/>
            <w:placeholder>
              <w:docPart w:val="787967AA7F8A48F4BB1AA3EE125CCC90"/>
            </w:placeholder>
            <w:dataBinding w:prefixMappings="xmlns:ns0='urn:microsoft-dynamics-nav/reports/QRS Sales-Order Without Disc/50005/'" w:xpath="/ns0:NavWordReportXmlPart[1]/ns0:Header[1]/ns0:Totals[1]/ns0:TotalAmountTotalExcDisc[1]" w:storeItemID="{751D41C9-3C88-4312-B3C9-D109859F2E32}"/>
            <w:text/>
          </w:sdtPr>
          <w:sdtEndPr/>
          <w:sdtContent>
            <w:tc>
              <w:tcPr>
                <w:tcW w:w="608" w:type="pct"/>
                <w:tcMar>
                  <w:right w:w="0" w:type="dxa"/>
                </w:tcMar>
              </w:tcPr>
              <w:p w:rsidRPr="00B6176E" w:rsidR="0073550A" w:rsidP="0073550A" w:rsidRDefault="0073550A" w14:paraId="668BCEE6" w14:textId="77777777">
                <w:pPr>
                  <w:pStyle w:val="NoSpacing"/>
                  <w:jc w:val="right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TotalAmountTotalExcDisc</w:t>
                </w:r>
                <w:proofErr w:type="spellEnd"/>
              </w:p>
            </w:tc>
          </w:sdtContent>
        </w:sdt>
      </w:tr>
    </w:tbl>
    <w:p w:rsidRPr="00E33456" w:rsidR="00676789" w:rsidP="00676789" w:rsidRDefault="00676789" w14:paraId="358C3570" w14:textId="77777777"/>
    <w:tbl>
      <w:tblPr>
        <w:tblStyle w:val="TableGrid"/>
        <w:tblpPr w:leftFromText="180" w:rightFromText="180" w:vertAnchor="text" w:horzAnchor="page" w:tblpX="701" w:tblpY="2825"/>
        <w:tblW w:w="7110" w:type="dxa"/>
        <w:tblLook w:val="04A0" w:firstRow="1" w:lastRow="0" w:firstColumn="1" w:lastColumn="0" w:noHBand="0" w:noVBand="1"/>
      </w:tblPr>
      <w:tblGrid>
        <w:gridCol w:w="7110"/>
      </w:tblGrid>
      <w:tr w:rsidR="0073550A" w:rsidTr="0073550A" w14:paraId="1322AC13" w14:textId="77777777">
        <w:trPr>
          <w:trHeight w:val="717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Pr="003E6D42" w:rsidR="0073550A" w:rsidP="0073550A" w:rsidRDefault="0073550A" w14:paraId="7C19B155" w14:textId="77777777">
            <w:pPr>
              <w:tabs>
                <w:tab w:val="left" w:pos="3855"/>
              </w:tabs>
              <w:spacing w:after="0"/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QRS Calibrations DBA QRS Solutions is an ISO 9001:2015 Certified Company</w:t>
            </w:r>
          </w:p>
          <w:p w:rsidRPr="003E6D42" w:rsidR="0073550A" w:rsidP="0073550A" w:rsidRDefault="0073550A" w14:paraId="00B4F9C0" w14:textId="77777777">
            <w:pPr>
              <w:tabs>
                <w:tab w:val="left" w:pos="3855"/>
              </w:tabs>
              <w:spacing w:after="0"/>
              <w:rPr>
                <w:color w:val="FFFFFF" w:themeColor="background1"/>
                <w:sz w:val="18"/>
                <w:szCs w:val="18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Terms &amp; Conditions: www.qrs-solutions.com/about-us/standard-terms-conditiona</w:t>
            </w:r>
          </w:p>
          <w:p w:rsidR="0073550A" w:rsidP="0073550A" w:rsidRDefault="0073550A" w14:paraId="39DDF592" w14:textId="77777777">
            <w:pPr>
              <w:tabs>
                <w:tab w:val="left" w:pos="3855"/>
              </w:tabs>
              <w:spacing w:after="0"/>
              <w:rPr>
                <w:sz w:val="12"/>
                <w:szCs w:val="12"/>
              </w:rPr>
            </w:pPr>
            <w:r w:rsidRPr="003E6D42">
              <w:rPr>
                <w:color w:val="FFFFFF" w:themeColor="background1"/>
                <w:sz w:val="18"/>
                <w:szCs w:val="18"/>
              </w:rPr>
              <w:t>All Estimates/Quotes Valid for 60 Days. Shipping &amp; Handling is Prepaid &amp; Add unless specified.</w:t>
            </w:r>
          </w:p>
        </w:tc>
      </w:tr>
    </w:tbl>
    <w:p w:rsidRPr="00D73B33" w:rsidR="00D73B33" w:rsidP="0073550A" w:rsidRDefault="00D73B33" w14:paraId="66BE825D" w14:textId="77777777">
      <w:pPr>
        <w:rPr>
          <w:sz w:val="12"/>
          <w:szCs w:val="12"/>
        </w:rPr>
      </w:pPr>
    </w:p>
    <w:sectPr w:rsidRPr="00D73B33" w:rsidR="00D73B33" w:rsidSect="00731DE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178A" w:rsidP="00E40C63" w:rsidRDefault="0087178A" w14:paraId="3EC24595" w14:textId="77777777">
      <w:pPr>
        <w:spacing w:after="0"/>
      </w:pPr>
      <w:r>
        <w:separator/>
      </w:r>
    </w:p>
  </w:endnote>
  <w:endnote w:type="continuationSeparator" w:id="0">
    <w:p w:rsidR="0087178A" w:rsidP="00E40C63" w:rsidRDefault="0087178A" w14:paraId="60230A9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QRS Sales-Order Without Disc/50005"/>
          <w:id w:val="-1281032448"/>
          <w:placeholder>
            <w:docPart w:val="BB4DF878670043C0A4AACF144363537B"/>
          </w:placeholder>
          <w:dataBinding w:prefixMappings="xmlns:ns0='urn:microsoft-dynamics-nav/reports/QRS Sales-Order Without Disc/50005/'" w:xpath="/ns0:NavWordReportXmlPart[1]/ns0:Header[1]/ns0:CompanyLegalStatement[1]" w:storeItemID="{751D41C9-3C88-4312-B3C9-D109859F2E32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85"/>
      <w:gridCol w:w="5044"/>
    </w:tblGrid>
    <w:tr w:rsidR="00425582" w:rsidTr="00D73B33" w14:paraId="33A70859" w14:textId="77777777">
      <w:trPr>
        <w:trHeight w:val="527"/>
      </w:trPr>
      <w:tc>
        <w:tcPr>
          <w:tcW w:w="5485" w:type="dxa"/>
        </w:tcPr>
        <w:p w:rsidRPr="00425582" w:rsidR="00425582" w:rsidP="00425582" w:rsidRDefault="00425582" w14:paraId="070BF6C8" w14:textId="701F42AA">
          <w:pPr>
            <w:pStyle w:val="Footer"/>
            <w:tabs>
              <w:tab w:val="clear" w:pos="4680"/>
              <w:tab w:val="clear" w:pos="9360"/>
              <w:tab w:val="left" w:pos="4365"/>
            </w:tabs>
            <w:jc w:val="right"/>
          </w:pPr>
          <w:r w:rsidRPr="00425582">
            <w:t xml:space="preserve">Page </w:t>
          </w:r>
          <w:r w:rsidRPr="00425582">
            <w:fldChar w:fldCharType="begin"/>
          </w:r>
          <w:r w:rsidRPr="00425582">
            <w:instrText xml:space="preserve"> PAGE   \* MERGEFORMAT </w:instrText>
          </w:r>
          <w:r w:rsidRPr="00425582"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  <w:r w:rsidRPr="00425582">
            <w:rPr>
              <w:noProof/>
            </w:rPr>
            <w:t xml:space="preserve"> / </w:t>
          </w:r>
          <w:r w:rsidRPr="00425582">
            <w:rPr>
              <w:noProof/>
            </w:rPr>
            <w:fldChar w:fldCharType="begin"/>
          </w:r>
          <w:r w:rsidRPr="00425582">
            <w:rPr>
              <w:noProof/>
            </w:rPr>
            <w:instrText xml:space="preserve"> NUMPAGES   \* MERGEFORMAT </w:instrText>
          </w:r>
          <w:r w:rsidRPr="00425582">
            <w:rPr>
              <w:noProof/>
            </w:rPr>
            <w:fldChar w:fldCharType="separate"/>
          </w:r>
          <w:r w:rsidRPr="00425582">
            <w:rPr>
              <w:noProof/>
            </w:rPr>
            <w:t>1</w:t>
          </w:r>
          <w:r w:rsidRPr="00425582">
            <w:rPr>
              <w:noProof/>
            </w:rPr>
            <w:fldChar w:fldCharType="end"/>
          </w:r>
        </w:p>
      </w:tc>
      <w:tc>
        <w:tcPr>
          <w:tcW w:w="5044" w:type="dxa"/>
        </w:tcPr>
        <w:p w:rsidR="00425582" w:rsidP="00425582" w:rsidRDefault="00425582" w14:paraId="7F7B228E" w14:textId="77777777">
          <w:pPr>
            <w:pStyle w:val="Footer"/>
            <w:jc w:val="right"/>
          </w:pPr>
          <w:r>
            <w:t>Home Page</w:t>
          </w:r>
        </w:p>
        <w:p w:rsidRPr="00425582" w:rsidR="00425582" w:rsidP="00425582" w:rsidRDefault="00425582" w14:paraId="7106F9B8" w14:textId="251623F3">
          <w:pPr>
            <w:pStyle w:val="Footer"/>
            <w:jc w:val="right"/>
            <w:rPr>
              <w:u w:val="single"/>
            </w:rPr>
          </w:pPr>
          <w:r w:rsidRPr="00425582">
            <w:rPr>
              <w:color w:val="0070C0"/>
              <w:u w:val="single"/>
            </w:rPr>
            <w:t>www.qrs-solutions.com</w:t>
          </w:r>
        </w:p>
      </w:tc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178A" w:rsidP="00E40C63" w:rsidRDefault="0087178A" w14:paraId="2B881EFB" w14:textId="77777777">
      <w:pPr>
        <w:spacing w:after="0"/>
      </w:pPr>
      <w:r>
        <w:separator/>
      </w:r>
    </w:p>
  </w:footnote>
  <w:footnote w:type="continuationSeparator" w:id="0">
    <w:p w:rsidR="0087178A" w:rsidP="00E40C63" w:rsidRDefault="0087178A" w14:paraId="05E7B9D1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87178A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QRS Sales-Order Without Disc/50005"/>
              <w:id w:val="-816805812"/>
              <w:placeholder>
                <w:docPart w:val="CB5E2B847CFD4864B2988CC463AF0FC9"/>
              </w:placeholder>
              <w:dataBinding w:prefixMappings="xmlns:ns0='urn:microsoft-dynamics-nav/reports/QRS Sales-Order Without Disc/50005/'" w:xpath="/ns0:NavWordReportXmlPart[1]/ns0:Header[1]/ns0:DocumentNo[1]" w:storeItemID="{751D41C9-3C88-4312-B3C9-D109859F2E3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QRS Sales-Order Without Disc/50005"/>
            <w:id w:val="484896011"/>
            <w:placeholder>
              <w:docPart w:val="43DBC2F63F24425B868BA526E92D069F"/>
            </w:placeholder>
            <w:dataBinding w:prefixMappings="xmlns:ns0='urn:microsoft-dynamics-nav/reports/QRS Sales-Order Without Disc/50005/'" w:xpath="/ns0:NavWordReportXmlPart[1]/ns0:Header[1]/ns0:DocumentDate[1]" w:storeItemID="{751D41C9-3C88-4312-B3C9-D109859F2E32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87178A" w14:paraId="44C5EC63" w14:textId="77777777">
          <w:pPr>
            <w:pStyle w:val="Subtitle"/>
          </w:pPr>
          <w:sdt>
            <w:sdtPr>
              <w:alias w:val="#Nav: /Header/Page_Lbl"/>
              <w:tag w:val="#Nav: QRS Sales-Order Without Disc/50005"/>
              <w:id w:val="413125616"/>
              <w:placeholder>
                <w:docPart w:val="CB5E2B847CFD4864B2988CC463AF0FC9"/>
              </w:placeholder>
              <w:dataBinding w:prefixMappings="xmlns:ns0='urn:microsoft-dynamics-nav/reports/QRS Sales-Order Without Disc/50005/'" w:xpath="/ns0:NavWordReportXmlPart[1]/ns0:Header[1]/ns0:Page_Lbl[1]" w:storeItemID="{751D41C9-3C88-4312-B3C9-D109859F2E32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0" w:type="dxa"/>
      <w:tblInd w:w="-63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50"/>
      <w:gridCol w:w="7290"/>
    </w:tblGrid>
    <w:tr w:rsidR="002F2688" w:rsidTr="003E6D42" w14:paraId="5231C329" w14:textId="77777777">
      <w:tc>
        <w:tcPr>
          <w:tcW w:w="4050" w:type="dxa"/>
        </w:tcPr>
        <w:p w:rsidRPr="00D73B33" w:rsidR="002F2688" w:rsidP="00B6176E" w:rsidRDefault="009C582D" w14:paraId="0513A8F7" w14:textId="68E9503F">
          <w:pPr>
            <w:pStyle w:val="Subtitle"/>
            <w:shd w:val="clear" w:color="auto" w:fill="0070C0"/>
            <w:rPr>
              <w:color w:val="FFFFFF" w:themeColor="background1"/>
            </w:rPr>
          </w:pPr>
          <w:r w:rsidRPr="00D73B33">
            <w:t xml:space="preserve"> </w:t>
          </w:r>
          <w:r w:rsidR="003E6D42">
            <w:rPr>
              <w:color w:val="FFFFFF" w:themeColor="background1"/>
            </w:rPr>
            <w:t>Customer PO#</w:t>
          </w:r>
          <w:r w:rsidRPr="00D73B33">
            <w:rPr>
              <w:color w:val="FFFFFF" w:themeColor="background1"/>
            </w:rPr>
            <w:t xml:space="preserve"> </w:t>
          </w:r>
          <w:sdt>
            <w:sdtPr>
              <w:rPr>
                <w:color w:val="FFFFFF" w:themeColor="background1"/>
              </w:rPr>
              <w:alias w:val="#Nav: /Header/ExtDocNo_SalesHeader"/>
              <w:tag w:val="#Nav: QRS Sales-Order Without Disc/50005"/>
              <w:id w:val="443655203"/>
              <w:placeholder>
                <w:docPart w:val="DefaultPlaceholder_-1854013440"/>
              </w:placeholder>
              <w:dataBinding w:prefixMappings="xmlns:ns0='urn:microsoft-dynamics-nav/reports/QRS Sales-Order Without Disc/50005/'" w:xpath="/ns0:NavWordReportXmlPart[1]/ns0:Header[1]/ns0:ExtDocNo_SalesHeader[1]" w:storeItemID="{751D41C9-3C88-4312-B3C9-D109859F2E32}"/>
              <w:text/>
            </w:sdtPr>
            <w:sdtEndPr/>
            <w:sdtContent>
              <w:proofErr w:type="spellStart"/>
              <w:r w:rsidRPr="00D73B33">
                <w:rPr>
                  <w:color w:val="FFFFFF" w:themeColor="background1"/>
                </w:rPr>
                <w:t>ExtDocNo_SalesHeader</w:t>
              </w:r>
              <w:proofErr w:type="spellEnd"/>
            </w:sdtContent>
          </w:sdt>
        </w:p>
        <w:p w:rsidRPr="00D73B33" w:rsidR="009C582D" w:rsidP="00B6176E" w:rsidRDefault="009C582D" w14:paraId="278C2B91" w14:textId="6713AA4F">
          <w:pPr>
            <w:shd w:val="clear" w:color="auto" w:fill="0070C0"/>
            <w:spacing w:after="0"/>
            <w:rPr>
              <w:color w:val="FFFFFF" w:themeColor="background1"/>
            </w:rPr>
          </w:pPr>
          <w:r w:rsidRPr="00D73B33">
            <w:rPr>
              <w:color w:val="FFFFFF" w:themeColor="background1"/>
            </w:rPr>
            <w:t xml:space="preserve"> Terms </w:t>
          </w:r>
          <w:sdt>
            <w:sdtPr>
              <w:rPr>
                <w:color w:val="FFFFFF" w:themeColor="background1"/>
              </w:rPr>
              <w:alias w:val="#Nav: /Header/PaymentTermsDescription"/>
              <w:tag w:val="#Nav: QRS Sales-Order Without Disc/50005"/>
              <w:id w:val="1626650737"/>
              <w:placeholder>
                <w:docPart w:val="DefaultPlaceholder_-1854013440"/>
              </w:placeholder>
              <w:dataBinding w:prefixMappings="xmlns:ns0='urn:microsoft-dynamics-nav/reports/QRS Sales-Order Without Disc/50005/'" w:xpath="/ns0:NavWordReportXmlPart[1]/ns0:Header[1]/ns0:PaymentTermsDescription[1]" w:storeItemID="{751D41C9-3C88-4312-B3C9-D109859F2E32}"/>
              <w:text/>
            </w:sdtPr>
            <w:sdtEndPr/>
            <w:sdtContent>
              <w:proofErr w:type="spellStart"/>
              <w:r w:rsidRPr="00D73B33">
                <w:rPr>
                  <w:color w:val="FFFFFF" w:themeColor="background1"/>
                </w:rPr>
                <w:t>PaymentTermsDescription</w:t>
              </w:r>
              <w:proofErr w:type="spellEnd"/>
            </w:sdtContent>
          </w:sdt>
        </w:p>
        <w:p w:rsidRPr="009C582D" w:rsidR="009C582D" w:rsidP="00B6176E" w:rsidRDefault="009C582D" w14:paraId="641EE7D1" w14:textId="787994C7">
          <w:pPr>
            <w:shd w:val="clear" w:color="auto" w:fill="0070C0"/>
            <w:spacing w:after="0"/>
          </w:pPr>
          <w:r w:rsidRPr="00D73B33">
            <w:rPr>
              <w:color w:val="FFFFFF" w:themeColor="background1"/>
            </w:rPr>
            <w:t xml:space="preserve"> Date </w:t>
          </w:r>
          <w:sdt>
            <w:sdtPr>
              <w:rPr>
                <w:color w:val="FFFFFF" w:themeColor="background1"/>
              </w:rPr>
              <w:alias w:val="#Nav: /Header/DocumentDate"/>
              <w:tag w:val="#Nav: QRS Sales-Order Without Disc/50005"/>
              <w:id w:val="-745808160"/>
              <w:placeholder>
                <w:docPart w:val="DefaultPlaceholder_-1854013440"/>
              </w:placeholder>
              <w:dataBinding w:prefixMappings="xmlns:ns0='urn:microsoft-dynamics-nav/reports/QRS Sales-Order Without Disc/50005/'" w:xpath="/ns0:NavWordReportXmlPart[1]/ns0:Header[1]/ns0:DocumentDate[1]" w:storeItemID="{751D41C9-3C88-4312-B3C9-D109859F2E32}"/>
              <w:text/>
            </w:sdtPr>
            <w:sdtEndPr/>
            <w:sdtContent>
              <w:proofErr w:type="spellStart"/>
              <w:r w:rsidRPr="00D73B33">
                <w:rPr>
                  <w:color w:val="FFFFFF" w:themeColor="background1"/>
                </w:rPr>
                <w:t>DocumentDate</w:t>
              </w:r>
              <w:proofErr w:type="spellEnd"/>
            </w:sdtContent>
          </w:sdt>
        </w:p>
      </w:tc>
      <w:tc>
        <w:tcPr>
          <w:tcW w:w="7290" w:type="dxa"/>
        </w:tcPr>
        <w:p w:rsidRPr="009C582D" w:rsidR="009C582D" w:rsidP="009C582D" w:rsidRDefault="009C582D" w14:paraId="10B03018" w14:textId="090B0EBA">
          <w:pPr>
            <w:tabs>
              <w:tab w:val="left" w:pos="1425"/>
            </w:tabs>
            <w:jc w:val="right"/>
          </w:pPr>
          <w:r>
            <w:rPr>
              <w:noProof/>
            </w:rPr>
            <w:drawing>
              <wp:inline distT="0" distB="0" distL="0" distR="0" wp14:anchorId="699D8E1E" wp14:editId="609D2E6E">
                <wp:extent cx="1810385" cy="450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0385" cy="45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2F2688" w:rsidRDefault="002F2688" w14:paraId="5A18EFCF" w14:textId="6494F3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85682"/>
    <w:rsid w:val="00085B52"/>
    <w:rsid w:val="00090508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4630"/>
    <w:rsid w:val="00184795"/>
    <w:rsid w:val="00187D45"/>
    <w:rsid w:val="001A28EA"/>
    <w:rsid w:val="001A3B1D"/>
    <w:rsid w:val="001B793C"/>
    <w:rsid w:val="001D1CE2"/>
    <w:rsid w:val="001D5AC3"/>
    <w:rsid w:val="001D6807"/>
    <w:rsid w:val="0020108A"/>
    <w:rsid w:val="00212253"/>
    <w:rsid w:val="00230638"/>
    <w:rsid w:val="00235CA0"/>
    <w:rsid w:val="002411A3"/>
    <w:rsid w:val="00245B0E"/>
    <w:rsid w:val="00261876"/>
    <w:rsid w:val="0026269B"/>
    <w:rsid w:val="002669DB"/>
    <w:rsid w:val="00273BA9"/>
    <w:rsid w:val="00283675"/>
    <w:rsid w:val="0029628E"/>
    <w:rsid w:val="002A29DF"/>
    <w:rsid w:val="002A382C"/>
    <w:rsid w:val="002A491D"/>
    <w:rsid w:val="002B6B46"/>
    <w:rsid w:val="002E2A56"/>
    <w:rsid w:val="002F0999"/>
    <w:rsid w:val="002F2688"/>
    <w:rsid w:val="003152CA"/>
    <w:rsid w:val="00337723"/>
    <w:rsid w:val="00355E20"/>
    <w:rsid w:val="00374316"/>
    <w:rsid w:val="0038349C"/>
    <w:rsid w:val="00394029"/>
    <w:rsid w:val="003A31D7"/>
    <w:rsid w:val="003A5FB5"/>
    <w:rsid w:val="003A7E69"/>
    <w:rsid w:val="003B1D59"/>
    <w:rsid w:val="003D120B"/>
    <w:rsid w:val="003D4B80"/>
    <w:rsid w:val="003E2178"/>
    <w:rsid w:val="003E6D42"/>
    <w:rsid w:val="003F77E2"/>
    <w:rsid w:val="00425582"/>
    <w:rsid w:val="00492354"/>
    <w:rsid w:val="004A4D71"/>
    <w:rsid w:val="004B22F6"/>
    <w:rsid w:val="004B34B6"/>
    <w:rsid w:val="004B47ED"/>
    <w:rsid w:val="004B6FE5"/>
    <w:rsid w:val="004C2073"/>
    <w:rsid w:val="004C60A5"/>
    <w:rsid w:val="004F2432"/>
    <w:rsid w:val="0051660C"/>
    <w:rsid w:val="00524FE6"/>
    <w:rsid w:val="00543913"/>
    <w:rsid w:val="00552846"/>
    <w:rsid w:val="005622FC"/>
    <w:rsid w:val="00563DCD"/>
    <w:rsid w:val="005731CF"/>
    <w:rsid w:val="005840EB"/>
    <w:rsid w:val="00587157"/>
    <w:rsid w:val="00595F7F"/>
    <w:rsid w:val="005963DE"/>
    <w:rsid w:val="005A0994"/>
    <w:rsid w:val="005B7051"/>
    <w:rsid w:val="005F2559"/>
    <w:rsid w:val="005F5EC9"/>
    <w:rsid w:val="005F6BCC"/>
    <w:rsid w:val="0060202A"/>
    <w:rsid w:val="00610560"/>
    <w:rsid w:val="00610A30"/>
    <w:rsid w:val="00612ABF"/>
    <w:rsid w:val="006245DA"/>
    <w:rsid w:val="0064595C"/>
    <w:rsid w:val="00645D9E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9C7"/>
    <w:rsid w:val="006D4B90"/>
    <w:rsid w:val="006D64AE"/>
    <w:rsid w:val="006F2626"/>
    <w:rsid w:val="0071439C"/>
    <w:rsid w:val="00716E24"/>
    <w:rsid w:val="00731DE8"/>
    <w:rsid w:val="0073550A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0BAD"/>
    <w:rsid w:val="007B235B"/>
    <w:rsid w:val="007C0AF2"/>
    <w:rsid w:val="007C164C"/>
    <w:rsid w:val="007E323C"/>
    <w:rsid w:val="007E7545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7178A"/>
    <w:rsid w:val="008819DE"/>
    <w:rsid w:val="00892A67"/>
    <w:rsid w:val="008B7FB3"/>
    <w:rsid w:val="008C3901"/>
    <w:rsid w:val="008D7475"/>
    <w:rsid w:val="008E0C43"/>
    <w:rsid w:val="008E2FE4"/>
    <w:rsid w:val="008E766D"/>
    <w:rsid w:val="008F0A38"/>
    <w:rsid w:val="009072D1"/>
    <w:rsid w:val="0092236A"/>
    <w:rsid w:val="0092542A"/>
    <w:rsid w:val="00933DB5"/>
    <w:rsid w:val="00943A17"/>
    <w:rsid w:val="009453BC"/>
    <w:rsid w:val="00954C6C"/>
    <w:rsid w:val="00966D04"/>
    <w:rsid w:val="00973E65"/>
    <w:rsid w:val="00981106"/>
    <w:rsid w:val="00982950"/>
    <w:rsid w:val="00991278"/>
    <w:rsid w:val="0099175E"/>
    <w:rsid w:val="009943A4"/>
    <w:rsid w:val="00997858"/>
    <w:rsid w:val="009B485A"/>
    <w:rsid w:val="009C582D"/>
    <w:rsid w:val="009D3082"/>
    <w:rsid w:val="009D508B"/>
    <w:rsid w:val="009D6FE7"/>
    <w:rsid w:val="009E16EA"/>
    <w:rsid w:val="009E251E"/>
    <w:rsid w:val="009F21B5"/>
    <w:rsid w:val="009F645F"/>
    <w:rsid w:val="00A00B95"/>
    <w:rsid w:val="00A01AB9"/>
    <w:rsid w:val="00A048EC"/>
    <w:rsid w:val="00A30C38"/>
    <w:rsid w:val="00A42461"/>
    <w:rsid w:val="00A42BE5"/>
    <w:rsid w:val="00A435C2"/>
    <w:rsid w:val="00A476F1"/>
    <w:rsid w:val="00A55D26"/>
    <w:rsid w:val="00A76F36"/>
    <w:rsid w:val="00A81215"/>
    <w:rsid w:val="00A9010E"/>
    <w:rsid w:val="00A940EF"/>
    <w:rsid w:val="00A9726D"/>
    <w:rsid w:val="00AF106F"/>
    <w:rsid w:val="00AF1EDD"/>
    <w:rsid w:val="00AF4452"/>
    <w:rsid w:val="00B01DA6"/>
    <w:rsid w:val="00B22FDE"/>
    <w:rsid w:val="00B32D4B"/>
    <w:rsid w:val="00B35E81"/>
    <w:rsid w:val="00B402B9"/>
    <w:rsid w:val="00B437D5"/>
    <w:rsid w:val="00B57659"/>
    <w:rsid w:val="00B60D54"/>
    <w:rsid w:val="00B6176E"/>
    <w:rsid w:val="00B8205C"/>
    <w:rsid w:val="00B86BCD"/>
    <w:rsid w:val="00B91CA1"/>
    <w:rsid w:val="00B96060"/>
    <w:rsid w:val="00BA590B"/>
    <w:rsid w:val="00BC16FE"/>
    <w:rsid w:val="00BC232B"/>
    <w:rsid w:val="00BD2533"/>
    <w:rsid w:val="00BD35AE"/>
    <w:rsid w:val="00BE5952"/>
    <w:rsid w:val="00BE598C"/>
    <w:rsid w:val="00BE6BE6"/>
    <w:rsid w:val="00BF0F10"/>
    <w:rsid w:val="00BF447E"/>
    <w:rsid w:val="00C01F7E"/>
    <w:rsid w:val="00C0253E"/>
    <w:rsid w:val="00C27C1A"/>
    <w:rsid w:val="00C36F18"/>
    <w:rsid w:val="00C40BE4"/>
    <w:rsid w:val="00C41624"/>
    <w:rsid w:val="00C41DE3"/>
    <w:rsid w:val="00C47206"/>
    <w:rsid w:val="00CA6394"/>
    <w:rsid w:val="00CA7E89"/>
    <w:rsid w:val="00CB70AD"/>
    <w:rsid w:val="00CC15A3"/>
    <w:rsid w:val="00CD0451"/>
    <w:rsid w:val="00CD1B92"/>
    <w:rsid w:val="00CF4F6E"/>
    <w:rsid w:val="00D21A12"/>
    <w:rsid w:val="00D21D63"/>
    <w:rsid w:val="00D235D0"/>
    <w:rsid w:val="00D41DC8"/>
    <w:rsid w:val="00D53B6F"/>
    <w:rsid w:val="00D54A61"/>
    <w:rsid w:val="00D6006D"/>
    <w:rsid w:val="00D72A07"/>
    <w:rsid w:val="00D72E02"/>
    <w:rsid w:val="00D73B33"/>
    <w:rsid w:val="00D75AAF"/>
    <w:rsid w:val="00DA0F11"/>
    <w:rsid w:val="00DA580A"/>
    <w:rsid w:val="00DB30F2"/>
    <w:rsid w:val="00DB4B5B"/>
    <w:rsid w:val="00DC2142"/>
    <w:rsid w:val="00DF30F1"/>
    <w:rsid w:val="00DF574A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75C2C"/>
    <w:rsid w:val="00E81702"/>
    <w:rsid w:val="00E902EA"/>
    <w:rsid w:val="00E96A2B"/>
    <w:rsid w:val="00EA246E"/>
    <w:rsid w:val="00EA27AA"/>
    <w:rsid w:val="00EB1F0B"/>
    <w:rsid w:val="00EB3EDD"/>
    <w:rsid w:val="00EB5B19"/>
    <w:rsid w:val="00EC1995"/>
    <w:rsid w:val="00EC4C86"/>
    <w:rsid w:val="00ED0377"/>
    <w:rsid w:val="00ED0F6A"/>
    <w:rsid w:val="00EE2CA3"/>
    <w:rsid w:val="00EE53F7"/>
    <w:rsid w:val="00EE66AF"/>
    <w:rsid w:val="00EE6B11"/>
    <w:rsid w:val="00F14176"/>
    <w:rsid w:val="00F20F72"/>
    <w:rsid w:val="00F219F1"/>
    <w:rsid w:val="00F21BFB"/>
    <w:rsid w:val="00F255FE"/>
    <w:rsid w:val="00F312B9"/>
    <w:rsid w:val="00F36FA0"/>
    <w:rsid w:val="00F44822"/>
    <w:rsid w:val="00F66A1F"/>
    <w:rsid w:val="00F81A84"/>
    <w:rsid w:val="00F81AE9"/>
    <w:rsid w:val="00F8484F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A47EE0893C40CDA694679CB8F8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DF96-9ED4-4DF1-A43F-4CCF46B9BF61}"/>
      </w:docPartPr>
      <w:docPartBody>
        <w:p w:rsidR="004542BB" w:rsidRDefault="00891D7B" w:rsidP="00891D7B">
          <w:pPr>
            <w:pStyle w:val="51A47EE0893C40CDA694679CB8F8B7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684676F50446BEAE4582FC63C6C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080E3-3F9F-4646-A13E-735892AC92B3}"/>
      </w:docPartPr>
      <w:docPartBody>
        <w:p w:rsidR="004542BB" w:rsidRDefault="00891D7B" w:rsidP="00891D7B">
          <w:pPr>
            <w:pStyle w:val="DD684676F50446BEAE4582FC63C6CB6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9C55E4873C410EB7480E2F8D27E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4D018-4C52-48F1-9DEF-C8F2773D220C}"/>
      </w:docPartPr>
      <w:docPartBody>
        <w:p w:rsidR="004542BB" w:rsidRDefault="00891D7B" w:rsidP="00891D7B">
          <w:pPr>
            <w:pStyle w:val="D59C55E4873C410EB7480E2F8D27E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28CE84649B241F5AFDA341CD1D8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FDF0B-C37E-40B0-9129-6674013CEB53}"/>
      </w:docPartPr>
      <w:docPartBody>
        <w:p w:rsidR="004542BB" w:rsidRDefault="00891D7B" w:rsidP="00891D7B">
          <w:pPr>
            <w:pStyle w:val="728CE84649B241F5AFDA341CD1D80B9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6C1CC74F4B24ED6A3408E5C4195E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35A96-9553-4D6F-B395-EA63E696F175}"/>
      </w:docPartPr>
      <w:docPartBody>
        <w:p w:rsidR="004542BB" w:rsidRDefault="00891D7B" w:rsidP="00891D7B">
          <w:pPr>
            <w:pStyle w:val="A6C1CC74F4B24ED6A3408E5C4195E1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96027A4CCE472EB2C1C6D7768E7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13CEF-F58A-4E3E-A0BA-742187B49BC4}"/>
      </w:docPartPr>
      <w:docPartBody>
        <w:p w:rsidR="004542BB" w:rsidRDefault="00891D7B" w:rsidP="00891D7B">
          <w:pPr>
            <w:pStyle w:val="B996027A4CCE472EB2C1C6D7768E7B9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7967AA7F8A48F4BB1AA3EE125CC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483F7-220B-419C-8A8B-727D3B1C24C0}"/>
      </w:docPartPr>
      <w:docPartBody>
        <w:p w:rsidR="004542BB" w:rsidRDefault="00891D7B" w:rsidP="00891D7B">
          <w:pPr>
            <w:pStyle w:val="787967AA7F8A48F4BB1AA3EE125CCC9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435FA"/>
    <w:rsid w:val="0008337E"/>
    <w:rsid w:val="0019158F"/>
    <w:rsid w:val="001A1A0D"/>
    <w:rsid w:val="001B6F5E"/>
    <w:rsid w:val="001C18B2"/>
    <w:rsid w:val="00281485"/>
    <w:rsid w:val="002F139C"/>
    <w:rsid w:val="00443F0D"/>
    <w:rsid w:val="004542BB"/>
    <w:rsid w:val="004B0054"/>
    <w:rsid w:val="004E612C"/>
    <w:rsid w:val="00504F6C"/>
    <w:rsid w:val="0051491F"/>
    <w:rsid w:val="005A31E7"/>
    <w:rsid w:val="005C4D9B"/>
    <w:rsid w:val="00625964"/>
    <w:rsid w:val="00641BD7"/>
    <w:rsid w:val="00682B5C"/>
    <w:rsid w:val="00692EB8"/>
    <w:rsid w:val="006B4C0D"/>
    <w:rsid w:val="006C4454"/>
    <w:rsid w:val="006D7424"/>
    <w:rsid w:val="00741B95"/>
    <w:rsid w:val="0085216E"/>
    <w:rsid w:val="00864DA3"/>
    <w:rsid w:val="00891D7B"/>
    <w:rsid w:val="00894431"/>
    <w:rsid w:val="008D456B"/>
    <w:rsid w:val="00930259"/>
    <w:rsid w:val="0093555A"/>
    <w:rsid w:val="009645F4"/>
    <w:rsid w:val="00A27A9B"/>
    <w:rsid w:val="00A50B19"/>
    <w:rsid w:val="00A73EA4"/>
    <w:rsid w:val="00A86228"/>
    <w:rsid w:val="00A869D5"/>
    <w:rsid w:val="00A91493"/>
    <w:rsid w:val="00A97C90"/>
    <w:rsid w:val="00AE558D"/>
    <w:rsid w:val="00B37329"/>
    <w:rsid w:val="00B45A5A"/>
    <w:rsid w:val="00B56AF6"/>
    <w:rsid w:val="00B84D80"/>
    <w:rsid w:val="00C249A7"/>
    <w:rsid w:val="00C711BB"/>
    <w:rsid w:val="00CC2EDB"/>
    <w:rsid w:val="00CC7727"/>
    <w:rsid w:val="00CD77F8"/>
    <w:rsid w:val="00D05ADC"/>
    <w:rsid w:val="00D23131"/>
    <w:rsid w:val="00D41CE6"/>
    <w:rsid w:val="00D72C86"/>
    <w:rsid w:val="00D973DD"/>
    <w:rsid w:val="00E45027"/>
    <w:rsid w:val="00E75C1C"/>
    <w:rsid w:val="00F05179"/>
    <w:rsid w:val="00F16E33"/>
    <w:rsid w:val="00FA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D7B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  <w:style w:type="paragraph" w:customStyle="1" w:styleId="39DA0BBCF5B64F98B6F21CB4642AC492">
    <w:name w:val="39DA0BBCF5B64F98B6F21CB4642AC492"/>
    <w:rsid w:val="00A50B19"/>
  </w:style>
  <w:style w:type="paragraph" w:customStyle="1" w:styleId="11838A9AA1A74328BCB684B6F3BB24E9">
    <w:name w:val="11838A9AA1A74328BCB684B6F3BB24E9"/>
    <w:rsid w:val="00A50B19"/>
  </w:style>
  <w:style w:type="paragraph" w:customStyle="1" w:styleId="7E7F41DC3335435E91FA9D15E947F5B7">
    <w:name w:val="7E7F41DC3335435E91FA9D15E947F5B7"/>
    <w:rsid w:val="00A50B19"/>
  </w:style>
  <w:style w:type="paragraph" w:customStyle="1" w:styleId="5D7E2E624AC0483FB69C29DA90D35099">
    <w:name w:val="5D7E2E624AC0483FB69C29DA90D35099"/>
    <w:rsid w:val="00A50B19"/>
  </w:style>
  <w:style w:type="paragraph" w:customStyle="1" w:styleId="F3C80E53E1ED43F183F029C87EEA3749">
    <w:name w:val="F3C80E53E1ED43F183F029C87EEA3749"/>
    <w:rsid w:val="00A50B19"/>
  </w:style>
  <w:style w:type="paragraph" w:customStyle="1" w:styleId="A2CA5D1860264E2CA75C71B8F12CF81F">
    <w:name w:val="A2CA5D1860264E2CA75C71B8F12CF81F"/>
    <w:rsid w:val="00A50B19"/>
  </w:style>
  <w:style w:type="paragraph" w:customStyle="1" w:styleId="C357459C05224D918456B76FC1BAFA25">
    <w:name w:val="C357459C05224D918456B76FC1BAFA25"/>
    <w:rsid w:val="00A50B19"/>
  </w:style>
  <w:style w:type="paragraph" w:customStyle="1" w:styleId="3E7EA975727C42568D38B5E9D228B4F1">
    <w:name w:val="3E7EA975727C42568D38B5E9D228B4F1"/>
    <w:rsid w:val="00A50B19"/>
  </w:style>
  <w:style w:type="paragraph" w:customStyle="1" w:styleId="DCE3D6A003364D4EA5759390915C4C86">
    <w:name w:val="DCE3D6A003364D4EA5759390915C4C86"/>
    <w:rsid w:val="00A50B19"/>
  </w:style>
  <w:style w:type="paragraph" w:customStyle="1" w:styleId="86ED05CD87044B828C01ED49798764B5">
    <w:name w:val="86ED05CD87044B828C01ED49798764B5"/>
    <w:rsid w:val="00A50B19"/>
  </w:style>
  <w:style w:type="paragraph" w:customStyle="1" w:styleId="1FAE77E9FB8F48ED812C9322845D2B19">
    <w:name w:val="1FAE77E9FB8F48ED812C9322845D2B19"/>
    <w:rsid w:val="00A50B19"/>
  </w:style>
  <w:style w:type="paragraph" w:customStyle="1" w:styleId="26640C7B43314FA08423168E1920B5F6">
    <w:name w:val="26640C7B43314FA08423168E1920B5F6"/>
    <w:rsid w:val="00A50B19"/>
  </w:style>
  <w:style w:type="paragraph" w:customStyle="1" w:styleId="C645DF87E6A44F218A8DE233042F4646">
    <w:name w:val="C645DF87E6A44F218A8DE233042F4646"/>
    <w:rsid w:val="00A50B19"/>
  </w:style>
  <w:style w:type="paragraph" w:customStyle="1" w:styleId="E9F6242EAE7B4B9BA9F4E849C6089A78">
    <w:name w:val="E9F6242EAE7B4B9BA9F4E849C6089A78"/>
    <w:rsid w:val="00A50B19"/>
  </w:style>
  <w:style w:type="paragraph" w:customStyle="1" w:styleId="6DDB5EF004F04326AFF717F94139F6B0">
    <w:name w:val="6DDB5EF004F04326AFF717F94139F6B0"/>
    <w:rsid w:val="00A50B19"/>
  </w:style>
  <w:style w:type="paragraph" w:customStyle="1" w:styleId="A5EFF80712BA4C428B9524A294EE73BC">
    <w:name w:val="A5EFF80712BA4C428B9524A294EE73BC"/>
    <w:rsid w:val="00A50B19"/>
  </w:style>
  <w:style w:type="paragraph" w:customStyle="1" w:styleId="19FAA9329F684FBEB345F0CDB1E055AE">
    <w:name w:val="19FAA9329F684FBEB345F0CDB1E055AE"/>
    <w:rsid w:val="00A50B19"/>
  </w:style>
  <w:style w:type="paragraph" w:customStyle="1" w:styleId="ABF01DE8F72A49D6AD28FEF9E691CA71">
    <w:name w:val="ABF01DE8F72A49D6AD28FEF9E691CA71"/>
    <w:rsid w:val="00A50B19"/>
  </w:style>
  <w:style w:type="paragraph" w:customStyle="1" w:styleId="882CB409C4544B06BE66503F3A93B329">
    <w:name w:val="882CB409C4544B06BE66503F3A93B329"/>
    <w:rsid w:val="00A50B19"/>
  </w:style>
  <w:style w:type="paragraph" w:customStyle="1" w:styleId="D398397E895C4C4E88729578F3D8D4C6">
    <w:name w:val="D398397E895C4C4E88729578F3D8D4C6"/>
    <w:rsid w:val="00A50B19"/>
  </w:style>
  <w:style w:type="paragraph" w:customStyle="1" w:styleId="D8AF1A0D1C0D421BAF5489F0EE941E57">
    <w:name w:val="D8AF1A0D1C0D421BAF5489F0EE941E57"/>
    <w:rsid w:val="00A50B19"/>
  </w:style>
  <w:style w:type="paragraph" w:customStyle="1" w:styleId="9BD56B7F84A2426C9D4E083EDC47AEF9">
    <w:name w:val="9BD56B7F84A2426C9D4E083EDC47AEF9"/>
    <w:rsid w:val="00A50B19"/>
  </w:style>
  <w:style w:type="paragraph" w:customStyle="1" w:styleId="786BDE9FBA71402A8DFB3977ADF11938">
    <w:name w:val="786BDE9FBA71402A8DFB3977ADF11938"/>
    <w:rsid w:val="00A50B19"/>
  </w:style>
  <w:style w:type="paragraph" w:customStyle="1" w:styleId="608EAE75580A484CB30D115443EF1BA4">
    <w:name w:val="608EAE75580A484CB30D115443EF1BA4"/>
    <w:rsid w:val="00A50B19"/>
  </w:style>
  <w:style w:type="paragraph" w:customStyle="1" w:styleId="ADC2FB939D274462ADCF22D910850990">
    <w:name w:val="ADC2FB939D274462ADCF22D910850990"/>
    <w:rsid w:val="00A50B19"/>
  </w:style>
  <w:style w:type="paragraph" w:customStyle="1" w:styleId="921AF5418BE445D9861A5D52B3E7AC9E">
    <w:name w:val="921AF5418BE445D9861A5D52B3E7AC9E"/>
    <w:rsid w:val="00A50B19"/>
  </w:style>
  <w:style w:type="paragraph" w:customStyle="1" w:styleId="711B418AEDFC4E11827695AE51056BA2">
    <w:name w:val="711B418AEDFC4E11827695AE51056BA2"/>
    <w:rsid w:val="00A50B19"/>
  </w:style>
  <w:style w:type="paragraph" w:customStyle="1" w:styleId="F70642237AE643DFB5F652234791071D">
    <w:name w:val="F70642237AE643DFB5F652234791071D"/>
    <w:rsid w:val="00641BD7"/>
  </w:style>
  <w:style w:type="paragraph" w:customStyle="1" w:styleId="9123B0B4DE5E40CD92D93AD83963EFDB">
    <w:name w:val="9123B0B4DE5E40CD92D93AD83963EFDB"/>
    <w:rsid w:val="00641BD7"/>
  </w:style>
  <w:style w:type="paragraph" w:customStyle="1" w:styleId="54D6D136EB254D2DBC569BD86D3399F6">
    <w:name w:val="54D6D136EB254D2DBC569BD86D3399F6"/>
    <w:rsid w:val="00641BD7"/>
  </w:style>
  <w:style w:type="paragraph" w:customStyle="1" w:styleId="AA61F06C085E4EEC94CA2B82AFF99D64">
    <w:name w:val="AA61F06C085E4EEC94CA2B82AFF99D64"/>
    <w:rsid w:val="00641BD7"/>
  </w:style>
  <w:style w:type="paragraph" w:customStyle="1" w:styleId="767EB972B0ED4A2AA9B973CF561B33A9">
    <w:name w:val="767EB972B0ED4A2AA9B973CF561B33A9"/>
    <w:rsid w:val="00641BD7"/>
  </w:style>
  <w:style w:type="paragraph" w:customStyle="1" w:styleId="234C9AA907A049A4AF76867219EB3294">
    <w:name w:val="234C9AA907A049A4AF76867219EB3294"/>
    <w:rsid w:val="00641BD7"/>
  </w:style>
  <w:style w:type="paragraph" w:customStyle="1" w:styleId="4D863325D96C43B48C33E843CED1F529">
    <w:name w:val="4D863325D96C43B48C33E843CED1F529"/>
    <w:rsid w:val="00641BD7"/>
  </w:style>
  <w:style w:type="paragraph" w:customStyle="1" w:styleId="B22E6F07B82A4BE7830CB250CDF49A11">
    <w:name w:val="B22E6F07B82A4BE7830CB250CDF49A11"/>
    <w:rsid w:val="00641BD7"/>
  </w:style>
  <w:style w:type="paragraph" w:customStyle="1" w:styleId="737487E8203F4D059E5EF5DBB82934A6">
    <w:name w:val="737487E8203F4D059E5EF5DBB82934A6"/>
    <w:rsid w:val="00641BD7"/>
  </w:style>
  <w:style w:type="paragraph" w:customStyle="1" w:styleId="999E4B77D58A4FE7823D3FE0A7A8C545">
    <w:name w:val="999E4B77D58A4FE7823D3FE0A7A8C545"/>
    <w:rsid w:val="00641BD7"/>
  </w:style>
  <w:style w:type="paragraph" w:customStyle="1" w:styleId="DE10BDEAB60D4DA89DD339018506A3A0">
    <w:name w:val="DE10BDEAB60D4DA89DD339018506A3A0"/>
    <w:rsid w:val="00641BD7"/>
  </w:style>
  <w:style w:type="paragraph" w:customStyle="1" w:styleId="110132D1A3AA4966ACA609F933CBAC61">
    <w:name w:val="110132D1A3AA4966ACA609F933CBAC61"/>
    <w:rsid w:val="00641BD7"/>
  </w:style>
  <w:style w:type="paragraph" w:customStyle="1" w:styleId="4426A398342941129A5C2BA2C8638E57">
    <w:name w:val="4426A398342941129A5C2BA2C8638E57"/>
    <w:rsid w:val="00641BD7"/>
  </w:style>
  <w:style w:type="paragraph" w:customStyle="1" w:styleId="56FFDB7B5537499BAA208B86F3A62AD7">
    <w:name w:val="56FFDB7B5537499BAA208B86F3A62AD7"/>
    <w:rsid w:val="00641BD7"/>
  </w:style>
  <w:style w:type="paragraph" w:customStyle="1" w:styleId="524256D3A5A0481D9221FBCDB93973BD">
    <w:name w:val="524256D3A5A0481D9221FBCDB93973BD"/>
    <w:rsid w:val="00641BD7"/>
  </w:style>
  <w:style w:type="paragraph" w:customStyle="1" w:styleId="E2B1E606AC004408A3FF392FFFAEFA4D">
    <w:name w:val="E2B1E606AC004408A3FF392FFFAEFA4D"/>
    <w:rsid w:val="00641BD7"/>
  </w:style>
  <w:style w:type="paragraph" w:customStyle="1" w:styleId="708AF8F766224156828C0375D09FE95F">
    <w:name w:val="708AF8F766224156828C0375D09FE95F"/>
    <w:rsid w:val="00641BD7"/>
  </w:style>
  <w:style w:type="paragraph" w:customStyle="1" w:styleId="A920339EB1234C3C981B7E9EEFF80960">
    <w:name w:val="A920339EB1234C3C981B7E9EEFF80960"/>
    <w:rsid w:val="00641BD7"/>
  </w:style>
  <w:style w:type="paragraph" w:customStyle="1" w:styleId="EE383ED7C4784BE68BB221707FE9CE82">
    <w:name w:val="EE383ED7C4784BE68BB221707FE9CE82"/>
    <w:rsid w:val="00641BD7"/>
  </w:style>
  <w:style w:type="paragraph" w:customStyle="1" w:styleId="5ACEFA5BC0184689A4571DD8131275E2">
    <w:name w:val="5ACEFA5BC0184689A4571DD8131275E2"/>
    <w:rsid w:val="00641BD7"/>
  </w:style>
  <w:style w:type="paragraph" w:customStyle="1" w:styleId="BE732DA94D204131B8845677292F73A2">
    <w:name w:val="BE732DA94D204131B8845677292F73A2"/>
    <w:rsid w:val="00641BD7"/>
  </w:style>
  <w:style w:type="paragraph" w:customStyle="1" w:styleId="978F5A7559CC40C9A70D6FF076544461">
    <w:name w:val="978F5A7559CC40C9A70D6FF076544461"/>
    <w:rsid w:val="00641BD7"/>
  </w:style>
  <w:style w:type="paragraph" w:customStyle="1" w:styleId="E1ADD4555573454EB3833CEC46B3A785">
    <w:name w:val="E1ADD4555573454EB3833CEC46B3A785"/>
    <w:rsid w:val="00641BD7"/>
  </w:style>
  <w:style w:type="paragraph" w:customStyle="1" w:styleId="759FD810B2094C18BBAF9592D713A46F">
    <w:name w:val="759FD810B2094C18BBAF9592D713A46F"/>
    <w:rsid w:val="00641BD7"/>
  </w:style>
  <w:style w:type="paragraph" w:customStyle="1" w:styleId="D0F5C40490F6437394E8E070341F7655">
    <w:name w:val="D0F5C40490F6437394E8E070341F7655"/>
    <w:rsid w:val="00641BD7"/>
  </w:style>
  <w:style w:type="paragraph" w:customStyle="1" w:styleId="5C3892A58B0445C7AC9CE45564BAEDB9">
    <w:name w:val="5C3892A58B0445C7AC9CE45564BAEDB9"/>
    <w:rsid w:val="00641BD7"/>
  </w:style>
  <w:style w:type="paragraph" w:customStyle="1" w:styleId="675C2B7467FC4296B03C2073DBC93442">
    <w:name w:val="675C2B7467FC4296B03C2073DBC93442"/>
    <w:rsid w:val="00641BD7"/>
  </w:style>
  <w:style w:type="paragraph" w:customStyle="1" w:styleId="A70A76AE75EF438FAFA45361DF8B28B3">
    <w:name w:val="A70A76AE75EF438FAFA45361DF8B28B3"/>
    <w:rsid w:val="00641BD7"/>
  </w:style>
  <w:style w:type="paragraph" w:customStyle="1" w:styleId="69CA557F7E154AD782B3C6EAB4BC9305">
    <w:name w:val="69CA557F7E154AD782B3C6EAB4BC9305"/>
    <w:rsid w:val="00641BD7"/>
  </w:style>
  <w:style w:type="paragraph" w:customStyle="1" w:styleId="540F8E4454214A49A510C8917CE8848C">
    <w:name w:val="540F8E4454214A49A510C8917CE8848C"/>
    <w:rsid w:val="00641BD7"/>
  </w:style>
  <w:style w:type="paragraph" w:customStyle="1" w:styleId="32217A237E9A4479996B2436D71C7955">
    <w:name w:val="32217A237E9A4479996B2436D71C7955"/>
    <w:rsid w:val="00641BD7"/>
  </w:style>
  <w:style w:type="paragraph" w:customStyle="1" w:styleId="2FF3B459A8AF484795A6B82B0104A5F9">
    <w:name w:val="2FF3B459A8AF484795A6B82B0104A5F9"/>
    <w:rsid w:val="00641BD7"/>
  </w:style>
  <w:style w:type="paragraph" w:customStyle="1" w:styleId="B9FA1D379B704DB7949796C7B69195EB">
    <w:name w:val="B9FA1D379B704DB7949796C7B69195EB"/>
    <w:rsid w:val="00641BD7"/>
  </w:style>
  <w:style w:type="paragraph" w:customStyle="1" w:styleId="2D157829E0204BC6958D0E6EF35D5EB3">
    <w:name w:val="2D157829E0204BC6958D0E6EF35D5EB3"/>
    <w:rsid w:val="00641BD7"/>
  </w:style>
  <w:style w:type="paragraph" w:customStyle="1" w:styleId="5A9938501FEC496BB614FA8ABE829701">
    <w:name w:val="5A9938501FEC496BB614FA8ABE829701"/>
    <w:rsid w:val="00641BD7"/>
  </w:style>
  <w:style w:type="paragraph" w:customStyle="1" w:styleId="735B27BEECBF40B9978462A71DC031D6">
    <w:name w:val="735B27BEECBF40B9978462A71DC031D6"/>
    <w:rsid w:val="00641BD7"/>
  </w:style>
  <w:style w:type="paragraph" w:customStyle="1" w:styleId="924418E023734AE997309F88F30742A6">
    <w:name w:val="924418E023734AE997309F88F30742A6"/>
    <w:rsid w:val="00641BD7"/>
  </w:style>
  <w:style w:type="paragraph" w:customStyle="1" w:styleId="FA61C2A8A6C04FAEB114A42590D61010">
    <w:name w:val="FA61C2A8A6C04FAEB114A42590D61010"/>
    <w:rsid w:val="00641BD7"/>
  </w:style>
  <w:style w:type="paragraph" w:customStyle="1" w:styleId="F566B48EE4024C7D8EA4E147D06B1CDC">
    <w:name w:val="F566B48EE4024C7D8EA4E147D06B1CDC"/>
    <w:rsid w:val="00641BD7"/>
  </w:style>
  <w:style w:type="paragraph" w:customStyle="1" w:styleId="AD0FBEBBF3B842448D37E0F004DE02AF">
    <w:name w:val="AD0FBEBBF3B842448D37E0F004DE02AF"/>
    <w:rsid w:val="00641BD7"/>
  </w:style>
  <w:style w:type="paragraph" w:customStyle="1" w:styleId="5DDA709EA3D64F8090267FF0B6214CDA">
    <w:name w:val="5DDA709EA3D64F8090267FF0B6214CDA"/>
    <w:rsid w:val="00641BD7"/>
  </w:style>
  <w:style w:type="paragraph" w:customStyle="1" w:styleId="2D6DF7B1B42B47E59BE85165B2E3ED55">
    <w:name w:val="2D6DF7B1B42B47E59BE85165B2E3ED55"/>
    <w:rsid w:val="00641BD7"/>
  </w:style>
  <w:style w:type="paragraph" w:customStyle="1" w:styleId="01EB4A6D46AC4894A57EBBBBE8A9B4B4">
    <w:name w:val="01EB4A6D46AC4894A57EBBBBE8A9B4B4"/>
    <w:rsid w:val="00641BD7"/>
  </w:style>
  <w:style w:type="paragraph" w:customStyle="1" w:styleId="20C1DDF34640424C8BE78253A5740CB4">
    <w:name w:val="20C1DDF34640424C8BE78253A5740CB4"/>
    <w:rsid w:val="00641BD7"/>
  </w:style>
  <w:style w:type="paragraph" w:customStyle="1" w:styleId="64655B4E553348C486689358C3F1D4AC">
    <w:name w:val="64655B4E553348C486689358C3F1D4AC"/>
    <w:rsid w:val="00641BD7"/>
  </w:style>
  <w:style w:type="paragraph" w:customStyle="1" w:styleId="23B7397E1CE9462187DEF8FE97A7A469">
    <w:name w:val="23B7397E1CE9462187DEF8FE97A7A469"/>
    <w:rsid w:val="00641BD7"/>
  </w:style>
  <w:style w:type="paragraph" w:customStyle="1" w:styleId="40FE265175D046338224C31072A119BB">
    <w:name w:val="40FE265175D046338224C31072A119BB"/>
    <w:rsid w:val="00641BD7"/>
  </w:style>
  <w:style w:type="paragraph" w:customStyle="1" w:styleId="9078D35C9C0D47E39EA0758DE655E5E0">
    <w:name w:val="9078D35C9C0D47E39EA0758DE655E5E0"/>
    <w:rsid w:val="00641BD7"/>
  </w:style>
  <w:style w:type="paragraph" w:customStyle="1" w:styleId="14AD1EBCB70B486F8FF35AB4BCD3BE8A">
    <w:name w:val="14AD1EBCB70B486F8FF35AB4BCD3BE8A"/>
    <w:rsid w:val="00641BD7"/>
  </w:style>
  <w:style w:type="paragraph" w:customStyle="1" w:styleId="8F7D0FF9EBF94948B88FF77F6AFD1E62">
    <w:name w:val="8F7D0FF9EBF94948B88FF77F6AFD1E62"/>
    <w:rsid w:val="00641BD7"/>
  </w:style>
  <w:style w:type="paragraph" w:customStyle="1" w:styleId="F23F0ACD08724AAE97B35A4D98723F63">
    <w:name w:val="F23F0ACD08724AAE97B35A4D98723F63"/>
    <w:rsid w:val="00641BD7"/>
  </w:style>
  <w:style w:type="paragraph" w:customStyle="1" w:styleId="8EB4D3AC61FD4D4EA747A509B49969A6">
    <w:name w:val="8EB4D3AC61FD4D4EA747A509B49969A6"/>
    <w:rsid w:val="00641BD7"/>
  </w:style>
  <w:style w:type="paragraph" w:customStyle="1" w:styleId="4ED097F4E1F2429489F1212890D92FCC">
    <w:name w:val="4ED097F4E1F2429489F1212890D92FCC"/>
    <w:rsid w:val="00641BD7"/>
  </w:style>
  <w:style w:type="paragraph" w:customStyle="1" w:styleId="76EF5712B714436D8A3C86105A24C0D2">
    <w:name w:val="76EF5712B714436D8A3C86105A24C0D2"/>
    <w:rsid w:val="00641BD7"/>
  </w:style>
  <w:style w:type="paragraph" w:customStyle="1" w:styleId="548017686B4F482C8E4601DFB5F601FD">
    <w:name w:val="548017686B4F482C8E4601DFB5F601FD"/>
    <w:rsid w:val="00641BD7"/>
  </w:style>
  <w:style w:type="paragraph" w:customStyle="1" w:styleId="F5640F0E2B0A47358C02990E885C780D">
    <w:name w:val="F5640F0E2B0A47358C02990E885C780D"/>
    <w:rsid w:val="00641BD7"/>
  </w:style>
  <w:style w:type="paragraph" w:customStyle="1" w:styleId="C5A22DE5DBCF4919B8484F158C55951C">
    <w:name w:val="C5A22DE5DBCF4919B8484F158C55951C"/>
    <w:rsid w:val="00641BD7"/>
  </w:style>
  <w:style w:type="paragraph" w:customStyle="1" w:styleId="A0953FBB839649F58C261C6CDC5F24AC">
    <w:name w:val="A0953FBB839649F58C261C6CDC5F24AC"/>
    <w:rsid w:val="0019158F"/>
  </w:style>
  <w:style w:type="paragraph" w:customStyle="1" w:styleId="11562A1C9F784EDEA5C8392725783629">
    <w:name w:val="11562A1C9F784EDEA5C8392725783629"/>
    <w:rsid w:val="0019158F"/>
  </w:style>
  <w:style w:type="paragraph" w:customStyle="1" w:styleId="4278CD4FDA2B4158A912A51284203E96">
    <w:name w:val="4278CD4FDA2B4158A912A51284203E96"/>
    <w:rsid w:val="0019158F"/>
  </w:style>
  <w:style w:type="paragraph" w:customStyle="1" w:styleId="9674BC18CDF8489DA507F57AA3177C28">
    <w:name w:val="9674BC18CDF8489DA507F57AA3177C28"/>
    <w:rsid w:val="0019158F"/>
  </w:style>
  <w:style w:type="paragraph" w:customStyle="1" w:styleId="D5B62A99598744E8B767F9ADF67EB2BC">
    <w:name w:val="D5B62A99598744E8B767F9ADF67EB2BC"/>
    <w:rsid w:val="0019158F"/>
  </w:style>
  <w:style w:type="paragraph" w:customStyle="1" w:styleId="40C30D08D3C74B24B054030CE52C92DA">
    <w:name w:val="40C30D08D3C74B24B054030CE52C92DA"/>
    <w:rsid w:val="0019158F"/>
  </w:style>
  <w:style w:type="paragraph" w:customStyle="1" w:styleId="9AFE46F42C3B41D38825D69F9219248F">
    <w:name w:val="9AFE46F42C3B41D38825D69F9219248F"/>
    <w:rsid w:val="0019158F"/>
  </w:style>
  <w:style w:type="paragraph" w:customStyle="1" w:styleId="4C97977A1BA140EE9C5D5B6124910A5E">
    <w:name w:val="4C97977A1BA140EE9C5D5B6124910A5E"/>
    <w:rsid w:val="0019158F"/>
  </w:style>
  <w:style w:type="paragraph" w:customStyle="1" w:styleId="8C67D77E7A7E49928019E5DED88610FC">
    <w:name w:val="8C67D77E7A7E49928019E5DED88610FC"/>
    <w:rsid w:val="0019158F"/>
  </w:style>
  <w:style w:type="paragraph" w:customStyle="1" w:styleId="1613ED8B6C6248BB91E9DA66991CE08C">
    <w:name w:val="1613ED8B6C6248BB91E9DA66991CE08C"/>
    <w:rsid w:val="0019158F"/>
  </w:style>
  <w:style w:type="paragraph" w:customStyle="1" w:styleId="29C7FE244BD5413F94BD374C350923FC">
    <w:name w:val="29C7FE244BD5413F94BD374C350923FC"/>
    <w:rsid w:val="0019158F"/>
  </w:style>
  <w:style w:type="paragraph" w:customStyle="1" w:styleId="992C06CB7C8A4E45BCECF763D019F705">
    <w:name w:val="992C06CB7C8A4E45BCECF763D019F705"/>
    <w:rsid w:val="0019158F"/>
  </w:style>
  <w:style w:type="paragraph" w:customStyle="1" w:styleId="1D82B6C53FF54564A4E18EE73A097B31">
    <w:name w:val="1D82B6C53FF54564A4E18EE73A097B31"/>
    <w:rsid w:val="0019158F"/>
  </w:style>
  <w:style w:type="paragraph" w:customStyle="1" w:styleId="CDB4AA60E8DE4C6AA888A2E71284D688">
    <w:name w:val="CDB4AA60E8DE4C6AA888A2E71284D688"/>
    <w:rsid w:val="0019158F"/>
  </w:style>
  <w:style w:type="paragraph" w:customStyle="1" w:styleId="D1347C390CFB421C99D3472E33CB3E4B">
    <w:name w:val="D1347C390CFB421C99D3472E33CB3E4B"/>
    <w:rsid w:val="0019158F"/>
  </w:style>
  <w:style w:type="paragraph" w:customStyle="1" w:styleId="7470F6688ED348139D026E35F92C81A4">
    <w:name w:val="7470F6688ED348139D026E35F92C81A4"/>
    <w:rsid w:val="0019158F"/>
  </w:style>
  <w:style w:type="paragraph" w:customStyle="1" w:styleId="3FF4CE28C46C42C5AA13ADFC43F62CD1">
    <w:name w:val="3FF4CE28C46C42C5AA13ADFC43F62CD1"/>
    <w:rsid w:val="0019158F"/>
  </w:style>
  <w:style w:type="paragraph" w:customStyle="1" w:styleId="BA41DF9EE3BD407E8D4AFE04431E0CD9">
    <w:name w:val="BA41DF9EE3BD407E8D4AFE04431E0CD9"/>
    <w:rsid w:val="0019158F"/>
  </w:style>
  <w:style w:type="paragraph" w:customStyle="1" w:styleId="52330F5B02D64BD5B46610947285C225">
    <w:name w:val="52330F5B02D64BD5B46610947285C225"/>
    <w:rsid w:val="0019158F"/>
  </w:style>
  <w:style w:type="paragraph" w:customStyle="1" w:styleId="193CC32DE7454A6DAD49C15C40CE9870">
    <w:name w:val="193CC32DE7454A6DAD49C15C40CE9870"/>
    <w:rsid w:val="0019158F"/>
  </w:style>
  <w:style w:type="paragraph" w:customStyle="1" w:styleId="1CD9DA1FC6254FA29A121E7690C2D4EA">
    <w:name w:val="1CD9DA1FC6254FA29A121E7690C2D4EA"/>
    <w:rsid w:val="0019158F"/>
  </w:style>
  <w:style w:type="paragraph" w:customStyle="1" w:styleId="A98B600955CB4E0E9FEDEA9ABB0B5DAD">
    <w:name w:val="A98B600955CB4E0E9FEDEA9ABB0B5DAD"/>
    <w:rsid w:val="0019158F"/>
  </w:style>
  <w:style w:type="paragraph" w:customStyle="1" w:styleId="2ED25E708D5848EA9A30A9B7A2E5B575">
    <w:name w:val="2ED25E708D5848EA9A30A9B7A2E5B575"/>
    <w:rsid w:val="0019158F"/>
  </w:style>
  <w:style w:type="paragraph" w:customStyle="1" w:styleId="01DE023B9C9443CEB3E1E710D489CA74">
    <w:name w:val="01DE023B9C9443CEB3E1E710D489CA74"/>
    <w:rsid w:val="0019158F"/>
  </w:style>
  <w:style w:type="paragraph" w:customStyle="1" w:styleId="2F419E78EC7A4632B32BC5A8A4605C01">
    <w:name w:val="2F419E78EC7A4632B32BC5A8A4605C01"/>
    <w:rsid w:val="0019158F"/>
  </w:style>
  <w:style w:type="paragraph" w:customStyle="1" w:styleId="8860445406124B248F578892E7DFDD90">
    <w:name w:val="8860445406124B248F578892E7DFDD90"/>
    <w:rsid w:val="0019158F"/>
  </w:style>
  <w:style w:type="paragraph" w:customStyle="1" w:styleId="8337CE9BD41E47258196961E7D50C7F0">
    <w:name w:val="8337CE9BD41E47258196961E7D50C7F0"/>
    <w:rsid w:val="0019158F"/>
  </w:style>
  <w:style w:type="paragraph" w:customStyle="1" w:styleId="D02821B01FA14773A0040D4E73067D43">
    <w:name w:val="D02821B01FA14773A0040D4E73067D43"/>
    <w:rsid w:val="00894431"/>
  </w:style>
  <w:style w:type="paragraph" w:customStyle="1" w:styleId="B9866568D55049B3B9B7CDAB14D45C8D">
    <w:name w:val="B9866568D55049B3B9B7CDAB14D45C8D"/>
    <w:rsid w:val="00625964"/>
  </w:style>
  <w:style w:type="paragraph" w:customStyle="1" w:styleId="CFED6021180C4045BC9B64F4C3CD32EC">
    <w:name w:val="CFED6021180C4045BC9B64F4C3CD32EC"/>
    <w:rsid w:val="00625964"/>
  </w:style>
  <w:style w:type="paragraph" w:customStyle="1" w:styleId="C71C503229334B2B9DBABC2E4611E4B9">
    <w:name w:val="C71C503229334B2B9DBABC2E4611E4B9"/>
    <w:rsid w:val="00891D7B"/>
  </w:style>
  <w:style w:type="paragraph" w:customStyle="1" w:styleId="6E48430205784324ACF5B09E3E9E57CF">
    <w:name w:val="6E48430205784324ACF5B09E3E9E57CF"/>
    <w:rsid w:val="00891D7B"/>
  </w:style>
  <w:style w:type="paragraph" w:customStyle="1" w:styleId="4F7C6A88264D4068B385C33B2D7AB241">
    <w:name w:val="4F7C6A88264D4068B385C33B2D7AB241"/>
    <w:rsid w:val="00891D7B"/>
  </w:style>
  <w:style w:type="paragraph" w:customStyle="1" w:styleId="76916FE2776149D5BFAD313364B20491">
    <w:name w:val="76916FE2776149D5BFAD313364B20491"/>
    <w:rsid w:val="00891D7B"/>
  </w:style>
  <w:style w:type="paragraph" w:customStyle="1" w:styleId="984C4BEBC4B84FF08490E6F7A382DAD4">
    <w:name w:val="984C4BEBC4B84FF08490E6F7A382DAD4"/>
    <w:rsid w:val="00891D7B"/>
  </w:style>
  <w:style w:type="paragraph" w:customStyle="1" w:styleId="4AF0C0CB51BA4E83B8FE203ACA03F53B">
    <w:name w:val="4AF0C0CB51BA4E83B8FE203ACA03F53B"/>
    <w:rsid w:val="00891D7B"/>
  </w:style>
  <w:style w:type="paragraph" w:customStyle="1" w:styleId="30AC887DDC96422F8CB63EE854D99915">
    <w:name w:val="30AC887DDC96422F8CB63EE854D99915"/>
    <w:rsid w:val="00891D7B"/>
  </w:style>
  <w:style w:type="paragraph" w:customStyle="1" w:styleId="BAEBADE1AC1A4CE0A2AD07072B8B5576">
    <w:name w:val="BAEBADE1AC1A4CE0A2AD07072B8B5576"/>
    <w:rsid w:val="00891D7B"/>
  </w:style>
  <w:style w:type="paragraph" w:customStyle="1" w:styleId="57565EB18B384C82BF492164104AFCD0">
    <w:name w:val="57565EB18B384C82BF492164104AFCD0"/>
    <w:rsid w:val="00891D7B"/>
  </w:style>
  <w:style w:type="paragraph" w:customStyle="1" w:styleId="85B57CF4197343D99AFF55DD02624388">
    <w:name w:val="85B57CF4197343D99AFF55DD02624388"/>
    <w:rsid w:val="00891D7B"/>
  </w:style>
  <w:style w:type="paragraph" w:customStyle="1" w:styleId="F994D86C442A47D48D314971095BBD9E">
    <w:name w:val="F994D86C442A47D48D314971095BBD9E"/>
    <w:rsid w:val="00891D7B"/>
  </w:style>
  <w:style w:type="paragraph" w:customStyle="1" w:styleId="0B97EF3981BD4757ADC21167FA812DA0">
    <w:name w:val="0B97EF3981BD4757ADC21167FA812DA0"/>
    <w:rsid w:val="00891D7B"/>
  </w:style>
  <w:style w:type="paragraph" w:customStyle="1" w:styleId="714589BA499D4ADAAE55291112866D2A">
    <w:name w:val="714589BA499D4ADAAE55291112866D2A"/>
    <w:rsid w:val="00891D7B"/>
  </w:style>
  <w:style w:type="paragraph" w:customStyle="1" w:styleId="9CC4E5EDC9B34EB6A162CEDF3E956994">
    <w:name w:val="9CC4E5EDC9B34EB6A162CEDF3E956994"/>
    <w:rsid w:val="00891D7B"/>
  </w:style>
  <w:style w:type="paragraph" w:customStyle="1" w:styleId="94F991BBBAEF49F194BA636AF690D1E0">
    <w:name w:val="94F991BBBAEF49F194BA636AF690D1E0"/>
    <w:rsid w:val="00891D7B"/>
  </w:style>
  <w:style w:type="paragraph" w:customStyle="1" w:styleId="7CDA08842893450FAC5DD19F11936A44">
    <w:name w:val="7CDA08842893450FAC5DD19F11936A44"/>
    <w:rsid w:val="00891D7B"/>
  </w:style>
  <w:style w:type="paragraph" w:customStyle="1" w:styleId="C2F769E31B324562A59A987E2C9B8109">
    <w:name w:val="C2F769E31B324562A59A987E2C9B8109"/>
    <w:rsid w:val="00891D7B"/>
  </w:style>
  <w:style w:type="paragraph" w:customStyle="1" w:styleId="1D2D58F8383646E2A46323993525F3C0">
    <w:name w:val="1D2D58F8383646E2A46323993525F3C0"/>
    <w:rsid w:val="00891D7B"/>
  </w:style>
  <w:style w:type="paragraph" w:customStyle="1" w:styleId="825F42E7D7724F7581ABB5C7C15084DA">
    <w:name w:val="825F42E7D7724F7581ABB5C7C15084DA"/>
    <w:rsid w:val="00891D7B"/>
  </w:style>
  <w:style w:type="paragraph" w:customStyle="1" w:styleId="C59E2A412EBD4B44943A3DB0B10673DD">
    <w:name w:val="C59E2A412EBD4B44943A3DB0B10673DD"/>
    <w:rsid w:val="00891D7B"/>
  </w:style>
  <w:style w:type="paragraph" w:customStyle="1" w:styleId="CF0023CB91FB4D67980C7ACD7C6EE9FC">
    <w:name w:val="CF0023CB91FB4D67980C7ACD7C6EE9FC"/>
    <w:rsid w:val="00891D7B"/>
  </w:style>
  <w:style w:type="paragraph" w:customStyle="1" w:styleId="0012DF1E8E9C4656B4F2CBEC41371377">
    <w:name w:val="0012DF1E8E9C4656B4F2CBEC41371377"/>
    <w:rsid w:val="00891D7B"/>
  </w:style>
  <w:style w:type="paragraph" w:customStyle="1" w:styleId="94735F5FF7D1434DA8B33FDB554740B6">
    <w:name w:val="94735F5FF7D1434DA8B33FDB554740B6"/>
    <w:rsid w:val="00891D7B"/>
  </w:style>
  <w:style w:type="paragraph" w:customStyle="1" w:styleId="8719924A61784916876873F1588147F1">
    <w:name w:val="8719924A61784916876873F1588147F1"/>
    <w:rsid w:val="00891D7B"/>
  </w:style>
  <w:style w:type="paragraph" w:customStyle="1" w:styleId="CAE631294A5E4442BAABEFFA796800BF">
    <w:name w:val="CAE631294A5E4442BAABEFFA796800BF"/>
    <w:rsid w:val="00891D7B"/>
  </w:style>
  <w:style w:type="paragraph" w:customStyle="1" w:styleId="FBFC04BF363E4BD28B186D3C8B7D6821">
    <w:name w:val="FBFC04BF363E4BD28B186D3C8B7D6821"/>
    <w:rsid w:val="00891D7B"/>
  </w:style>
  <w:style w:type="paragraph" w:customStyle="1" w:styleId="CB1D9003A7714068BB4B653FE9D5AE7D">
    <w:name w:val="CB1D9003A7714068BB4B653FE9D5AE7D"/>
    <w:rsid w:val="00891D7B"/>
  </w:style>
  <w:style w:type="paragraph" w:customStyle="1" w:styleId="4676C71D39C84D4BA1729E343CCF1A34">
    <w:name w:val="4676C71D39C84D4BA1729E343CCF1A34"/>
    <w:rsid w:val="00891D7B"/>
  </w:style>
  <w:style w:type="paragraph" w:customStyle="1" w:styleId="54A8DC0C6C6E43F19FC4318B7DF9EEDB">
    <w:name w:val="54A8DC0C6C6E43F19FC4318B7DF9EEDB"/>
    <w:rsid w:val="00891D7B"/>
  </w:style>
  <w:style w:type="paragraph" w:customStyle="1" w:styleId="51A47EE0893C40CDA694679CB8F8B776">
    <w:name w:val="51A47EE0893C40CDA694679CB8F8B776"/>
    <w:rsid w:val="00891D7B"/>
  </w:style>
  <w:style w:type="paragraph" w:customStyle="1" w:styleId="DD684676F50446BEAE4582FC63C6CB60">
    <w:name w:val="DD684676F50446BEAE4582FC63C6CB60"/>
    <w:rsid w:val="00891D7B"/>
  </w:style>
  <w:style w:type="paragraph" w:customStyle="1" w:styleId="D59C55E4873C410EB7480E2F8D27E638">
    <w:name w:val="D59C55E4873C410EB7480E2F8D27E638"/>
    <w:rsid w:val="00891D7B"/>
  </w:style>
  <w:style w:type="paragraph" w:customStyle="1" w:styleId="728CE84649B241F5AFDA341CD1D80B9A">
    <w:name w:val="728CE84649B241F5AFDA341CD1D80B9A"/>
    <w:rsid w:val="00891D7B"/>
  </w:style>
  <w:style w:type="paragraph" w:customStyle="1" w:styleId="A6C1CC74F4B24ED6A3408E5C4195E1A1">
    <w:name w:val="A6C1CC74F4B24ED6A3408E5C4195E1A1"/>
    <w:rsid w:val="00891D7B"/>
  </w:style>
  <w:style w:type="paragraph" w:customStyle="1" w:styleId="B996027A4CCE472EB2C1C6D7768E7B9D">
    <w:name w:val="B996027A4CCE472EB2C1C6D7768E7B9D"/>
    <w:rsid w:val="00891D7B"/>
  </w:style>
  <w:style w:type="paragraph" w:customStyle="1" w:styleId="787967AA7F8A48F4BB1AA3EE125CCC90">
    <w:name w:val="787967AA7F8A48F4BB1AA3EE125CCC90"/>
    <w:rsid w:val="00891D7B"/>
  </w:style>
  <w:style w:type="paragraph" w:customStyle="1" w:styleId="00C5467BBBD549E39859B10B0E556746">
    <w:name w:val="00C5467BBBD549E39859B10B0E556746"/>
    <w:rsid w:val="00891D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Q R S   S a l e s - O r d e r   W i t h o u t   D i s c / 5 0 0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F O B O r i g i n > F O B O r i g i n < / F O B O r i g i n >  
             < F r e i g h t _ o n _ B o a r d > F r e i g h t _ o n _ B o a r d < / F r e i g h t _ o n _ B o a r d >  
             < I t e m L o g o > I t e m L o g o < / I t e m L o g o >  
             < I t e m N o _ L i n e > I t e m N o _ L i n e < / I t e m N o _ L i n e >  
             < I t e m N o _ L i n e _ L b l > I t e m N o _ L i n e _ L b l < / I t e m N o _ L i n e _ L b l >  
             < L e a d _ T i m e > L e a d _ T i m e < / L e a d _ T i m e >  
             < L e a d T i m e L b l > L e a d T i m e L b l < / L e a d T i m e L b l >  
             < L i n e _ D i s c o u n t _ _ > L i n e _ D i s c o u n t _ _ < / L i n e _ D i s c o u n t _ _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i c t u r e > P i c t u r e < / P i c t u r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A m o u n t E x c D i s c > T o t a l A m o u n t E x c D i s c < / T o t a l A m o u n t E x c D i s c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_ _ > V A T _ _ < / V A T _ _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S u b t o t a l _ L b l > S u b t o t a l _ L b l < / S u b t o t a l _ L b l >  
             < T o t a l A m o u n t I n c l u d i n g V A T > T o t a l A m o u n t I n c l u d i n g V A T < / T o t a l A m o u n t I n c l u d i n g V A T >  
             < T o t a l A m o u n t T o t a l E x c D i s c > T o t a l A m o u n t T o t a l E x c D i s c < / T o t a l A m o u n t T o t a l E x c D i s c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E x c D i s c > T o t a l S u b T o t a l E x c D i s c < / T o t a l S u b T o t a l E x c D i s c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214A70BB-4AD2-4E50-8F4D-8644A7667D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1D41C9-3C88-4312-B3C9-D109859F2E32}">
  <ds:schemaRefs>
    <ds:schemaRef ds:uri="urn:microsoft-dynamics-nav/reports/QRS Sales-Order Without Disc/500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2020-06-16T23:05:00Z</dcterms:created>
  <dcterms:modified xsi:type="dcterms:W3CDTF">2020-07-23T13:20:00Z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