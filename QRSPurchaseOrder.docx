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780"/>
        <w:gridCol w:w="3150"/>
      </w:tblGrid>
      <w:tr w:rsidRPr="00A16F33" w:rsidR="004E67D8" w:rsidTr="00A16F33" w14:paraId="73D4846B" w14:textId="77777777">
        <w:tc>
          <w:tcPr>
            <w:tcW w:w="3240" w:type="dxa"/>
          </w:tcPr>
          <w:p w:rsidRPr="00A16F33" w:rsidR="004E67D8" w:rsidP="001B6E6D" w:rsidRDefault="004E67D8" w14:paraId="2F3E948B" w14:textId="11E981D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16F33">
              <w:rPr>
                <w:rFonts w:cstheme="minorHAnsi"/>
                <w:sz w:val="20"/>
                <w:szCs w:val="20"/>
              </w:rPr>
              <w:t>B</w:t>
            </w:r>
            <w:r w:rsidRPr="00A16F33" w:rsidR="00266FFD">
              <w:rPr>
                <w:rFonts w:cstheme="minorHAnsi"/>
                <w:sz w:val="20"/>
                <w:szCs w:val="20"/>
              </w:rPr>
              <w:t>uy From</w:t>
            </w:r>
            <w:r w:rsidRPr="00A16F33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3780" w:type="dxa"/>
          </w:tcPr>
          <w:p w:rsidRPr="00A16F33" w:rsidR="004E67D8" w:rsidP="001B6E6D" w:rsidRDefault="004E67D8" w14:paraId="2C84CAF1" w14:textId="5695C0D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A16F33">
              <w:rPr>
                <w:rFonts w:cstheme="minorHAnsi"/>
                <w:sz w:val="20"/>
                <w:szCs w:val="20"/>
              </w:rPr>
              <w:t>Ship To:</w:t>
            </w:r>
          </w:p>
        </w:tc>
        <w:tc>
          <w:tcPr>
            <w:tcW w:w="3150" w:type="dxa"/>
          </w:tcPr>
          <w:p w:rsidRPr="00A16F33" w:rsidR="004E67D8" w:rsidP="008A57BC" w:rsidRDefault="008B16B4" w14:paraId="7D6A5890" w14:textId="2E6A379B">
            <w:pPr>
              <w:pStyle w:val="NoSpacing"/>
              <w:jc w:val="right"/>
              <w:rPr>
                <w:rFonts w:cstheme="minorHAnsi"/>
                <w:sz w:val="20"/>
                <w:szCs w:val="20"/>
              </w:rPr>
            </w:pPr>
            <w:r w:rsidRPr="00A16F33">
              <w:rPr>
                <w:rFonts w:cstheme="minorHAnsi"/>
                <w:sz w:val="20"/>
                <w:szCs w:val="20"/>
              </w:rPr>
              <w:t>QRS Calibrations dba QRS Solutions</w:t>
            </w:r>
          </w:p>
        </w:tc>
      </w:tr>
      <w:tr w:rsidRPr="00A16F33" w:rsidR="004E67D8" w:rsidTr="00A16F33" w14:paraId="34D3E8E3" w14:textId="77777777">
        <w:sdt>
          <w:sdtPr>
            <w:rPr>
              <w:rFonts w:cstheme="minorHAnsi"/>
              <w:sz w:val="20"/>
              <w:szCs w:val="20"/>
            </w:rPr>
            <w:alias w:val="#Nav: /Purchase_Header/BuyFromAddr1"/>
            <w:tag w:val="#Nav: QRS Purchase Order/50011"/>
            <w:id w:val="544953199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BuyFromAddr1[1]" w:storeItemID="{0F1A32BE-CB08-46B5-B5C8-B6B9C6FCDA41}"/>
            <w:text/>
          </w:sdtPr>
          <w:sdtEndPr/>
          <w:sdtContent>
            <w:tc>
              <w:tcPr>
                <w:tcW w:w="3240" w:type="dxa"/>
              </w:tcPr>
              <w:p w:rsidRPr="00A16F33" w:rsidR="004E67D8" w:rsidP="001B6E6D" w:rsidRDefault="00266FFD" w14:paraId="3AE903AB" w14:textId="112A74C4">
                <w:pPr>
                  <w:pStyle w:val="NoSpacing"/>
                  <w:rPr>
                    <w:rFonts w:cstheme="minorHAnsi"/>
                    <w:sz w:val="20"/>
                    <w:szCs w:val="20"/>
                  </w:rPr>
                </w:pPr>
                <w:r w:rsidRPr="00A16F33">
                  <w:rPr>
                    <w:rFonts w:cstheme="minorHAnsi"/>
                    <w:sz w:val="20"/>
                    <w:szCs w:val="20"/>
                  </w:rPr>
                  <w:t>BuyFromAddr1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500084079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ShipToAddr1[1]" w:storeItemID="{0F1A32BE-CB08-46B5-B5C8-B6B9C6FCDA41}"/>
            <w:text/>
            <w:alias w:val="#Nav: /Purchase_Header/ShipToAddr1"/>
            <w:tag w:val="#Nav: QRS Purchase Order/50011"/>
          </w:sdtPr>
          <w:sdtEndPr/>
          <w:sdtContent>
            <w:tc>
              <w:tcPr>
                <w:tcW w:w="3780" w:type="dxa"/>
              </w:tcPr>
              <w:p w:rsidRPr="00A16F33" w:rsidR="004E67D8" w:rsidP="001B6E6D" w:rsidRDefault="00D51E40" w14:paraId="31FE8E0B" w14:textId="24C59CD2">
                <w:pPr>
                  <w:pStyle w:val="NoSpacing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ShipToAddr1</w:t>
                </w:r>
              </w:p>
            </w:tc>
          </w:sdtContent>
        </w:sdt>
        <w:tc>
          <w:tcPr>
            <w:tcW w:w="3150" w:type="dxa"/>
          </w:tcPr>
          <w:p w:rsidRPr="00A16F33" w:rsidR="004E67D8" w:rsidP="008A57BC" w:rsidRDefault="008B16B4" w14:paraId="0D9C00B5" w14:textId="7A468D05">
            <w:pPr>
              <w:pStyle w:val="NoSpacing"/>
              <w:jc w:val="right"/>
              <w:rPr>
                <w:rFonts w:cstheme="minorHAnsi"/>
                <w:sz w:val="20"/>
                <w:szCs w:val="20"/>
              </w:rPr>
            </w:pPr>
            <w:r w:rsidRPr="00A16F33">
              <w:rPr>
                <w:rFonts w:cstheme="minorHAnsi"/>
                <w:sz w:val="20"/>
                <w:szCs w:val="20"/>
              </w:rPr>
              <w:t>EIN# 82-4746527</w:t>
            </w:r>
          </w:p>
        </w:tc>
      </w:tr>
      <w:tr w:rsidRPr="00A16F33" w:rsidR="004E67D8" w:rsidTr="00A16F33" w14:paraId="1D243E89" w14:textId="77777777">
        <w:sdt>
          <w:sdtPr>
            <w:rPr>
              <w:rFonts w:cstheme="minorHAnsi"/>
              <w:sz w:val="20"/>
              <w:szCs w:val="20"/>
            </w:rPr>
            <w:alias w:val="#Nav: /Purchase_Header/BuyFromAddr2"/>
            <w:tag w:val="#Nav: QRS Purchase Order/50011"/>
            <w:id w:val="-2114892797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BuyFromAddr2[1]" w:storeItemID="{0F1A32BE-CB08-46B5-B5C8-B6B9C6FCDA41}"/>
            <w:text/>
          </w:sdtPr>
          <w:sdtEndPr/>
          <w:sdtContent>
            <w:tc>
              <w:tcPr>
                <w:tcW w:w="3240" w:type="dxa"/>
              </w:tcPr>
              <w:p w:rsidRPr="00A16F33" w:rsidR="004E67D8" w:rsidP="001B6E6D" w:rsidRDefault="00266FFD" w14:paraId="409A0ABB" w14:textId="049E325E">
                <w:pPr>
                  <w:pStyle w:val="NoSpacing"/>
                  <w:rPr>
                    <w:rFonts w:cstheme="minorHAnsi"/>
                    <w:sz w:val="20"/>
                    <w:szCs w:val="20"/>
                  </w:rPr>
                </w:pPr>
                <w:r w:rsidRPr="00A16F33">
                  <w:rPr>
                    <w:rFonts w:cstheme="minorHAnsi"/>
                    <w:sz w:val="20"/>
                    <w:szCs w:val="20"/>
                  </w:rPr>
                  <w:t>BuyFromAddr2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191662038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ShipToAddr2[1]" w:storeItemID="{0F1A32BE-CB08-46B5-B5C8-B6B9C6FCDA41}"/>
            <w:text/>
            <w:alias w:val="#Nav: /Purchase_Header/ShipToAddr2"/>
            <w:tag w:val="#Nav: QRS Purchase Order/50011"/>
          </w:sdtPr>
          <w:sdtEndPr/>
          <w:sdtContent>
            <w:tc>
              <w:tcPr>
                <w:tcW w:w="3780" w:type="dxa"/>
              </w:tcPr>
              <w:p w:rsidRPr="00A16F33" w:rsidR="004E67D8" w:rsidP="001B6E6D" w:rsidRDefault="00D51E40" w14:paraId="721DFE59" w14:textId="06F9978E">
                <w:pPr>
                  <w:pStyle w:val="NoSpacing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ShipToAddr2</w:t>
                </w:r>
              </w:p>
            </w:tc>
          </w:sdtContent>
        </w:sdt>
        <w:tc>
          <w:tcPr>
            <w:tcW w:w="3150" w:type="dxa"/>
          </w:tcPr>
          <w:p w:rsidRPr="00A16F33" w:rsidR="004E67D8" w:rsidP="008A57BC" w:rsidRDefault="008B16B4" w14:paraId="03B3A096" w14:textId="51B2E189">
            <w:pPr>
              <w:pStyle w:val="NoSpacing"/>
              <w:jc w:val="right"/>
              <w:rPr>
                <w:rFonts w:cstheme="minorHAnsi"/>
                <w:sz w:val="20"/>
                <w:szCs w:val="20"/>
              </w:rPr>
            </w:pPr>
            <w:r w:rsidRPr="00A16F33">
              <w:rPr>
                <w:rFonts w:cstheme="minorHAnsi"/>
                <w:sz w:val="20"/>
                <w:szCs w:val="20"/>
              </w:rPr>
              <w:t>2140 E Southlake Blvd., Suite L-703</w:t>
            </w:r>
          </w:p>
        </w:tc>
      </w:tr>
      <w:tr w:rsidRPr="00A16F33" w:rsidR="004E67D8" w:rsidTr="00A16F33" w14:paraId="35806CE0" w14:textId="77777777">
        <w:sdt>
          <w:sdtPr>
            <w:rPr>
              <w:rFonts w:cstheme="minorHAnsi"/>
              <w:sz w:val="20"/>
              <w:szCs w:val="20"/>
            </w:rPr>
            <w:alias w:val="#Nav: /Purchase_Header/BuyFromAddr3"/>
            <w:tag w:val="#Nav: QRS Purchase Order/50011"/>
            <w:id w:val="484669349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BuyFromAddr3[1]" w:storeItemID="{0F1A32BE-CB08-46B5-B5C8-B6B9C6FCDA41}"/>
            <w:text/>
          </w:sdtPr>
          <w:sdtEndPr/>
          <w:sdtContent>
            <w:tc>
              <w:tcPr>
                <w:tcW w:w="3240" w:type="dxa"/>
              </w:tcPr>
              <w:p w:rsidRPr="00A16F33" w:rsidR="004E67D8" w:rsidP="001B6E6D" w:rsidRDefault="00266FFD" w14:paraId="127FCF69" w14:textId="2532CDEE">
                <w:pPr>
                  <w:pStyle w:val="NoSpacing"/>
                  <w:rPr>
                    <w:rFonts w:cstheme="minorHAnsi"/>
                    <w:sz w:val="20"/>
                    <w:szCs w:val="20"/>
                  </w:rPr>
                </w:pPr>
                <w:r w:rsidRPr="00A16F33">
                  <w:rPr>
                    <w:rFonts w:cstheme="minorHAnsi"/>
                    <w:sz w:val="20"/>
                    <w:szCs w:val="20"/>
                  </w:rPr>
                  <w:t>BuyFromAddr3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972205318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ShipToAddr3[1]" w:storeItemID="{0F1A32BE-CB08-46B5-B5C8-B6B9C6FCDA41}"/>
            <w:text/>
            <w:alias w:val="#Nav: /Purchase_Header/ShipToAddr3"/>
            <w:tag w:val="#Nav: QRS Purchase Order/50011"/>
          </w:sdtPr>
          <w:sdtEndPr/>
          <w:sdtContent>
            <w:tc>
              <w:tcPr>
                <w:tcW w:w="3780" w:type="dxa"/>
              </w:tcPr>
              <w:p w:rsidRPr="00A16F33" w:rsidR="004E67D8" w:rsidP="001B6E6D" w:rsidRDefault="00D51E40" w14:paraId="00CBF7AE" w14:textId="30CFB7FF">
                <w:pPr>
                  <w:pStyle w:val="NoSpacing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ShipToAddr3</w:t>
                </w:r>
              </w:p>
            </w:tc>
          </w:sdtContent>
        </w:sdt>
        <w:tc>
          <w:tcPr>
            <w:tcW w:w="3150" w:type="dxa"/>
          </w:tcPr>
          <w:p w:rsidRPr="00A16F33" w:rsidR="004E67D8" w:rsidP="008A57BC" w:rsidRDefault="008B16B4" w14:paraId="2BE97028" w14:textId="1995F949">
            <w:pPr>
              <w:pStyle w:val="NoSpacing"/>
              <w:jc w:val="right"/>
              <w:rPr>
                <w:rFonts w:cstheme="minorHAnsi"/>
                <w:sz w:val="20"/>
                <w:szCs w:val="20"/>
              </w:rPr>
            </w:pPr>
            <w:r w:rsidRPr="00A16F33">
              <w:rPr>
                <w:rFonts w:cstheme="minorHAnsi"/>
                <w:sz w:val="20"/>
                <w:szCs w:val="20"/>
              </w:rPr>
              <w:t>Southlake, TX 76092</w:t>
            </w:r>
          </w:p>
        </w:tc>
      </w:tr>
      <w:tr w:rsidRPr="00A16F33" w:rsidR="004E67D8" w:rsidTr="00A16F33" w14:paraId="098F5989" w14:textId="77777777">
        <w:sdt>
          <w:sdtPr>
            <w:rPr>
              <w:rFonts w:cstheme="minorHAnsi"/>
              <w:sz w:val="20"/>
              <w:szCs w:val="20"/>
            </w:rPr>
            <w:alias w:val="#Nav: /Purchase_Header/BuyFromAddr4"/>
            <w:tag w:val="#Nav: QRS Purchase Order/50011"/>
            <w:id w:val="760333333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BuyFromAddr4[1]" w:storeItemID="{0F1A32BE-CB08-46B5-B5C8-B6B9C6FCDA41}"/>
            <w:text/>
          </w:sdtPr>
          <w:sdtEndPr/>
          <w:sdtContent>
            <w:tc>
              <w:tcPr>
                <w:tcW w:w="3240" w:type="dxa"/>
              </w:tcPr>
              <w:p w:rsidRPr="00A16F33" w:rsidR="004E67D8" w:rsidP="001B6E6D" w:rsidRDefault="00266FFD" w14:paraId="1ADD9126" w14:textId="01C3F117">
                <w:pPr>
                  <w:pStyle w:val="NoSpacing"/>
                  <w:rPr>
                    <w:rFonts w:cstheme="minorHAnsi"/>
                    <w:sz w:val="20"/>
                    <w:szCs w:val="20"/>
                  </w:rPr>
                </w:pPr>
                <w:r w:rsidRPr="00A16F33">
                  <w:rPr>
                    <w:rFonts w:cstheme="minorHAnsi"/>
                    <w:sz w:val="20"/>
                    <w:szCs w:val="20"/>
                  </w:rPr>
                  <w:t>BuyFromAddr4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928617912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ShipToAddr4[1]" w:storeItemID="{0F1A32BE-CB08-46B5-B5C8-B6B9C6FCDA41}"/>
            <w:text/>
            <w:alias w:val="#Nav: /Purchase_Header/ShipToAddr4"/>
            <w:tag w:val="#Nav: QRS Purchase Order/50011"/>
          </w:sdtPr>
          <w:sdtEndPr/>
          <w:sdtContent>
            <w:tc>
              <w:tcPr>
                <w:tcW w:w="3780" w:type="dxa"/>
              </w:tcPr>
              <w:p w:rsidRPr="00A16F33" w:rsidR="004E67D8" w:rsidP="001B6E6D" w:rsidRDefault="00D51E40" w14:paraId="0B5A1132" w14:textId="45CD2266">
                <w:pPr>
                  <w:pStyle w:val="NoSpacing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ShipToAddr4</w:t>
                </w:r>
              </w:p>
            </w:tc>
          </w:sdtContent>
        </w:sdt>
        <w:tc>
          <w:tcPr>
            <w:tcW w:w="3150" w:type="dxa"/>
          </w:tcPr>
          <w:p w:rsidRPr="00A16F33" w:rsidR="004E67D8" w:rsidP="008A57BC" w:rsidRDefault="008B16B4" w14:paraId="195268E8" w14:textId="259FDC9C">
            <w:pPr>
              <w:pStyle w:val="NoSpacing"/>
              <w:jc w:val="right"/>
              <w:rPr>
                <w:rFonts w:cstheme="minorHAnsi"/>
                <w:sz w:val="20"/>
                <w:szCs w:val="20"/>
              </w:rPr>
            </w:pPr>
            <w:r w:rsidRPr="00A16F33">
              <w:rPr>
                <w:rFonts w:cstheme="minorHAnsi"/>
                <w:sz w:val="20"/>
                <w:szCs w:val="20"/>
              </w:rPr>
              <w:t>(877) 254-7086</w:t>
            </w:r>
          </w:p>
        </w:tc>
      </w:tr>
      <w:tr w:rsidRPr="00A16F33" w:rsidR="008B16B4" w:rsidTr="00A16F33" w14:paraId="3DE0D8E1" w14:textId="77777777">
        <w:sdt>
          <w:sdtPr>
            <w:rPr>
              <w:rFonts w:cstheme="minorHAnsi"/>
              <w:sz w:val="20"/>
              <w:szCs w:val="20"/>
            </w:rPr>
            <w:alias w:val="#Nav: /Purchase_Header/BuyFromAddr5"/>
            <w:tag w:val="#Nav: QRS Purchase Order/50011"/>
            <w:id w:val="1359389028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BuyFromAddr5[1]" w:storeItemID="{0F1A32BE-CB08-46B5-B5C8-B6B9C6FCDA41}"/>
            <w:text/>
          </w:sdtPr>
          <w:sdtEndPr/>
          <w:sdtContent>
            <w:tc>
              <w:tcPr>
                <w:tcW w:w="3240" w:type="dxa"/>
              </w:tcPr>
              <w:p w:rsidRPr="00A16F33" w:rsidR="008B16B4" w:rsidP="001B6E6D" w:rsidRDefault="00266FFD" w14:paraId="18B6DAF6" w14:textId="7F6D4C5E">
                <w:pPr>
                  <w:pStyle w:val="NoSpacing"/>
                  <w:rPr>
                    <w:rFonts w:cstheme="minorHAnsi"/>
                    <w:sz w:val="20"/>
                    <w:szCs w:val="20"/>
                  </w:rPr>
                </w:pPr>
                <w:r w:rsidRPr="00A16F33">
                  <w:rPr>
                    <w:rFonts w:cstheme="minorHAnsi"/>
                    <w:sz w:val="20"/>
                    <w:szCs w:val="20"/>
                  </w:rPr>
                  <w:t>BuyFromAddr5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138775084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ShipToAddr5[1]" w:storeItemID="{0F1A32BE-CB08-46B5-B5C8-B6B9C6FCDA41}"/>
            <w:text/>
            <w:alias w:val="#Nav: /Purchase_Header/ShipToAddr5"/>
            <w:tag w:val="#Nav: QRS Purchase Order/50011"/>
          </w:sdtPr>
          <w:sdtEndPr/>
          <w:sdtContent>
            <w:tc>
              <w:tcPr>
                <w:tcW w:w="3780" w:type="dxa"/>
              </w:tcPr>
              <w:p w:rsidRPr="00A16F33" w:rsidR="008B16B4" w:rsidP="001B6E6D" w:rsidRDefault="00D51E40" w14:paraId="39FACAC9" w14:textId="5759927C">
                <w:pPr>
                  <w:pStyle w:val="NoSpacing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ShipToAddr5</w:t>
                </w:r>
              </w:p>
            </w:tc>
          </w:sdtContent>
        </w:sdt>
        <w:tc>
          <w:tcPr>
            <w:tcW w:w="3150" w:type="dxa"/>
          </w:tcPr>
          <w:p w:rsidRPr="00A16F33" w:rsidR="008B16B4" w:rsidP="008A57BC" w:rsidRDefault="008B16B4" w14:paraId="65425C6E" w14:textId="26F2FD10">
            <w:pPr>
              <w:pStyle w:val="NoSpacing"/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A16F33">
              <w:rPr>
                <w:rFonts w:cstheme="minorHAnsi"/>
                <w:b/>
                <w:bCs/>
                <w:sz w:val="20"/>
                <w:szCs w:val="20"/>
              </w:rPr>
              <w:t>EMAIL SALES ORDERS TO:</w:t>
            </w:r>
          </w:p>
        </w:tc>
      </w:tr>
      <w:tr w:rsidRPr="00A16F33" w:rsidR="008B16B4" w:rsidTr="00A16F33" w14:paraId="5A2B39E8" w14:textId="77777777">
        <w:sdt>
          <w:sdtPr>
            <w:rPr>
              <w:rFonts w:cstheme="minorHAnsi"/>
              <w:sz w:val="20"/>
              <w:szCs w:val="20"/>
            </w:rPr>
            <w:alias w:val="#Nav: /Purchase_Header/BuyFromAddr6"/>
            <w:tag w:val="#Nav: QRS Purchase Order/50011"/>
            <w:id w:val="922996136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BuyFromAddr6[1]" w:storeItemID="{0F1A32BE-CB08-46B5-B5C8-B6B9C6FCDA41}"/>
            <w:text/>
          </w:sdtPr>
          <w:sdtEndPr/>
          <w:sdtContent>
            <w:tc>
              <w:tcPr>
                <w:tcW w:w="3240" w:type="dxa"/>
              </w:tcPr>
              <w:p w:rsidRPr="00A16F33" w:rsidR="008B16B4" w:rsidP="001B6E6D" w:rsidRDefault="00266FFD" w14:paraId="6471FF95" w14:textId="282F3582">
                <w:pPr>
                  <w:pStyle w:val="NoSpacing"/>
                  <w:rPr>
                    <w:rFonts w:cstheme="minorHAnsi"/>
                    <w:sz w:val="20"/>
                    <w:szCs w:val="20"/>
                  </w:rPr>
                </w:pPr>
                <w:r w:rsidRPr="00A16F33">
                  <w:rPr>
                    <w:rFonts w:cstheme="minorHAnsi"/>
                    <w:sz w:val="20"/>
                    <w:szCs w:val="20"/>
                  </w:rPr>
                  <w:t>BuyFromAddr6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356968169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ShipToAddr6[1]" w:storeItemID="{0F1A32BE-CB08-46B5-B5C8-B6B9C6FCDA41}"/>
            <w:text/>
            <w:alias w:val="#Nav: /Purchase_Header/ShipToAddr6"/>
            <w:tag w:val="#Nav: QRS Purchase Order/50011"/>
          </w:sdtPr>
          <w:sdtEndPr/>
          <w:sdtContent>
            <w:tc>
              <w:tcPr>
                <w:tcW w:w="3780" w:type="dxa"/>
              </w:tcPr>
              <w:p w:rsidRPr="00A16F33" w:rsidR="008B16B4" w:rsidP="001B6E6D" w:rsidRDefault="00D51E40" w14:paraId="0466D4DE" w14:textId="35216A40">
                <w:pPr>
                  <w:pStyle w:val="NoSpacing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ShipToAddr6</w:t>
                </w:r>
              </w:p>
            </w:tc>
          </w:sdtContent>
        </w:sdt>
        <w:tc>
          <w:tcPr>
            <w:tcW w:w="3150" w:type="dxa"/>
          </w:tcPr>
          <w:p w:rsidRPr="00A16F33" w:rsidR="008B16B4" w:rsidP="008A57BC" w:rsidRDefault="008B16B4" w14:paraId="7801050A" w14:textId="3059175A">
            <w:pPr>
              <w:pStyle w:val="NoSpacing"/>
              <w:jc w:val="right"/>
              <w:rPr>
                <w:rFonts w:cstheme="minorHAnsi"/>
                <w:sz w:val="20"/>
                <w:szCs w:val="20"/>
                <w:u w:val="single"/>
              </w:rPr>
            </w:pPr>
            <w:r w:rsidRPr="00A16F33">
              <w:rPr>
                <w:rFonts w:cstheme="minorHAnsi"/>
                <w:color w:val="0070C0"/>
                <w:sz w:val="20"/>
                <w:szCs w:val="20"/>
                <w:u w:val="single"/>
              </w:rPr>
              <w:t>sales@qrs-solutions.com</w:t>
            </w:r>
          </w:p>
        </w:tc>
      </w:tr>
    </w:tbl>
    <w:p w:rsidRPr="00A16F33" w:rsidR="00B92E9B" w:rsidP="001541E0" w:rsidRDefault="00B92E9B" w14:paraId="4EF497AC" w14:textId="370A5AC4">
      <w:pPr>
        <w:pStyle w:val="Style1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Pr="00A16F33" w:rsidR="008D2D2F" w:rsidTr="00A93157" w14:paraId="14E7EFAF" w14:textId="77777777">
        <w:trPr>
          <w:trHeight w:val="593"/>
        </w:trPr>
        <w:bookmarkStart w:name="_GoBack" w:colFirst="4" w:colLast="5" w:displacedByCustomXml="next" w:id="0"/>
        <w:sdt>
          <w:sdtPr>
            <w:rPr>
              <w:rFonts w:cstheme="minorHAnsi"/>
              <w:color w:val="FFFFFF" w:themeColor="background1"/>
              <w:sz w:val="16"/>
            </w:rPr>
            <w:alias w:val="#Nav: /Purchase_Header/Purchase_Line/No_PurchLine_Lbl"/>
            <w:tag w:val="#Nav: QRS Purchase Order/50011"/>
            <w:id w:val="-409309781"/>
            <w:placeholder>
              <w:docPart w:val="DC3729A310A041B38CBAA492A9EAF389"/>
            </w:placeholder>
            <w:dataBinding w:prefixMappings="xmlns:ns0='urn:microsoft-dynamics-nav/reports/QRS Purchase Order/50011/'" w:xpath="/ns0:NavWordReportXmlPart[1]/ns0:Purchase_Header[1]/ns0:Purchase_Line[1]/ns0:No_PurchLine_Lbl[1]" w:storeItemID="{0F1A32BE-CB08-46B5-B5C8-B6B9C6FCDA41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A16F33" w:rsidR="008D2D2F" w:rsidP="00AD04D1" w:rsidRDefault="008D2D2F" w14:paraId="186B90D5" w14:textId="77777777">
                <w:pPr>
                  <w:pStyle w:val="Heading1"/>
                  <w:outlineLvl w:val="0"/>
                  <w:rPr>
                    <w:rFonts w:cstheme="minorHAnsi"/>
                    <w:color w:val="FFFFFF" w:themeColor="background1"/>
                    <w:sz w:val="16"/>
                  </w:rPr>
                </w:pPr>
                <w:proofErr w:type="spellStart"/>
                <w:r w:rsidRPr="00A16F33">
                  <w:rPr>
                    <w:rFonts w:cstheme="minorHAnsi"/>
                    <w:color w:val="FFFFFF" w:themeColor="background1"/>
                    <w:sz w:val="16"/>
                  </w:rPr>
                  <w:t>No_PurchLine_Lbl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color w:val="FFFFFF" w:themeColor="background1"/>
              <w:sz w:val="16"/>
            </w:rPr>
            <w:alias w:val="#Nav: /Purchase_Header/Purchase_Line/Desc_PurchLine_Lbl"/>
            <w:tag w:val="#Nav: QRS Purchase Order/50011"/>
            <w:id w:val="590206617"/>
            <w:placeholder>
              <w:docPart w:val="DC3729A310A041B38CBAA492A9EAF389"/>
            </w:placeholder>
            <w:dataBinding w:prefixMappings="xmlns:ns0='urn:microsoft-dynamics-nav/reports/QRS Purchase Order/50011/'" w:xpath="/ns0:NavWordReportXmlPart[1]/ns0:Purchase_Header[1]/ns0:Purchase_Line[1]/ns0:Desc_PurchLine_Lbl[1]" w:storeItemID="{0F1A32BE-CB08-46B5-B5C8-B6B9C6FCDA41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A16F33" w:rsidR="008D2D2F" w:rsidP="00AD04D1" w:rsidRDefault="008D2D2F" w14:paraId="719FEBB4" w14:textId="77777777">
                <w:pPr>
                  <w:pStyle w:val="Heading1"/>
                  <w:outlineLvl w:val="0"/>
                  <w:rPr>
                    <w:rFonts w:cstheme="minorHAnsi"/>
                    <w:color w:val="FFFFFF" w:themeColor="background1"/>
                    <w:sz w:val="16"/>
                  </w:rPr>
                </w:pPr>
                <w:proofErr w:type="spellStart"/>
                <w:r w:rsidRPr="00A16F33">
                  <w:rPr>
                    <w:rFonts w:cstheme="minorHAnsi"/>
                    <w:color w:val="FFFFFF" w:themeColor="background1"/>
                    <w:sz w:val="16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color w:val="FFFFFF" w:themeColor="background1"/>
              <w:sz w:val="16"/>
            </w:rPr>
            <w:alias w:val="#Nav: /Purchase_Header/Purchase_Line/Qty_PurchLine_Lbl"/>
            <w:tag w:val="#Nav: QRS Purchase Order/50011"/>
            <w:id w:val="53900689"/>
            <w:placeholder>
              <w:docPart w:val="DC3729A310A041B38CBAA492A9EAF389"/>
            </w:placeholder>
            <w:dataBinding w:prefixMappings="xmlns:ns0='urn:microsoft-dynamics-nav/reports/QRS Purchase Order/50011/'" w:xpath="/ns0:NavWordReportXmlPart[1]/ns0:Purchase_Header[1]/ns0:Purchase_Line[1]/ns0:Qty_PurchLine_Lbl[1]" w:storeItemID="{0F1A32BE-CB08-46B5-B5C8-B6B9C6FCDA41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A16F33" w:rsidR="008D2D2F" w:rsidP="00AD04D1" w:rsidRDefault="008D2D2F" w14:paraId="1F225EAA" w14:textId="77777777">
                <w:pPr>
                  <w:pStyle w:val="Heading1"/>
                  <w:outlineLvl w:val="0"/>
                  <w:rPr>
                    <w:rFonts w:cstheme="minorHAnsi"/>
                    <w:color w:val="FFFFFF" w:themeColor="background1"/>
                    <w:sz w:val="16"/>
                  </w:rPr>
                </w:pPr>
                <w:proofErr w:type="spellStart"/>
                <w:r w:rsidRPr="00A16F33">
                  <w:rPr>
                    <w:rFonts w:cstheme="minorHAnsi"/>
                    <w:color w:val="FFFFFF" w:themeColor="background1"/>
                    <w:sz w:val="16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color w:val="FFFFFF" w:themeColor="background1"/>
              <w:sz w:val="16"/>
            </w:rPr>
            <w:alias w:val="#Nav: /Purchase_Header/Purchase_Line/UOM_PurchLine_Lbl"/>
            <w:tag w:val="#Nav: QRS Purchase Order/50011"/>
            <w:id w:val="-1783717093"/>
            <w:placeholder>
              <w:docPart w:val="DC3729A310A041B38CBAA492A9EAF389"/>
            </w:placeholder>
            <w:dataBinding w:prefixMappings="xmlns:ns0='urn:microsoft-dynamics-nav/reports/QRS Purchase Order/50011/'" w:xpath="/ns0:NavWordReportXmlPart[1]/ns0:Purchase_Header[1]/ns0:Purchase_Line[1]/ns0:UOM_PurchLine_Lbl[1]" w:storeItemID="{0F1A32BE-CB08-46B5-B5C8-B6B9C6FCDA41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A16F33" w:rsidR="008D2D2F" w:rsidP="00AD04D1" w:rsidRDefault="008D2D2F" w14:paraId="0496666B" w14:textId="77777777">
                <w:pPr>
                  <w:pStyle w:val="Heading1"/>
                  <w:outlineLvl w:val="0"/>
                  <w:rPr>
                    <w:rFonts w:cstheme="minorHAnsi"/>
                    <w:color w:val="FFFFFF" w:themeColor="background1"/>
                    <w:sz w:val="16"/>
                  </w:rPr>
                </w:pPr>
                <w:proofErr w:type="spellStart"/>
                <w:r w:rsidRPr="00A16F33">
                  <w:rPr>
                    <w:rFonts w:cstheme="minorHAnsi"/>
                    <w:color w:val="FFFFFF" w:themeColor="background1"/>
                    <w:sz w:val="16"/>
                  </w:rPr>
                  <w:t>UOM_PurchLine_Lbl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color w:val="FFFFFF" w:themeColor="background1"/>
              <w:sz w:val="16"/>
            </w:rPr>
            <w:alias w:val="#Nav: /Purchase_Header/Purchase_Line/DirectUniCost_Lbl"/>
            <w:tag w:val="#Nav: QRS Purchase Order/50011"/>
            <w:id w:val="641704104"/>
            <w:placeholder>
              <w:docPart w:val="DC3729A310A041B38CBAA492A9EAF389"/>
            </w:placeholder>
            <w:dataBinding w:prefixMappings="xmlns:ns0='urn:microsoft-dynamics-nav/reports/QRS Purchase Order/50011/'" w:xpath="/ns0:NavWordReportXmlPart[1]/ns0:Purchase_Header[1]/ns0:Purchase_Line[1]/ns0:DirectUniCost_Lbl[1]" w:storeItemID="{0F1A32BE-CB08-46B5-B5C8-B6B9C6FCDA41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A16F33" w:rsidR="008D2D2F" w:rsidP="005573A9" w:rsidRDefault="008D2D2F" w14:paraId="18E3D55D" w14:textId="77777777">
                <w:pPr>
                  <w:pStyle w:val="Heading1"/>
                  <w:jc w:val="right"/>
                  <w:outlineLvl w:val="0"/>
                  <w:rPr>
                    <w:rFonts w:cstheme="minorHAnsi"/>
                    <w:color w:val="FFFFFF" w:themeColor="background1"/>
                    <w:sz w:val="16"/>
                  </w:rPr>
                </w:pPr>
                <w:proofErr w:type="spellStart"/>
                <w:r w:rsidRPr="00A16F33">
                  <w:rPr>
                    <w:rFonts w:cstheme="minorHAnsi"/>
                    <w:color w:val="FFFFFF" w:themeColor="background1"/>
                    <w:sz w:val="16"/>
                  </w:rPr>
                  <w:t>DirectUniCost_Lbl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color w:val="FFFFFF" w:themeColor="background1"/>
              <w:sz w:val="16"/>
            </w:rPr>
            <w:alias w:val="#Nav: /Purchase_Header/ItemLineAmount_Lbl"/>
            <w:tag w:val="#Nav: QRS Purchase Order/50011"/>
            <w:id w:val="-1587685460"/>
            <w:placeholder>
              <w:docPart w:val="9679D947C87C41E49BFF2C517421541B"/>
            </w:placeholder>
            <w:dataBinding w:prefixMappings="xmlns:ns0='urn:microsoft-dynamics-nav/reports/QRS Purchase Order/50011/'" w:xpath="/ns0:NavWordReportXmlPart[1]/ns0:Purchase_Header[1]/ns0:ItemLineAmount_Lbl[1]" w:storeItemID="{0F1A32BE-CB08-46B5-B5C8-B6B9C6FCDA41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A16F33" w:rsidR="008D2D2F" w:rsidP="005573A9" w:rsidRDefault="008D2D2F" w14:paraId="777D16FD" w14:textId="77777777">
                <w:pPr>
                  <w:pStyle w:val="Heading1"/>
                  <w:jc w:val="right"/>
                  <w:outlineLvl w:val="0"/>
                  <w:rPr>
                    <w:rFonts w:cstheme="minorHAnsi"/>
                    <w:color w:val="FFFFFF" w:themeColor="background1"/>
                    <w:sz w:val="16"/>
                  </w:rPr>
                </w:pPr>
                <w:proofErr w:type="spellStart"/>
                <w:r w:rsidRPr="00A16F33">
                  <w:rPr>
                    <w:rFonts w:cstheme="minorHAnsi"/>
                    <w:color w:val="FFFFFF" w:themeColor="background1"/>
                    <w:sz w:val="16"/>
                  </w:rPr>
                  <w:t>ItemLineAmount_Lbl</w:t>
                </w:r>
                <w:proofErr w:type="spellEnd"/>
              </w:p>
            </w:tc>
          </w:sdtContent>
        </w:sdt>
      </w:tr>
      <w:tr w:rsidRPr="00A16F33" w:rsidR="008D2D2F" w:rsidTr="00A93157" w14:paraId="7246640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Pr="00A16F33" w:rsidR="008D2D2F" w:rsidP="00AD04D1" w:rsidRDefault="008D2D2F" w14:paraId="20E2C526" w14:textId="77777777">
            <w:pPr>
              <w:pStyle w:val="Heading1"/>
              <w:outlineLvl w:val="0"/>
              <w:rPr>
                <w:rFonts w:cstheme="minorHAnsi"/>
                <w:sz w:val="16"/>
              </w:rPr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Pr="00A16F33" w:rsidR="008D2D2F" w:rsidP="00AD04D1" w:rsidRDefault="008D2D2F" w14:paraId="36B1FB9A" w14:textId="77777777">
            <w:pPr>
              <w:pStyle w:val="Heading1"/>
              <w:outlineLvl w:val="0"/>
              <w:rPr>
                <w:rFonts w:cstheme="minorHAnsi"/>
                <w:sz w:val="16"/>
              </w:rPr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Pr="00A16F33" w:rsidR="008D2D2F" w:rsidP="00AD04D1" w:rsidRDefault="008D2D2F" w14:paraId="650E10A5" w14:textId="77777777">
            <w:pPr>
              <w:pStyle w:val="Heading1"/>
              <w:outlineLvl w:val="0"/>
              <w:rPr>
                <w:rFonts w:cstheme="minorHAnsi"/>
                <w:sz w:val="16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Pr="00A16F33" w:rsidR="008D2D2F" w:rsidP="00AD04D1" w:rsidRDefault="008D2D2F" w14:paraId="67A171A4" w14:textId="77777777">
            <w:pPr>
              <w:pStyle w:val="Heading1"/>
              <w:outlineLvl w:val="0"/>
              <w:rPr>
                <w:rFonts w:cstheme="minorHAnsi"/>
                <w:sz w:val="16"/>
              </w:rPr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Pr="00A16F33" w:rsidR="008D2D2F" w:rsidP="005573A9" w:rsidRDefault="008D2D2F" w14:paraId="37918967" w14:textId="77777777">
            <w:pPr>
              <w:pStyle w:val="Heading1"/>
              <w:jc w:val="right"/>
              <w:outlineLvl w:val="0"/>
              <w:rPr>
                <w:rFonts w:cstheme="minorHAnsi"/>
                <w:sz w:val="16"/>
              </w:rPr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Pr="00A16F33" w:rsidR="008D2D2F" w:rsidP="005573A9" w:rsidRDefault="008D2D2F" w14:paraId="655112AD" w14:textId="77777777">
            <w:pPr>
              <w:pStyle w:val="Heading1"/>
              <w:jc w:val="right"/>
              <w:outlineLvl w:val="0"/>
              <w:rPr>
                <w:rFonts w:cstheme="minorHAnsi"/>
                <w:sz w:val="16"/>
              </w:rPr>
            </w:pPr>
          </w:p>
        </w:tc>
      </w:tr>
      <w:sdt>
        <w:sdtPr>
          <w:rPr>
            <w:rFonts w:cstheme="minorHAnsi"/>
            <w:sz w:val="16"/>
            <w:szCs w:val="16"/>
          </w:rPr>
          <w:alias w:val="#Nav: /Purchase_Header/Purchase_Line"/>
          <w:tag w:val="#Nav: QRS Purchase Order/50011"/>
          <w:id w:val="1326716514"/>
          <w15:dataBinding w:prefixMappings="xmlns:ns0='urn:microsoft-dynamics-nav/reports/QRS Purchase Order/50011/'" w:xpath="/ns0:NavWordReportXmlPart[1]/ns0:Purchase_Header[1]/ns0:Purchase_Line" w:storeItemID="{0F1A32BE-CB08-46B5-B5C8-B6B9C6FCDA41}"/>
          <w15:repeatingSection/>
        </w:sdtPr>
        <w:sdtEndPr/>
        <w:sdtContent>
          <w:sdt>
            <w:sdtPr>
              <w:rPr>
                <w:rFonts w:cstheme="minorHAnsi"/>
                <w:sz w:val="16"/>
                <w:szCs w:val="16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Pr="00A16F33" w:rsidR="008D2D2F" w:rsidTr="00A93157" w14:paraId="1A676202" w14:textId="77777777">
                <w:trPr>
                  <w:trHeight w:val="202"/>
                </w:trPr>
                <w:sdt>
                  <w:sdtPr>
                    <w:rPr>
                      <w:rFonts w:cstheme="minorHAnsi"/>
                      <w:sz w:val="16"/>
                      <w:szCs w:val="16"/>
                    </w:rPr>
                    <w:alias w:val="#Nav: /Purchase_Header/Purchase_Line/No_PurchLine"/>
                    <w:tag w:val="#Nav: QRS Purchase Order/50011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QRS Purchase Order/50011/'" w:xpath="/ns0:NavWordReportXmlPart[1]/ns0:Purchase_Header[1]/ns0:Purchase_Line[1]/ns0:No_PurchLine[1]" w:storeItemID="{0F1A32BE-CB08-46B5-B5C8-B6B9C6FCDA41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A16F33" w:rsidR="008D2D2F" w:rsidP="005573A9" w:rsidRDefault="008D2D2F" w14:paraId="1177E03F" w14:textId="7777777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A16F33">
                          <w:rPr>
                            <w:rFonts w:cstheme="minorHAnsi"/>
                            <w:sz w:val="16"/>
                            <w:szCs w:val="16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6"/>
                      <w:szCs w:val="16"/>
                    </w:rPr>
                    <w:alias w:val="#Nav: /Purchase_Header/Purchase_Line/Desc_PurchLine"/>
                    <w:tag w:val="#Nav: QRS Purchase Order/50011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QRS Purchase Order/50011/'" w:xpath="/ns0:NavWordReportXmlPart[1]/ns0:Purchase_Header[1]/ns0:Purchase_Line[1]/ns0:Desc_PurchLine[1]" w:storeItemID="{0F1A32BE-CB08-46B5-B5C8-B6B9C6FCDA41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A16F33" w:rsidR="008D2D2F" w:rsidP="005573A9" w:rsidRDefault="008D2D2F" w14:paraId="3EE28EDA" w14:textId="7777777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A16F33">
                          <w:rPr>
                            <w:rFonts w:cstheme="minorHAnsi"/>
                            <w:sz w:val="16"/>
                            <w:szCs w:val="16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6"/>
                      <w:szCs w:val="16"/>
                    </w:rPr>
                    <w:alias w:val="#Nav: /Purchase_Header/Purchase_Line/Qty_PurchLine"/>
                    <w:tag w:val="#Nav: QRS Purchase Order/50011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QRS Purchase Order/50011/'" w:xpath="/ns0:NavWordReportXmlPart[1]/ns0:Purchase_Header[1]/ns0:Purchase_Line[1]/ns0:Qty_PurchLine[1]" w:storeItemID="{0F1A32BE-CB08-46B5-B5C8-B6B9C6FCDA41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A16F33" w:rsidR="008D2D2F" w:rsidP="005573A9" w:rsidRDefault="008D2D2F" w14:paraId="148F235B" w14:textId="7777777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A16F33">
                          <w:rPr>
                            <w:rFonts w:cstheme="minorHAnsi"/>
                            <w:sz w:val="16"/>
                            <w:szCs w:val="16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6"/>
                      <w:szCs w:val="16"/>
                    </w:rPr>
                    <w:alias w:val="#Nav: /Purchase_Header/Purchase_Line/UOM_PurchLine"/>
                    <w:tag w:val="#Nav: QRS Purchase Order/50011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QRS Purchase Order/50011/'" w:xpath="/ns0:NavWordReportXmlPart[1]/ns0:Purchase_Header[1]/ns0:Purchase_Line[1]/ns0:UOM_PurchLine[1]" w:storeItemID="{0F1A32BE-CB08-46B5-B5C8-B6B9C6FCDA41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A16F33" w:rsidR="008D2D2F" w:rsidP="005573A9" w:rsidRDefault="008D2D2F" w14:paraId="524C0B96" w14:textId="7777777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A16F33">
                          <w:rPr>
                            <w:rFonts w:cstheme="minorHAnsi"/>
                            <w:sz w:val="16"/>
                            <w:szCs w:val="16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6"/>
                      <w:szCs w:val="16"/>
                    </w:rPr>
                    <w:alias w:val="#Nav: /Purchase_Header/Purchase_Line/DirUnitCost_PurchLine"/>
                    <w:tag w:val="#Nav: QRS Purchase Order/50011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QRS Purchase Order/50011/'" w:xpath="/ns0:NavWordReportXmlPart[1]/ns0:Purchase_Header[1]/ns0:Purchase_Line[1]/ns0:DirUnitCost_PurchLine[1]" w:storeItemID="{0F1A32BE-CB08-46B5-B5C8-B6B9C6FCDA41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A16F33" w:rsidR="008D2D2F" w:rsidP="005573A9" w:rsidRDefault="008D2D2F" w14:paraId="4A6555CE" w14:textId="77777777">
                        <w:pPr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A16F33">
                          <w:rPr>
                            <w:rFonts w:cstheme="minorHAnsi"/>
                            <w:sz w:val="16"/>
                            <w:szCs w:val="16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6"/>
                      <w:szCs w:val="16"/>
                    </w:rPr>
                    <w:alias w:val="#Nav: /Purchase_Header/Purchase_Line/LineAmt_PurchLine"/>
                    <w:tag w:val="#Nav: QRS Purchase Order/50011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QRS Purchase Order/50011/'" w:xpath="/ns0:NavWordReportXmlPart[1]/ns0:Purchase_Header[1]/ns0:Purchase_Line[1]/ns0:LineAmt_PurchLine[1]" w:storeItemID="{0F1A32BE-CB08-46B5-B5C8-B6B9C6FCDA41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A16F33" w:rsidR="008D2D2F" w:rsidP="005573A9" w:rsidRDefault="008D2D2F" w14:paraId="2C999149" w14:textId="77777777">
                        <w:pPr>
                          <w:jc w:val="right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A16F33">
                          <w:rPr>
                            <w:rFonts w:cstheme="minorHAnsi"/>
                            <w:sz w:val="16"/>
                            <w:szCs w:val="16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A16F33" w:rsidR="008D2D2F" w:rsidTr="00A93157" w14:paraId="4BCED8DE" w14:textId="77777777">
        <w:trPr>
          <w:trHeight w:val="156" w:hRule="exact"/>
        </w:trPr>
        <w:tc>
          <w:tcPr>
            <w:tcW w:w="1440" w:type="dxa"/>
          </w:tcPr>
          <w:p w:rsidRPr="00A16F33" w:rsidR="008D2D2F" w:rsidP="00A9275C" w:rsidRDefault="008D2D2F" w14:paraId="0B279AF5" w14:textId="77777777">
            <w:pPr>
              <w:pStyle w:val="Heading1"/>
              <w:outlineLvl w:val="0"/>
              <w:rPr>
                <w:rFonts w:cstheme="minorHAnsi"/>
                <w:sz w:val="16"/>
              </w:rPr>
            </w:pPr>
          </w:p>
        </w:tc>
        <w:tc>
          <w:tcPr>
            <w:tcW w:w="3420" w:type="dxa"/>
          </w:tcPr>
          <w:p w:rsidRPr="00A16F33" w:rsidR="008D2D2F" w:rsidP="00A9275C" w:rsidRDefault="008D2D2F" w14:paraId="09704D46" w14:textId="77777777">
            <w:pPr>
              <w:pStyle w:val="Heading1"/>
              <w:outlineLvl w:val="0"/>
              <w:rPr>
                <w:rFonts w:cstheme="minorHAnsi"/>
                <w:sz w:val="16"/>
              </w:rPr>
            </w:pPr>
          </w:p>
        </w:tc>
        <w:tc>
          <w:tcPr>
            <w:tcW w:w="1440" w:type="dxa"/>
          </w:tcPr>
          <w:p w:rsidRPr="00A16F33" w:rsidR="008D2D2F" w:rsidP="00A9275C" w:rsidRDefault="008D2D2F" w14:paraId="3451269C" w14:textId="77777777">
            <w:pPr>
              <w:pStyle w:val="Heading1"/>
              <w:outlineLvl w:val="0"/>
              <w:rPr>
                <w:rFonts w:cstheme="minorHAnsi"/>
                <w:sz w:val="16"/>
              </w:rPr>
            </w:pPr>
          </w:p>
        </w:tc>
        <w:tc>
          <w:tcPr>
            <w:tcW w:w="1080" w:type="dxa"/>
          </w:tcPr>
          <w:p w:rsidRPr="00A16F33" w:rsidR="008D2D2F" w:rsidP="00A9275C" w:rsidRDefault="008D2D2F" w14:paraId="284300A5" w14:textId="77777777">
            <w:pPr>
              <w:pStyle w:val="Heading1"/>
              <w:outlineLvl w:val="0"/>
              <w:rPr>
                <w:rFonts w:cstheme="minorHAnsi"/>
                <w:sz w:val="16"/>
              </w:rPr>
            </w:pPr>
          </w:p>
        </w:tc>
        <w:tc>
          <w:tcPr>
            <w:tcW w:w="1233" w:type="dxa"/>
          </w:tcPr>
          <w:p w:rsidRPr="00A16F33" w:rsidR="008D2D2F" w:rsidP="005573A9" w:rsidRDefault="008D2D2F" w14:paraId="2D7C88D8" w14:textId="77777777">
            <w:pPr>
              <w:pStyle w:val="Heading1"/>
              <w:jc w:val="right"/>
              <w:outlineLvl w:val="0"/>
              <w:rPr>
                <w:rFonts w:cstheme="minorHAnsi"/>
                <w:sz w:val="16"/>
              </w:rPr>
            </w:pPr>
          </w:p>
        </w:tc>
        <w:tc>
          <w:tcPr>
            <w:tcW w:w="1621" w:type="dxa"/>
          </w:tcPr>
          <w:p w:rsidRPr="00A16F33" w:rsidR="008D2D2F" w:rsidP="005573A9" w:rsidRDefault="008D2D2F" w14:paraId="1D9A8436" w14:textId="77777777">
            <w:pPr>
              <w:pStyle w:val="Heading1"/>
              <w:jc w:val="right"/>
              <w:outlineLvl w:val="0"/>
              <w:rPr>
                <w:rFonts w:cstheme="minorHAnsi"/>
                <w:sz w:val="16"/>
              </w:rPr>
            </w:pPr>
          </w:p>
        </w:tc>
      </w:tr>
      <w:tr w:rsidRPr="00A16F33" w:rsidR="00075AA8" w:rsidTr="00A93157" w14:paraId="59A166B9" w14:textId="77777777">
        <w:trPr>
          <w:trHeight w:val="202"/>
        </w:trPr>
        <w:tc>
          <w:tcPr>
            <w:tcW w:w="1440" w:type="dxa"/>
          </w:tcPr>
          <w:p w:rsidRPr="00A16F33" w:rsidR="00075AA8" w:rsidP="008D2D2F" w:rsidRDefault="00075AA8" w14:paraId="5962A0E7" w14:textId="77777777">
            <w:pPr>
              <w:rPr>
                <w:rFonts w:cstheme="minorHAnsi"/>
                <w:sz w:val="16"/>
                <w:szCs w:val="16"/>
              </w:rPr>
            </w:pPr>
          </w:p>
        </w:tc>
        <w:sdt>
          <w:sdtPr>
            <w:rPr>
              <w:rFonts w:cstheme="minorHAnsi"/>
              <w:sz w:val="16"/>
              <w:szCs w:val="16"/>
            </w:rPr>
            <w:alias w:val="#Nav: /Purchase_Header/TaxBreakdown/BreakdownTitle"/>
            <w:tag w:val="#Nav: QRS Purchase Order/50011"/>
            <w:id w:val="-221911365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TaxBreakdown[1]/ns0:BreakdownTitle[1]" w:storeItemID="{0F1A32BE-CB08-46B5-B5C8-B6B9C6FCDA41}"/>
            <w:text/>
          </w:sdtPr>
          <w:sdtEndPr/>
          <w:sdtContent>
            <w:tc>
              <w:tcPr>
                <w:tcW w:w="3420" w:type="dxa"/>
              </w:tcPr>
              <w:p w:rsidRPr="00A16F33" w:rsidR="00075AA8" w:rsidP="004331A3" w:rsidRDefault="002250F7" w14:paraId="37C3991B" w14:textId="77777777">
                <w:pPr>
                  <w:jc w:val="right"/>
                  <w:rPr>
                    <w:rFonts w:cstheme="minorHAnsi"/>
                    <w:sz w:val="16"/>
                    <w:szCs w:val="16"/>
                  </w:rPr>
                </w:pPr>
                <w:proofErr w:type="spellStart"/>
                <w:r w:rsidRPr="00A16F33">
                  <w:rPr>
                    <w:rFonts w:cstheme="minorHAnsi"/>
                    <w:sz w:val="16"/>
                    <w:szCs w:val="16"/>
                  </w:rP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Pr="00A16F33" w:rsidR="00075AA8" w:rsidP="004331A3" w:rsidRDefault="00075AA8" w14:paraId="65D57CD2" w14:textId="77777777">
            <w:pPr>
              <w:rPr>
                <w:rFonts w:cstheme="minorHAnsi"/>
                <w:sz w:val="16"/>
                <w:szCs w:val="16"/>
              </w:rPr>
            </w:pPr>
          </w:p>
        </w:tc>
        <w:sdt>
          <w:sdtPr>
            <w:rPr>
              <w:rFonts w:cstheme="minorHAnsi"/>
              <w:sz w:val="16"/>
              <w:szCs w:val="16"/>
            </w:rPr>
            <w:alias w:val="#Nav: /Purchase_Header/Subtotal_Lbl"/>
            <w:tag w:val="#Nav: QRS Purchase Order/50011"/>
            <w:id w:val="64612779"/>
            <w:placeholder>
              <w:docPart w:val="19E464F5B8C04D8E883721A03DDA6EB9"/>
            </w:placeholder>
            <w:dataBinding w:prefixMappings="xmlns:ns0='urn:microsoft-dynamics-nav/reports/QRS Purchase Order/50011/'" w:xpath="/ns0:NavWordReportXmlPart[1]/ns0:Purchase_Header[1]/ns0:Subtotal_Lbl[1]" w:storeItemID="{0F1A32BE-CB08-46B5-B5C8-B6B9C6FCDA41}"/>
            <w:text/>
          </w:sdtPr>
          <w:sdtEndPr/>
          <w:sdtContent>
            <w:tc>
              <w:tcPr>
                <w:tcW w:w="2313" w:type="dxa"/>
                <w:gridSpan w:val="2"/>
              </w:tcPr>
              <w:p w:rsidRPr="00A16F33" w:rsidR="00075AA8" w:rsidP="005573A9" w:rsidRDefault="00075AA8" w14:paraId="4A22603A" w14:textId="77777777">
                <w:pPr>
                  <w:jc w:val="right"/>
                  <w:rPr>
                    <w:rFonts w:cstheme="minorHAnsi"/>
                    <w:sz w:val="16"/>
                    <w:szCs w:val="16"/>
                  </w:rPr>
                </w:pPr>
                <w:proofErr w:type="spellStart"/>
                <w:r w:rsidRPr="00A16F33">
                  <w:rPr>
                    <w:rFonts w:cstheme="minorHAnsi"/>
                    <w:sz w:val="16"/>
                    <w:szCs w:val="16"/>
                  </w:rPr>
                  <w:t>Subtotal_Lbl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16"/>
              <w:szCs w:val="16"/>
            </w:rPr>
            <w:alias w:val="#Nav: /Purchase_Header/Totals/TotalSubTotal"/>
            <w:tag w:val="#Nav: QRS Purchase Order/50011"/>
            <w:id w:val="1253085506"/>
            <w:placeholder>
              <w:docPart w:val="19E464F5B8C04D8E883721A03DDA6EB9"/>
            </w:placeholder>
            <w:dataBinding w:prefixMappings="xmlns:ns0='urn:microsoft-dynamics-nav/reports/QRS Purchase Order/50011/'" w:xpath="/ns0:NavWordReportXmlPart[1]/ns0:Purchase_Header[1]/ns0:Totals[1]/ns0:TotalSubTotal[1]" w:storeItemID="{0F1A32BE-CB08-46B5-B5C8-B6B9C6FCDA41}"/>
            <w:text/>
          </w:sdtPr>
          <w:sdtEndPr/>
          <w:sdtContent>
            <w:tc>
              <w:tcPr>
                <w:tcW w:w="1621" w:type="dxa"/>
              </w:tcPr>
              <w:p w:rsidRPr="00A16F33" w:rsidR="00075AA8" w:rsidP="005573A9" w:rsidRDefault="00075AA8" w14:paraId="23D2660B" w14:textId="77777777">
                <w:pPr>
                  <w:jc w:val="right"/>
                  <w:rPr>
                    <w:rFonts w:cstheme="minorHAnsi"/>
                    <w:sz w:val="16"/>
                    <w:szCs w:val="16"/>
                  </w:rPr>
                </w:pPr>
                <w:proofErr w:type="spellStart"/>
                <w:r w:rsidRPr="00A16F33">
                  <w:rPr>
                    <w:rFonts w:cstheme="minorHAnsi"/>
                    <w:sz w:val="16"/>
                    <w:szCs w:val="16"/>
                  </w:rPr>
                  <w:t>TotalSubTotal</w:t>
                </w:r>
                <w:proofErr w:type="spellEnd"/>
              </w:p>
            </w:tc>
          </w:sdtContent>
        </w:sdt>
      </w:tr>
      <w:tr w:rsidRPr="00A16F33" w:rsidR="00075AA8" w:rsidTr="00A93157" w14:paraId="6FB60898" w14:textId="77777777">
        <w:trPr>
          <w:trHeight w:val="202"/>
        </w:trPr>
        <w:tc>
          <w:tcPr>
            <w:tcW w:w="1440" w:type="dxa"/>
          </w:tcPr>
          <w:p w:rsidRPr="00A16F33" w:rsidR="00075AA8" w:rsidP="008D2D2F" w:rsidRDefault="00075AA8" w14:paraId="1FEE9FED" w14:textId="77777777">
            <w:pPr>
              <w:rPr>
                <w:rFonts w:cstheme="minorHAnsi"/>
                <w:sz w:val="16"/>
                <w:szCs w:val="16"/>
              </w:rPr>
            </w:pPr>
          </w:p>
        </w:tc>
        <w:sdt>
          <w:sdtPr>
            <w:rPr>
              <w:rFonts w:cstheme="minorHAnsi"/>
              <w:sz w:val="16"/>
              <w:szCs w:val="16"/>
            </w:rPr>
            <w:alias w:val="#Nav: /Purchase_Header/TaxBreakdown/BreakdownLabel1"/>
            <w:tag w:val="#Nav: QRS Purchase Order/50011"/>
            <w:id w:val="-199399282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TaxBreakdown[1]/ns0:BreakdownLabel1[1]" w:storeItemID="{0F1A32BE-CB08-46B5-B5C8-B6B9C6FCDA41}"/>
            <w:text/>
          </w:sdtPr>
          <w:sdtEndPr/>
          <w:sdtContent>
            <w:tc>
              <w:tcPr>
                <w:tcW w:w="3420" w:type="dxa"/>
              </w:tcPr>
              <w:p w:rsidRPr="00A16F33" w:rsidR="00075AA8" w:rsidP="004331A3" w:rsidRDefault="002250F7" w14:paraId="2079FCF9" w14:textId="77777777">
                <w:pPr>
                  <w:jc w:val="right"/>
                  <w:rPr>
                    <w:rFonts w:cstheme="minorHAnsi"/>
                    <w:sz w:val="16"/>
                    <w:szCs w:val="16"/>
                  </w:rPr>
                </w:pPr>
                <w:r w:rsidRPr="00A16F33">
                  <w:rPr>
                    <w:rFonts w:cstheme="minorHAnsi"/>
                    <w:sz w:val="16"/>
                    <w:szCs w:val="16"/>
                  </w:rPr>
                  <w:t>BreakdownLabel1</w:t>
                </w:r>
              </w:p>
            </w:tc>
          </w:sdtContent>
        </w:sdt>
        <w:sdt>
          <w:sdtPr>
            <w:rPr>
              <w:rFonts w:cstheme="minorHAnsi"/>
              <w:sz w:val="16"/>
              <w:szCs w:val="16"/>
            </w:rPr>
            <w:alias w:val="#Nav: /Purchase_Header/TaxBreakdown/BreakdownAmt1"/>
            <w:tag w:val="#Nav: QRS Purchase Order/50011"/>
            <w:id w:val="-1011520701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TaxBreakdown[1]/ns0:BreakdownAmt1[1]" w:storeItemID="{0F1A32BE-CB08-46B5-B5C8-B6B9C6FCDA41}"/>
            <w:text/>
          </w:sdtPr>
          <w:sdtEndPr/>
          <w:sdtContent>
            <w:tc>
              <w:tcPr>
                <w:tcW w:w="1440" w:type="dxa"/>
              </w:tcPr>
              <w:p w:rsidRPr="00A16F33" w:rsidR="00075AA8" w:rsidP="004331A3" w:rsidRDefault="002250F7" w14:paraId="02EAA6F1" w14:textId="77777777">
                <w:pPr>
                  <w:rPr>
                    <w:rFonts w:cstheme="minorHAnsi"/>
                    <w:sz w:val="16"/>
                    <w:szCs w:val="16"/>
                  </w:rPr>
                </w:pPr>
                <w:r w:rsidRPr="00A16F33">
                  <w:rPr>
                    <w:rFonts w:cstheme="minorHAnsi"/>
                    <w:sz w:val="16"/>
                    <w:szCs w:val="16"/>
                  </w:rPr>
                  <w:t>BreakdownAmt1</w:t>
                </w:r>
              </w:p>
            </w:tc>
          </w:sdtContent>
        </w:sdt>
        <w:sdt>
          <w:sdtPr>
            <w:rPr>
              <w:rFonts w:cstheme="minorHAnsi"/>
              <w:sz w:val="16"/>
              <w:szCs w:val="16"/>
            </w:rPr>
            <w:alias w:val="#Nav: /Purchase_Header/InvoiceDiscountCaption_Lbl"/>
            <w:tag w:val="#Nav: QRS Purchase Order/50011"/>
            <w:id w:val="-695161431"/>
            <w:placeholder>
              <w:docPart w:val="7FEECE5F513646ACA7D97489C86C5B51"/>
            </w:placeholder>
            <w:dataBinding w:prefixMappings="xmlns:ns0='urn:microsoft-dynamics-nav/reports/QRS Purchase Order/50011/'" w:xpath="/ns0:NavWordReportXmlPart[1]/ns0:Purchase_Header[1]/ns0:InvoiceDiscountCaption_Lbl[1]" w:storeItemID="{0F1A32BE-CB08-46B5-B5C8-B6B9C6FCDA41}"/>
            <w:text/>
          </w:sdtPr>
          <w:sdtEndPr/>
          <w:sdtContent>
            <w:tc>
              <w:tcPr>
                <w:tcW w:w="2313" w:type="dxa"/>
                <w:gridSpan w:val="2"/>
              </w:tcPr>
              <w:p w:rsidRPr="00A16F33" w:rsidR="00075AA8" w:rsidP="005573A9" w:rsidRDefault="00075AA8" w14:paraId="7F130DCA" w14:textId="77777777">
                <w:pPr>
                  <w:jc w:val="right"/>
                  <w:rPr>
                    <w:rFonts w:cstheme="minorHAnsi"/>
                    <w:sz w:val="16"/>
                    <w:szCs w:val="16"/>
                  </w:rPr>
                </w:pPr>
                <w:proofErr w:type="spellStart"/>
                <w:r w:rsidRPr="00A16F33">
                  <w:rPr>
                    <w:rFonts w:cstheme="minorHAnsi"/>
                    <w:sz w:val="16"/>
                    <w:szCs w:val="16"/>
                  </w:rPr>
                  <w:t>InvoiceDiscountCaption_Lbl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16"/>
              <w:szCs w:val="16"/>
            </w:rPr>
            <w:alias w:val="#Nav: /Purchase_Header/Totals/TotalInvoiceDiscountAmount"/>
            <w:tag w:val="#Nav: QRS Purchase Order/50011"/>
            <w:id w:val="-393744238"/>
            <w:placeholder>
              <w:docPart w:val="7FEECE5F513646ACA7D97489C86C5B51"/>
            </w:placeholder>
            <w:dataBinding w:prefixMappings="xmlns:ns0='urn:microsoft-dynamics-nav/reports/QRS Purchase Order/50011/'" w:xpath="/ns0:NavWordReportXmlPart[1]/ns0:Purchase_Header[1]/ns0:Totals[1]/ns0:TotalInvoiceDiscountAmount[1]" w:storeItemID="{0F1A32BE-CB08-46B5-B5C8-B6B9C6FCDA41}"/>
            <w:text/>
          </w:sdtPr>
          <w:sdtEndPr/>
          <w:sdtContent>
            <w:tc>
              <w:tcPr>
                <w:tcW w:w="1621" w:type="dxa"/>
              </w:tcPr>
              <w:p w:rsidRPr="00A16F33" w:rsidR="00075AA8" w:rsidP="005573A9" w:rsidRDefault="00075AA8" w14:paraId="1904FEF7" w14:textId="77777777">
                <w:pPr>
                  <w:jc w:val="right"/>
                  <w:rPr>
                    <w:rFonts w:cstheme="minorHAnsi"/>
                    <w:sz w:val="16"/>
                    <w:szCs w:val="16"/>
                  </w:rPr>
                </w:pPr>
                <w:proofErr w:type="spellStart"/>
                <w:r w:rsidRPr="00A16F33">
                  <w:rPr>
                    <w:rFonts w:cstheme="minorHAnsi"/>
                    <w:sz w:val="16"/>
                    <w:szCs w:val="16"/>
                  </w:rPr>
                  <w:t>TotalInvoiceDiscountAmount</w:t>
                </w:r>
                <w:proofErr w:type="spellEnd"/>
              </w:p>
            </w:tc>
          </w:sdtContent>
        </w:sdt>
      </w:tr>
      <w:tr w:rsidRPr="00A16F33" w:rsidR="00075AA8" w:rsidTr="00A93157" w14:paraId="5C7098A3" w14:textId="77777777">
        <w:trPr>
          <w:trHeight w:val="202"/>
        </w:trPr>
        <w:tc>
          <w:tcPr>
            <w:tcW w:w="1440" w:type="dxa"/>
          </w:tcPr>
          <w:p w:rsidRPr="00A16F33" w:rsidR="00075AA8" w:rsidP="008D2D2F" w:rsidRDefault="00075AA8" w14:paraId="35749845" w14:textId="77777777">
            <w:pPr>
              <w:rPr>
                <w:rFonts w:cstheme="minorHAnsi"/>
                <w:sz w:val="16"/>
                <w:szCs w:val="16"/>
              </w:rPr>
            </w:pPr>
          </w:p>
        </w:tc>
        <w:sdt>
          <w:sdtPr>
            <w:rPr>
              <w:rFonts w:cstheme="minorHAnsi"/>
              <w:sz w:val="16"/>
              <w:szCs w:val="16"/>
            </w:rPr>
            <w:alias w:val="#Nav: /Purchase_Header/TaxBreakdown/BreakdownLabel2"/>
            <w:tag w:val="#Nav: QRS Purchase Order/50011"/>
            <w:id w:val="2056575402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TaxBreakdown[1]/ns0:BreakdownLabel2[1]" w:storeItemID="{0F1A32BE-CB08-46B5-B5C8-B6B9C6FCDA41}"/>
            <w:text/>
          </w:sdtPr>
          <w:sdtEndPr/>
          <w:sdtContent>
            <w:tc>
              <w:tcPr>
                <w:tcW w:w="3420" w:type="dxa"/>
              </w:tcPr>
              <w:p w:rsidRPr="00A16F33" w:rsidR="00075AA8" w:rsidP="004331A3" w:rsidRDefault="002250F7" w14:paraId="55025C04" w14:textId="77777777">
                <w:pPr>
                  <w:jc w:val="right"/>
                  <w:rPr>
                    <w:rFonts w:cstheme="minorHAnsi"/>
                    <w:sz w:val="16"/>
                    <w:szCs w:val="16"/>
                  </w:rPr>
                </w:pPr>
                <w:r w:rsidRPr="00A16F33">
                  <w:rPr>
                    <w:rFonts w:cstheme="minorHAnsi"/>
                    <w:sz w:val="16"/>
                    <w:szCs w:val="16"/>
                  </w:rPr>
                  <w:t>BreakdownLabel2</w:t>
                </w:r>
              </w:p>
            </w:tc>
          </w:sdtContent>
        </w:sdt>
        <w:sdt>
          <w:sdtPr>
            <w:rPr>
              <w:rFonts w:cstheme="minorHAnsi"/>
              <w:sz w:val="16"/>
              <w:szCs w:val="16"/>
            </w:rPr>
            <w:alias w:val="#Nav: /Purchase_Header/TaxBreakdown/BreakdownAmt2"/>
            <w:tag w:val="#Nav: QRS Purchase Order/50011"/>
            <w:id w:val="1415517941"/>
            <w:placeholder>
              <w:docPart w:val="DefaultPlaceholder_-1854013440"/>
            </w:placeholder>
            <w:dataBinding w:prefixMappings="xmlns:ns0='urn:microsoft-dynamics-nav/reports/QRS Purchase Order/50011/'" w:xpath="/ns0:NavWordReportXmlPart[1]/ns0:Purchase_Header[1]/ns0:TaxBreakdown[1]/ns0:BreakdownAmt2[1]" w:storeItemID="{0F1A32BE-CB08-46B5-B5C8-B6B9C6FCDA41}"/>
            <w:text/>
          </w:sdtPr>
          <w:sdtEndPr/>
          <w:sdtContent>
            <w:tc>
              <w:tcPr>
                <w:tcW w:w="1440" w:type="dxa"/>
              </w:tcPr>
              <w:p w:rsidRPr="00A16F33" w:rsidR="00075AA8" w:rsidP="004331A3" w:rsidRDefault="002250F7" w14:paraId="5690F432" w14:textId="77777777">
                <w:pPr>
                  <w:rPr>
                    <w:rFonts w:cstheme="minorHAnsi"/>
                    <w:sz w:val="16"/>
                    <w:szCs w:val="16"/>
                  </w:rPr>
                </w:pPr>
                <w:r w:rsidRPr="00A16F33">
                  <w:rPr>
                    <w:rFonts w:cstheme="minorHAnsi"/>
                    <w:sz w:val="16"/>
                    <w:szCs w:val="16"/>
                  </w:rPr>
                  <w:t>BreakdownAmt2</w:t>
                </w:r>
              </w:p>
            </w:tc>
          </w:sdtContent>
        </w:sdt>
        <w:sdt>
          <w:sdtPr>
            <w:rPr>
              <w:rFonts w:cstheme="minorHAnsi"/>
              <w:sz w:val="16"/>
              <w:szCs w:val="16"/>
            </w:rPr>
            <w:alias w:val="#Nav: /Purchase_Header/Tax_Lbl"/>
            <w:tag w:val="#Nav: QRS Purchase Order/50011"/>
            <w:id w:val="-1862042300"/>
            <w:placeholder>
              <w:docPart w:val="5D5878EAFB77474EA4AAF3C98D2DB113"/>
            </w:placeholder>
            <w:dataBinding w:prefixMappings="xmlns:ns0='urn:microsoft-dynamics-nav/reports/QRS Purchase Order/50011/'" w:xpath="/ns0:NavWordReportXmlPart[1]/ns0:Purchase_Header[1]/ns0:Tax_Lbl[1]" w:storeItemID="{0F1A32BE-CB08-46B5-B5C8-B6B9C6FCDA41}"/>
            <w:text/>
          </w:sdtPr>
          <w:sdtEndPr/>
          <w:sdtContent>
            <w:tc>
              <w:tcPr>
                <w:tcW w:w="2313" w:type="dxa"/>
                <w:gridSpan w:val="2"/>
              </w:tcPr>
              <w:p w:rsidRPr="00A16F33" w:rsidR="00075AA8" w:rsidP="005573A9" w:rsidRDefault="00075AA8" w14:paraId="11F50DD7" w14:textId="77777777">
                <w:pPr>
                  <w:jc w:val="right"/>
                  <w:rPr>
                    <w:rFonts w:cstheme="minorHAnsi"/>
                    <w:sz w:val="16"/>
                    <w:szCs w:val="16"/>
                  </w:rPr>
                </w:pPr>
                <w:proofErr w:type="spellStart"/>
                <w:r w:rsidRPr="00A16F33">
                  <w:rPr>
                    <w:rFonts w:cstheme="minorHAnsi"/>
                    <w:sz w:val="16"/>
                    <w:szCs w:val="16"/>
                  </w:rPr>
                  <w:t>Tax_Lbl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16"/>
              <w:szCs w:val="16"/>
            </w:rPr>
            <w:alias w:val="#Nav: /Purchase_Header/Totals/TaxAmount"/>
            <w:tag w:val="#Nav: QRS Purchase Order/50011"/>
            <w:id w:val="1728335327"/>
            <w:placeholder>
              <w:docPart w:val="5D5878EAFB77474EA4AAF3C98D2DB113"/>
            </w:placeholder>
            <w:dataBinding w:prefixMappings="xmlns:ns0='urn:microsoft-dynamics-nav/reports/QRS Purchase Order/50011/'" w:xpath="/ns0:NavWordReportXmlPart[1]/ns0:Purchase_Header[1]/ns0:Totals[1]/ns0:TaxAmount[1]" w:storeItemID="{0F1A32BE-CB08-46B5-B5C8-B6B9C6FCDA41}"/>
            <w:text/>
          </w:sdtPr>
          <w:sdtEndPr/>
          <w:sdtContent>
            <w:tc>
              <w:tcPr>
                <w:tcW w:w="1621" w:type="dxa"/>
              </w:tcPr>
              <w:p w:rsidRPr="00A16F33" w:rsidR="00075AA8" w:rsidP="005573A9" w:rsidRDefault="00075AA8" w14:paraId="0120A542" w14:textId="77777777">
                <w:pPr>
                  <w:jc w:val="right"/>
                  <w:rPr>
                    <w:rFonts w:cstheme="minorHAnsi"/>
                    <w:sz w:val="16"/>
                    <w:szCs w:val="16"/>
                  </w:rPr>
                </w:pPr>
                <w:proofErr w:type="spellStart"/>
                <w:r w:rsidRPr="00A16F33">
                  <w:rPr>
                    <w:rFonts w:cstheme="minorHAnsi"/>
                    <w:sz w:val="16"/>
                    <w:szCs w:val="16"/>
                  </w:rPr>
                  <w:t>TaxAmount</w:t>
                </w:r>
                <w:proofErr w:type="spellEnd"/>
              </w:p>
            </w:tc>
          </w:sdtContent>
        </w:sdt>
      </w:tr>
      <w:tr w:rsidRPr="00A16F33" w:rsidR="00075AA8" w:rsidTr="00A93157" w14:paraId="45957465" w14:textId="77777777">
        <w:trPr>
          <w:trHeight w:val="202"/>
        </w:trPr>
        <w:tc>
          <w:tcPr>
            <w:tcW w:w="1440" w:type="dxa"/>
          </w:tcPr>
          <w:p w:rsidRPr="00A16F33" w:rsidR="00075AA8" w:rsidP="008D2D2F" w:rsidRDefault="00075AA8" w14:paraId="669C7FE1" w14:textId="7777777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20" w:type="dxa"/>
          </w:tcPr>
          <w:p w:rsidRPr="00A16F33" w:rsidR="00075AA8" w:rsidP="008D2D2F" w:rsidRDefault="00075AA8" w14:paraId="1CE2B7CD" w14:textId="7777777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40" w:type="dxa"/>
          </w:tcPr>
          <w:p w:rsidRPr="00A16F33" w:rsidR="00075AA8" w:rsidP="008D2D2F" w:rsidRDefault="00075AA8" w14:paraId="40B1FDE0" w14:textId="77777777">
            <w:pPr>
              <w:rPr>
                <w:rFonts w:cstheme="minorHAnsi"/>
                <w:sz w:val="16"/>
                <w:szCs w:val="16"/>
              </w:rPr>
            </w:pPr>
          </w:p>
        </w:tc>
        <w:sdt>
          <w:sdtPr>
            <w:rPr>
              <w:rFonts w:cstheme="minorHAnsi"/>
              <w:b/>
              <w:sz w:val="16"/>
              <w:szCs w:val="16"/>
            </w:rPr>
            <w:alias w:val="#Nav: /Purchase_Header/Totals/TotalText"/>
            <w:tag w:val="#Nav: QRS Purchase Order/50011"/>
            <w:id w:val="219027958"/>
            <w:placeholder>
              <w:docPart w:val="155146DD3356445FAB8A3E4C1886A1B7"/>
            </w:placeholder>
            <w:dataBinding w:prefixMappings="xmlns:ns0='urn:microsoft-dynamics-nav/reports/QRS Purchase Order/50011/'" w:xpath="/ns0:NavWordReportXmlPart[1]/ns0:Purchase_Header[1]/ns0:Totals[1]/ns0:TotalText[1]" w:storeItemID="{0F1A32BE-CB08-46B5-B5C8-B6B9C6FCDA41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A16F33" w:rsidR="00075AA8" w:rsidP="005573A9" w:rsidRDefault="00075AA8" w14:paraId="07656261" w14:textId="77777777">
                <w:pPr>
                  <w:jc w:val="right"/>
                  <w:rPr>
                    <w:rFonts w:cstheme="minorHAnsi"/>
                    <w:b/>
                    <w:sz w:val="16"/>
                    <w:szCs w:val="16"/>
                  </w:rPr>
                </w:pPr>
                <w:proofErr w:type="spellStart"/>
                <w:r w:rsidRPr="00A16F33">
                  <w:rPr>
                    <w:rFonts w:cstheme="minorHAnsi"/>
                    <w:b/>
                    <w:sz w:val="16"/>
                    <w:szCs w:val="16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sz w:val="16"/>
              <w:szCs w:val="16"/>
            </w:rPr>
            <w:alias w:val="#Nav: /Purchase_Header/Totals/TotalAmount"/>
            <w:tag w:val="#Nav: QRS Purchase Order/50011"/>
            <w:id w:val="-1479840756"/>
            <w:placeholder>
              <w:docPart w:val="155146DD3356445FAB8A3E4C1886A1B7"/>
            </w:placeholder>
            <w:dataBinding w:prefixMappings="xmlns:ns0='urn:microsoft-dynamics-nav/reports/QRS Purchase Order/50011/'" w:xpath="/ns0:NavWordReportXmlPart[1]/ns0:Purchase_Header[1]/ns0:Totals[1]/ns0:TotalAmount[1]" w:storeItemID="{0F1A32BE-CB08-46B5-B5C8-B6B9C6FCDA41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A16F33" w:rsidR="00075AA8" w:rsidP="005573A9" w:rsidRDefault="00075AA8" w14:paraId="577BDB35" w14:textId="77777777">
                <w:pPr>
                  <w:jc w:val="right"/>
                  <w:rPr>
                    <w:rFonts w:cstheme="minorHAnsi"/>
                    <w:b/>
                    <w:sz w:val="16"/>
                    <w:szCs w:val="16"/>
                  </w:rPr>
                </w:pPr>
                <w:proofErr w:type="spellStart"/>
                <w:r w:rsidRPr="00A16F33">
                  <w:rPr>
                    <w:rFonts w:cstheme="minorHAnsi"/>
                    <w:b/>
                    <w:sz w:val="16"/>
                    <w:szCs w:val="16"/>
                  </w:rPr>
                  <w:t>TotalAmount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Y="98"/>
        <w:tblW w:w="7105" w:type="dxa"/>
        <w:tblLook w:val="04A0" w:firstRow="1" w:lastRow="0" w:firstColumn="1" w:lastColumn="0" w:noHBand="0" w:noVBand="1"/>
      </w:tblPr>
      <w:tblGrid>
        <w:gridCol w:w="7105"/>
      </w:tblGrid>
      <w:tr w:rsidR="00A93157" w:rsidTr="00A93157" w14:paraId="5FA7ABAA" w14:textId="77777777">
        <w:trPr>
          <w:trHeight w:val="900"/>
        </w:trPr>
        <w:tc>
          <w:tcPr>
            <w:tcW w:w="7105" w:type="dxa"/>
            <w:tcBorders>
              <w:top w:val="nil"/>
              <w:left w:val="nil"/>
              <w:bottom w:val="nil"/>
              <w:right w:val="nil"/>
            </w:tcBorders>
          </w:tcPr>
          <w:bookmarkEnd w:id="0"/>
          <w:p w:rsidRPr="00221AFD" w:rsidR="00A93157" w:rsidP="00A93157" w:rsidRDefault="00A93157" w14:paraId="79B12727" w14:textId="77777777">
            <w:pPr>
              <w:shd w:val="clear" w:color="auto" w:fill="0070C0"/>
              <w:spacing w:after="0"/>
              <w:rPr>
                <w:color w:val="FFFFFF" w:themeColor="background1"/>
                <w:sz w:val="18"/>
                <w:szCs w:val="18"/>
              </w:rPr>
            </w:pPr>
            <w:r w:rsidRPr="00221AFD">
              <w:rPr>
                <w:color w:val="FFFFFF" w:themeColor="background1"/>
                <w:sz w:val="18"/>
                <w:szCs w:val="18"/>
              </w:rPr>
              <w:t>QRS Calibrations DBA QRS Solutions is an ISO 9001:2015 Certified Company</w:t>
            </w:r>
          </w:p>
          <w:p w:rsidRPr="00221AFD" w:rsidR="00A93157" w:rsidP="00A93157" w:rsidRDefault="00A93157" w14:paraId="1C37EE18" w14:textId="77777777">
            <w:pPr>
              <w:shd w:val="clear" w:color="auto" w:fill="0070C0"/>
              <w:spacing w:after="0"/>
              <w:rPr>
                <w:color w:val="FFFFFF" w:themeColor="background1"/>
                <w:sz w:val="18"/>
                <w:szCs w:val="18"/>
              </w:rPr>
            </w:pPr>
            <w:r w:rsidRPr="00221AFD">
              <w:rPr>
                <w:color w:val="FFFFFF" w:themeColor="background1"/>
                <w:sz w:val="18"/>
                <w:szCs w:val="18"/>
              </w:rPr>
              <w:t>Terms &amp; Conditions: www.qrs-solutions.com/about-us/standard-terms-conditions</w:t>
            </w:r>
          </w:p>
          <w:p w:rsidR="00A93157" w:rsidP="00A93157" w:rsidRDefault="00A93157" w14:paraId="28B5C9FD" w14:textId="77777777">
            <w:pPr>
              <w:shd w:val="clear" w:color="auto" w:fill="0070C0"/>
              <w:spacing w:after="0"/>
              <w:rPr>
                <w:color w:val="FFFFFF" w:themeColor="background1"/>
                <w:sz w:val="18"/>
                <w:szCs w:val="18"/>
              </w:rPr>
            </w:pPr>
            <w:r w:rsidRPr="00221AFD">
              <w:rPr>
                <w:color w:val="FFFFFF" w:themeColor="background1"/>
                <w:sz w:val="18"/>
                <w:szCs w:val="18"/>
              </w:rPr>
              <w:t>All Estimates/Quotes Valid for 60 Days. Shipping &amp; Handling is Prepaid &amp; Add unless specified.</w:t>
            </w:r>
          </w:p>
          <w:p w:rsidR="00A93157" w:rsidP="00A93157" w:rsidRDefault="00A93157" w14:paraId="6112BC62" w14:textId="77777777">
            <w:pPr>
              <w:shd w:val="clear" w:color="auto" w:fill="0070C0"/>
              <w:spacing w:after="0"/>
              <w:rPr>
                <w:color w:val="FFFFFF" w:themeColor="background1"/>
                <w:sz w:val="18"/>
                <w:szCs w:val="18"/>
              </w:rPr>
            </w:pPr>
          </w:p>
          <w:p w:rsidR="00A93157" w:rsidP="00A93157" w:rsidRDefault="00A93157" w14:paraId="26D1F4C3" w14:textId="77777777">
            <w:pPr>
              <w:pStyle w:val="Style1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Pr="00A16F33" w:rsidR="00A93157" w:rsidP="001541E0" w:rsidRDefault="00A93157" w14:paraId="218434E7" w14:textId="77777777">
      <w:pPr>
        <w:pStyle w:val="Style1"/>
        <w:rPr>
          <w:rFonts w:asciiTheme="minorHAnsi" w:hAnsiTheme="minorHAnsi" w:cstheme="minorHAnsi"/>
          <w:sz w:val="20"/>
        </w:rPr>
      </w:pPr>
    </w:p>
    <w:sectPr w:rsidRPr="00A16F33" w:rsidR="00A93157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D2A" w:rsidP="00E40C63" w:rsidRDefault="00945D2A" w14:paraId="060C2095" w14:textId="77777777">
      <w:pPr>
        <w:spacing w:after="0"/>
      </w:pPr>
      <w:r>
        <w:separator/>
      </w:r>
    </w:p>
  </w:endnote>
  <w:endnote w:type="continuationSeparator" w:id="0">
    <w:p w:rsidR="00945D2A" w:rsidP="00E40C63" w:rsidRDefault="00945D2A" w14:paraId="3B5D8A6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25D" w:rsidRDefault="0011725D" w14:paraId="197016A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722D667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D18CE9C" w14:textId="77777777">
            <w:tc>
              <w:tcPr>
                <w:tcW w:w="5000" w:type="pct"/>
              </w:tcPr>
              <w:p w:rsidR="00C43401" w:rsidP="0090637C" w:rsidRDefault="00C43401" w14:paraId="11A75FF4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1BBB0EA4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2C1E37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6210"/>
      <w:gridCol w:w="3960"/>
    </w:tblGrid>
    <w:tr w:rsidR="00835421" w:rsidTr="00835421" w14:paraId="5DE63430" w14:textId="77777777">
      <w:tc>
        <w:tcPr>
          <w:tcW w:w="6210" w:type="dxa"/>
        </w:tcPr>
        <w:p w:rsidR="00835421" w:rsidP="00835421" w:rsidRDefault="00835421" w14:paraId="161E105B" w14:textId="71924106">
          <w:pPr>
            <w:pStyle w:val="Heading2"/>
            <w:tabs>
              <w:tab w:val="left" w:pos="4950"/>
            </w:tabs>
            <w:jc w:val="right"/>
            <w:outlineLvl w:val="1"/>
          </w:pPr>
          <w:r>
            <w:tab/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3960" w:type="dxa"/>
        </w:tcPr>
        <w:p w:rsidRPr="00835421" w:rsidR="00835421" w:rsidP="00835421" w:rsidRDefault="00835421" w14:paraId="1A663404" w14:textId="0271C385">
          <w:pPr>
            <w:pStyle w:val="Heading2"/>
            <w:jc w:val="right"/>
            <w:outlineLvl w:val="1"/>
            <w:rPr>
              <w:sz w:val="20"/>
              <w:szCs w:val="20"/>
            </w:rPr>
          </w:pPr>
          <w:r w:rsidRPr="00835421">
            <w:rPr>
              <w:sz w:val="20"/>
              <w:szCs w:val="20"/>
            </w:rPr>
            <w:t>Home Page</w:t>
          </w:r>
        </w:p>
      </w:tc>
    </w:tr>
    <w:tr w:rsidR="00835421" w:rsidTr="00835421" w14:paraId="34E3669C" w14:textId="77777777">
      <w:tc>
        <w:tcPr>
          <w:tcW w:w="6210" w:type="dxa"/>
        </w:tcPr>
        <w:p w:rsidR="00835421" w:rsidP="00835421" w:rsidRDefault="00835421" w14:paraId="6639ABF2" w14:textId="37788EA6"/>
      </w:tc>
      <w:tc>
        <w:tcPr>
          <w:tcW w:w="3960" w:type="dxa"/>
        </w:tcPr>
        <w:p w:rsidRPr="00835421" w:rsidR="00835421" w:rsidP="00835421" w:rsidRDefault="00835421" w14:paraId="4D865122" w14:textId="5C4F2CD3">
          <w:pPr>
            <w:jc w:val="right"/>
            <w:rPr>
              <w:sz w:val="20"/>
              <w:szCs w:val="20"/>
              <w:u w:val="single"/>
            </w:rPr>
          </w:pPr>
          <w:r w:rsidRPr="00835421">
            <w:rPr>
              <w:color w:val="0070C0"/>
              <w:sz w:val="20"/>
              <w:szCs w:val="20"/>
              <w:u w:val="single"/>
            </w:rPr>
            <w:t>www.qrs-solutions.com</w:t>
          </w:r>
        </w:p>
      </w:tc>
    </w:tr>
  </w:tbl>
  <w:p w:rsidR="00F17602" w:rsidRDefault="00F17602" w14:paraId="12E43FA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D2A" w:rsidP="00E40C63" w:rsidRDefault="00945D2A" w14:paraId="614B9575" w14:textId="77777777">
      <w:pPr>
        <w:spacing w:after="0"/>
      </w:pPr>
      <w:r>
        <w:separator/>
      </w:r>
    </w:p>
  </w:footnote>
  <w:footnote w:type="continuationSeparator" w:id="0">
    <w:p w:rsidR="00945D2A" w:rsidP="00E40C63" w:rsidRDefault="00945D2A" w14:paraId="5444F5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25D" w:rsidRDefault="0011725D" w14:paraId="44E5816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EB9C79E" w14:textId="77777777">
      <w:tc>
        <w:tcPr>
          <w:tcW w:w="2929" w:type="pct"/>
        </w:tcPr>
        <w:p w:rsidRPr="00F17602" w:rsidR="00F17602" w:rsidP="00F17602" w:rsidRDefault="00945D2A" w14:paraId="6564462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QRS Purchase Order/50011"/>
              <w:id w:val="-1643734038"/>
              <w:placeholder>
                <w:docPart w:val="9485722AD625498C8BC2196EF140A656"/>
              </w:placeholder>
              <w:dataBinding w:prefixMappings="xmlns:ns0='urn:microsoft-dynamics-nav/reports/QRS Purchase Order/50011/'" w:xpath="/ns0:NavWordReportXmlPart[1]/ns0:Purchase_Header[1]/ns0:DocumentTitle_Lbl[1]" w:storeItemID="{0F1A32BE-CB08-46B5-B5C8-B6B9C6FCDA41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QRS Purchase Order/50011"/>
              <w:id w:val="-1095469703"/>
              <w:placeholder>
                <w:docPart w:val="9485722AD625498C8BC2196EF140A656"/>
              </w:placeholder>
              <w:dataBinding w:prefixMappings="xmlns:ns0='urn:microsoft-dynamics-nav/reports/QRS Purchase Order/50011/'" w:xpath="/ns0:NavWordReportXmlPart[1]/ns0:Purchase_Header[1]/ns0:No_PurchHeader[1]" w:storeItemID="{0F1A32BE-CB08-46B5-B5C8-B6B9C6FCDA41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QRS Purchase Order/50011"/>
            <w:id w:val="185729155"/>
            <w:placeholder>
              <w:docPart w:val="9485722AD625498C8BC2196EF140A656"/>
            </w:placeholder>
            <w:dataBinding w:prefixMappings="xmlns:ns0='urn:microsoft-dynamics-nav/reports/QRS Purchase Order/50011/'" w:xpath="/ns0:NavWordReportXmlPart[1]/ns0:Purchase_Header[1]/ns0:DocumentDate[1]" w:storeItemID="{0F1A32BE-CB08-46B5-B5C8-B6B9C6FCDA41}"/>
            <w:text/>
          </w:sdtPr>
          <w:sdtEndPr/>
          <w:sdtContent>
            <w:p w:rsidRPr="00F17602" w:rsidR="00F17602" w:rsidP="00F17602" w:rsidRDefault="00F17602" w14:paraId="52E39098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45D2A" w14:paraId="7F2EF5ED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QRS Purchase Order/50011"/>
              <w:id w:val="-554851619"/>
              <w:placeholder>
                <w:docPart w:val="9485722AD625498C8BC2196EF140A656"/>
              </w:placeholder>
              <w:dataBinding w:prefixMappings="xmlns:ns0='urn:microsoft-dynamics-nav/reports/QRS Purchase Order/50011/'" w:xpath="/ns0:NavWordReportXmlPart[1]/ns0:Purchase_Header[1]/ns0:Page_Lbl[1]" w:storeItemID="{0F1A32BE-CB08-46B5-B5C8-B6B9C6FCDA41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79D75B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82BE5F2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80"/>
      <w:gridCol w:w="6426"/>
    </w:tblGrid>
    <w:tr w:rsidR="00C43401" w:rsidTr="004E67D8" w14:paraId="747C1162" w14:textId="77777777">
      <w:tc>
        <w:tcPr>
          <w:tcW w:w="1852" w:type="pct"/>
          <w:shd w:val="clear" w:color="auto" w:fill="0070C0"/>
        </w:tcPr>
        <w:p w:rsidRPr="00A16F33" w:rsidR="00DA0734" w:rsidP="00DA0734" w:rsidRDefault="007C75B8" w14:paraId="2DEF9ACF" w14:textId="635B59E2">
          <w:pPr>
            <w:pStyle w:val="Subtitle"/>
            <w:rPr>
              <w:rFonts w:cstheme="minorHAnsi"/>
              <w:color w:val="FFFFFF" w:themeColor="background1"/>
              <w:sz w:val="20"/>
            </w:rPr>
          </w:pPr>
          <w:r w:rsidRPr="00A16F33">
            <w:rPr>
              <w:rFonts w:cstheme="minorHAnsi"/>
              <w:color w:val="FFFFFF" w:themeColor="background1"/>
              <w:sz w:val="20"/>
            </w:rPr>
            <w:t>Order</w:t>
          </w:r>
          <w:r w:rsidRPr="00A16F33" w:rsidR="004E67D8">
            <w:rPr>
              <w:rFonts w:cstheme="minorHAnsi"/>
              <w:color w:val="FFFFFF" w:themeColor="background1"/>
              <w:sz w:val="20"/>
            </w:rPr>
            <w:t xml:space="preserve"> #</w:t>
          </w:r>
          <w:r w:rsidRPr="00A16F33">
            <w:rPr>
              <w:rFonts w:cstheme="minorHAnsi"/>
              <w:color w:val="FFFFFF" w:themeColor="background1"/>
              <w:sz w:val="20"/>
            </w:rPr>
            <w:t xml:space="preserve">: </w:t>
          </w:r>
          <w:sdt>
            <w:sdtPr>
              <w:rPr>
                <w:rFonts w:cstheme="minorHAnsi"/>
                <w:color w:val="FFFFFF" w:themeColor="background1"/>
                <w:sz w:val="20"/>
              </w:rPr>
              <w:alias w:val="#Nav: /Purchase_Header/No_PurchHeader"/>
              <w:tag w:val="#Nav: QRS Purchase Order/50011"/>
              <w:id w:val="1794093075"/>
              <w:placeholder>
                <w:docPart w:val="DefaultPlaceholder_-1854013440"/>
              </w:placeholder>
              <w:dataBinding w:prefixMappings="xmlns:ns0='urn:microsoft-dynamics-nav/reports/QRS Purchase Order/50011/'" w:xpath="/ns0:NavWordReportXmlPart[1]/ns0:Purchase_Header[1]/ns0:No_PurchHeader[1]" w:storeItemID="{0F1A32BE-CB08-46B5-B5C8-B6B9C6FCDA41}"/>
              <w:text/>
            </w:sdtPr>
            <w:sdtEndPr/>
            <w:sdtContent>
              <w:proofErr w:type="spellStart"/>
              <w:r w:rsidR="0011725D">
                <w:rPr>
                  <w:rFonts w:cstheme="minorHAnsi"/>
                  <w:color w:val="FFFFFF" w:themeColor="background1"/>
                  <w:sz w:val="20"/>
                </w:rPr>
                <w:t>No_PurchHeader</w:t>
              </w:r>
              <w:proofErr w:type="spellEnd"/>
            </w:sdtContent>
          </w:sdt>
        </w:p>
        <w:p w:rsidRPr="00A16F33" w:rsidR="004E67D8" w:rsidP="004E67D8" w:rsidRDefault="004E67D8" w14:paraId="5BAB08C7" w14:textId="436BF183">
          <w:pPr>
            <w:spacing w:after="0"/>
            <w:rPr>
              <w:rFonts w:cstheme="minorHAnsi"/>
              <w:color w:val="FFFFFF" w:themeColor="background1"/>
              <w:sz w:val="20"/>
              <w:szCs w:val="20"/>
            </w:rPr>
          </w:pPr>
          <w:r w:rsidRPr="00A16F33">
            <w:rPr>
              <w:rFonts w:cstheme="minorHAnsi"/>
              <w:color w:val="FFFFFF" w:themeColor="background1"/>
              <w:sz w:val="20"/>
              <w:szCs w:val="20"/>
            </w:rPr>
            <w:t>Terms</w:t>
          </w:r>
          <w:r w:rsidRPr="00A16F33" w:rsidR="007C75B8">
            <w:rPr>
              <w:rFonts w:cstheme="minorHAnsi"/>
              <w:color w:val="FFFFFF" w:themeColor="background1"/>
              <w:sz w:val="20"/>
              <w:szCs w:val="20"/>
            </w:rPr>
            <w:t xml:space="preserve">: </w:t>
          </w:r>
          <w:sdt>
            <w:sdtPr>
              <w:rPr>
                <w:rFonts w:cstheme="minorHAnsi"/>
                <w:color w:val="FFFFFF" w:themeColor="background1"/>
                <w:sz w:val="20"/>
                <w:szCs w:val="20"/>
              </w:rPr>
              <w:alias w:val="#Nav: /Purchase_Header/PaymentTermsDesc"/>
              <w:tag w:val="#Nav: QRS Purchase Order/50011"/>
              <w:id w:val="1518502194"/>
              <w:placeholder>
                <w:docPart w:val="DefaultPlaceholder_-1854013440"/>
              </w:placeholder>
              <w:dataBinding w:prefixMappings="xmlns:ns0='urn:microsoft-dynamics-nav/reports/QRS Purchase Order/50011/'" w:xpath="/ns0:NavWordReportXmlPart[1]/ns0:Purchase_Header[1]/ns0:PaymentTermsDesc[1]" w:storeItemID="{0F1A32BE-CB08-46B5-B5C8-B6B9C6FCDA41}"/>
              <w:text/>
            </w:sdtPr>
            <w:sdtEndPr/>
            <w:sdtContent>
              <w:proofErr w:type="spellStart"/>
              <w:r w:rsidRPr="00A16F33" w:rsidR="007C75B8">
                <w:rPr>
                  <w:rFonts w:cstheme="minorHAnsi"/>
                  <w:color w:val="FFFFFF" w:themeColor="background1"/>
                  <w:sz w:val="20"/>
                  <w:szCs w:val="20"/>
                </w:rPr>
                <w:t>PaymentTermsDesc</w:t>
              </w:r>
              <w:proofErr w:type="spellEnd"/>
            </w:sdtContent>
          </w:sdt>
        </w:p>
        <w:p w:rsidRPr="004E67D8" w:rsidR="004E67D8" w:rsidP="004E67D8" w:rsidRDefault="004E67D8" w14:paraId="0F4FB963" w14:textId="0EB06281">
          <w:pPr>
            <w:spacing w:after="0"/>
          </w:pPr>
          <w:r w:rsidRPr="00A16F33">
            <w:rPr>
              <w:rFonts w:cstheme="minorHAnsi"/>
              <w:color w:val="FFFFFF" w:themeColor="background1"/>
              <w:sz w:val="20"/>
              <w:szCs w:val="20"/>
            </w:rPr>
            <w:t>Date</w:t>
          </w:r>
          <w:r w:rsidRPr="00A16F33" w:rsidR="007C75B8">
            <w:rPr>
              <w:rFonts w:cstheme="minorHAnsi"/>
              <w:color w:val="FFFFFF" w:themeColor="background1"/>
              <w:sz w:val="20"/>
              <w:szCs w:val="20"/>
            </w:rPr>
            <w:t xml:space="preserve">: </w:t>
          </w:r>
          <w:sdt>
            <w:sdtPr>
              <w:rPr>
                <w:rFonts w:cstheme="minorHAnsi"/>
                <w:color w:val="FFFFFF" w:themeColor="background1"/>
                <w:sz w:val="20"/>
                <w:szCs w:val="20"/>
              </w:rPr>
              <w:alias w:val="#Nav: /Purchase_Header/DocumentDate"/>
              <w:tag w:val="#Nav: QRS Purchase Order/50011"/>
              <w:id w:val="1292790075"/>
              <w:placeholder>
                <w:docPart w:val="DefaultPlaceholder_-1854013440"/>
              </w:placeholder>
              <w:dataBinding w:prefixMappings="xmlns:ns0='urn:microsoft-dynamics-nav/reports/QRS Purchase Order/50011/'" w:xpath="/ns0:NavWordReportXmlPart[1]/ns0:Purchase_Header[1]/ns0:DocumentDate[1]" w:storeItemID="{0F1A32BE-CB08-46B5-B5C8-B6B9C6FCDA41}"/>
              <w:text/>
            </w:sdtPr>
            <w:sdtEndPr/>
            <w:sdtContent>
              <w:proofErr w:type="spellStart"/>
              <w:r w:rsidRPr="00A16F33" w:rsidR="007C75B8">
                <w:rPr>
                  <w:rFonts w:cstheme="minorHAnsi"/>
                  <w:color w:val="FFFFFF" w:themeColor="background1"/>
                  <w:sz w:val="20"/>
                  <w:szCs w:val="20"/>
                </w:rPr>
                <w:t>DocumentDate</w:t>
              </w:r>
              <w:proofErr w:type="spellEnd"/>
            </w:sdtContent>
          </w:sdt>
        </w:p>
      </w:tc>
      <w:tc>
        <w:tcPr>
          <w:tcW w:w="3148" w:type="pct"/>
        </w:tcPr>
        <w:p w:rsidR="00C43401" w:rsidP="004E67D8" w:rsidRDefault="00BB3171" w14:paraId="0087CACF" w14:textId="77777777">
          <w:pPr>
            <w:pStyle w:val="Header"/>
            <w:tabs>
              <w:tab w:val="left" w:pos="1155"/>
            </w:tabs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7015063B" wp14:editId="3C39C1B0">
                <wp:extent cx="2042631" cy="447675"/>
                <wp:effectExtent l="0" t="0" r="0" b="0"/>
                <wp:docPr id="2" name="Picture 2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R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8928" cy="460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7AD7" w:rsidRDefault="003D7AD7" w14:paraId="56B3C08E" w14:textId="349CA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25D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317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1AFD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66FFD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3738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0556"/>
    <w:rsid w:val="004B22F6"/>
    <w:rsid w:val="004B47ED"/>
    <w:rsid w:val="004B4EE3"/>
    <w:rsid w:val="004B6FE5"/>
    <w:rsid w:val="004B787A"/>
    <w:rsid w:val="004C4E91"/>
    <w:rsid w:val="004C60A5"/>
    <w:rsid w:val="004D1000"/>
    <w:rsid w:val="004D7782"/>
    <w:rsid w:val="004E08D1"/>
    <w:rsid w:val="004E6401"/>
    <w:rsid w:val="004E67D8"/>
    <w:rsid w:val="004F0691"/>
    <w:rsid w:val="004F2432"/>
    <w:rsid w:val="0051660C"/>
    <w:rsid w:val="00524FE6"/>
    <w:rsid w:val="005330E9"/>
    <w:rsid w:val="00536A73"/>
    <w:rsid w:val="00542E7C"/>
    <w:rsid w:val="00543913"/>
    <w:rsid w:val="00551E99"/>
    <w:rsid w:val="00552846"/>
    <w:rsid w:val="005573A9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69B9"/>
    <w:rsid w:val="00797305"/>
    <w:rsid w:val="00797749"/>
    <w:rsid w:val="007A0A2F"/>
    <w:rsid w:val="007A0A53"/>
    <w:rsid w:val="007A2170"/>
    <w:rsid w:val="007B235B"/>
    <w:rsid w:val="007C75B8"/>
    <w:rsid w:val="007E323C"/>
    <w:rsid w:val="00802B5B"/>
    <w:rsid w:val="00807754"/>
    <w:rsid w:val="00814C3E"/>
    <w:rsid w:val="00815D27"/>
    <w:rsid w:val="008179F0"/>
    <w:rsid w:val="00817EE6"/>
    <w:rsid w:val="00820262"/>
    <w:rsid w:val="00835421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A57BC"/>
    <w:rsid w:val="008B16B4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45D2A"/>
    <w:rsid w:val="009507D5"/>
    <w:rsid w:val="00954C6C"/>
    <w:rsid w:val="00965534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6F33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3157"/>
    <w:rsid w:val="00A940EF"/>
    <w:rsid w:val="00A9726D"/>
    <w:rsid w:val="00AA4E25"/>
    <w:rsid w:val="00AC60A2"/>
    <w:rsid w:val="00AD04D1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27B74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B3171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1E40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73834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C16E8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9DA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221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fe71f2d9a744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04D88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6673E"/>
    <w:rsid w:val="0037797B"/>
    <w:rsid w:val="00377D7B"/>
    <w:rsid w:val="00384CE6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2269D"/>
    <w:rsid w:val="0094520C"/>
    <w:rsid w:val="00947668"/>
    <w:rsid w:val="009A3957"/>
    <w:rsid w:val="009C3B0D"/>
    <w:rsid w:val="00A55FA9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26F21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DF24FA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27113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F21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  <w:style w:type="paragraph" w:customStyle="1" w:styleId="4E743285364E402BA0767D8BA24F5F6A">
    <w:name w:val="4E743285364E402BA0767D8BA24F5F6A"/>
    <w:rsid w:val="00C26F21"/>
  </w:style>
  <w:style w:type="paragraph" w:customStyle="1" w:styleId="E669650C4F284F45997E9F2AED55A5FB">
    <w:name w:val="E669650C4F284F45997E9F2AED55A5FB"/>
    <w:rsid w:val="00C26F21"/>
  </w:style>
  <w:style w:type="paragraph" w:customStyle="1" w:styleId="85CD11CA43F84581994EC066884CE886">
    <w:name w:val="85CD11CA43F84581994EC066884CE886"/>
    <w:rsid w:val="00C26F21"/>
  </w:style>
  <w:style w:type="paragraph" w:customStyle="1" w:styleId="ADA6A6B0DA7B4C75BA9A89021ACCECC0">
    <w:name w:val="ADA6A6B0DA7B4C75BA9A89021ACCECC0"/>
    <w:rsid w:val="00C26F21"/>
  </w:style>
  <w:style w:type="paragraph" w:customStyle="1" w:styleId="8E539665F7A943F48B7395A7C6619B7C">
    <w:name w:val="8E539665F7A943F48B7395A7C6619B7C"/>
    <w:rsid w:val="00C26F21"/>
  </w:style>
  <w:style w:type="paragraph" w:customStyle="1" w:styleId="0E53A4CD9C8B45FBA5526034C4F7E0E6">
    <w:name w:val="0E53A4CD9C8B45FBA5526034C4F7E0E6"/>
    <w:rsid w:val="00C26F21"/>
  </w:style>
  <w:style w:type="paragraph" w:customStyle="1" w:styleId="29FB3AF2E6DB4F31A87BFA8A426243B0">
    <w:name w:val="29FB3AF2E6DB4F31A87BFA8A426243B0"/>
    <w:rsid w:val="00C26F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Q R S   P u r c h a s e   O r d e r / 5 0 0 1 1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BA93EE7B-FA12-433F-AC54-828C2E60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2020-07-14T17:14:00Z</dcterms:created>
  <dcterms:modified xsi:type="dcterms:W3CDTF">2020-07-14T17:17:00Z</dcterms:modified>
</cp:coreProperties>
</file>