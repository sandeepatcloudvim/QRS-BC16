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 w14:paraId="33232384" w14:textId="77777777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QRS Sales Invoice/50012"/>
            <w:id w:val="-346637227"/>
            <w:placeholder>
              <w:docPart w:val="CEDF5E3431064BB6BB9D44760C7A4D44"/>
            </w:placeholder>
            <w:dataBinding w:prefixMappings="xmlns:ns0='urn:microsoft-dynamics-nav/reports/QRS Sales Invoice/50012/'" w:xpath="/ns0:NavWordReportXmlPart[1]/ns0:Header[1]/ns0:CustomerAddress1[1]" w:storeItemID="{59374CF1-3877-4B03-A784-F1885496ECA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 w14:paraId="55D6FE3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QRS Sales Invoice/50012"/>
            <w:id w:val="-1171950695"/>
            <w:placeholder>
              <w:docPart w:val="53DFA164C9794AC68EDA0D8BF94C6DC6"/>
            </w:placeholder>
            <w:dataBinding w:prefixMappings="xmlns:ns0='urn:microsoft-dynamics-nav/reports/QRS Sales Invoice/50012/'" w:xpath="/ns0:NavWordReportXmlPart[1]/ns0:Header[1]/ns0:CompanyAddress1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33E3543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 w14:paraId="7A87B5E9" w14:textId="77777777">
        <w:trPr>
          <w:cantSplit/>
          <w:trHeight w:val="301"/>
        </w:trPr>
        <w:sdt>
          <w:sdtPr>
            <w:alias w:val="#Nav: /Header/CustomerAddress2"/>
            <w:tag w:val="#Nav: QRS Sales Invoice/50012"/>
            <w:id w:val="2121793087"/>
            <w:placeholder>
              <w:docPart w:val="CEDF5E3431064BB6BB9D44760C7A4D44"/>
            </w:placeholder>
            <w:dataBinding w:prefixMappings="xmlns:ns0='urn:microsoft-dynamics-nav/reports/QRS Sales Invoice/50012/'" w:xpath="/ns0:NavWordReportXmlPart[1]/ns0:Header[1]/ns0:CustomerAddress2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66164EC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QRS Sales Invoice/50012"/>
            <w:id w:val="1521665205"/>
            <w:placeholder>
              <w:docPart w:val="0E198E2638624E51B748E662B6F08683"/>
            </w:placeholder>
            <w:dataBinding w:prefixMappings="xmlns:ns0='urn:microsoft-dynamics-nav/reports/QRS Sales Invoice/50012/'" w:xpath="/ns0:NavWordReportXmlPart[1]/ns0:Header[1]/ns0:CompanyAddress2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00D806C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 w14:paraId="4A6EE38F" w14:textId="77777777">
        <w:trPr>
          <w:cantSplit/>
          <w:trHeight w:val="301"/>
        </w:trPr>
        <w:sdt>
          <w:sdtPr>
            <w:alias w:val="#Nav: /Header/CustomerAddress3"/>
            <w:tag w:val="#Nav: QRS Sales Invoice/50012"/>
            <w:id w:val="536395156"/>
            <w:placeholder>
              <w:docPart w:val="CEDF5E3431064BB6BB9D44760C7A4D44"/>
            </w:placeholder>
            <w:dataBinding w:prefixMappings="xmlns:ns0='urn:microsoft-dynamics-nav/reports/QRS Sales Invoice/50012/'" w:xpath="/ns0:NavWordReportXmlPart[1]/ns0:Header[1]/ns0:CustomerAddress3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435A946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QRS Sales Invoice/50012"/>
            <w:id w:val="-1053613660"/>
            <w:placeholder>
              <w:docPart w:val="0E198E2638624E51B748E662B6F08683"/>
            </w:placeholder>
            <w:dataBinding w:prefixMappings="xmlns:ns0='urn:microsoft-dynamics-nav/reports/QRS Sales Invoice/50012/'" w:xpath="/ns0:NavWordReportXmlPart[1]/ns0:Header[1]/ns0:CompanyAddress3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04FBC9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 w14:paraId="2CB82A03" w14:textId="77777777">
        <w:trPr>
          <w:cantSplit/>
          <w:trHeight w:val="301"/>
        </w:trPr>
        <w:sdt>
          <w:sdtPr>
            <w:alias w:val="#Nav: /Header/CustomerAddress4"/>
            <w:tag w:val="#Nav: QRS Sales Invoice/50012"/>
            <w:id w:val="1229109116"/>
            <w:placeholder>
              <w:docPart w:val="CEDF5E3431064BB6BB9D44760C7A4D44"/>
            </w:placeholder>
            <w:dataBinding w:prefixMappings="xmlns:ns0='urn:microsoft-dynamics-nav/reports/QRS Sales Invoice/50012/'" w:xpath="/ns0:NavWordReportXmlPart[1]/ns0:Header[1]/ns0:CustomerAddress4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1B1CC28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QRS Sales Invoice/50012"/>
            <w:id w:val="-843252946"/>
            <w:placeholder>
              <w:docPart w:val="0E198E2638624E51B748E662B6F08683"/>
            </w:placeholder>
            <w:dataBinding w:prefixMappings="xmlns:ns0='urn:microsoft-dynamics-nav/reports/QRS Sales Invoice/50012/'" w:xpath="/ns0:NavWordReportXmlPart[1]/ns0:Header[1]/ns0:CompanyAddress4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395FD69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 w14:paraId="2E59FF56" w14:textId="77777777">
        <w:trPr>
          <w:cantSplit/>
          <w:trHeight w:val="301"/>
        </w:trPr>
        <w:sdt>
          <w:sdtPr>
            <w:alias w:val="#Nav: /Header/CustomerAddress5"/>
            <w:tag w:val="#Nav: QRS Sales Invoice/50012"/>
            <w:id w:val="1814057176"/>
            <w:placeholder>
              <w:docPart w:val="CEDF5E3431064BB6BB9D44760C7A4D44"/>
            </w:placeholder>
            <w:dataBinding w:prefixMappings="xmlns:ns0='urn:microsoft-dynamics-nav/reports/QRS Sales Invoice/50012/'" w:xpath="/ns0:NavWordReportXmlPart[1]/ns0:Header[1]/ns0:CustomerAddress5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30306FA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QRS Sales Invoice/50012"/>
            <w:id w:val="-1834985711"/>
            <w:placeholder>
              <w:docPart w:val="0E198E2638624E51B748E662B6F08683"/>
            </w:placeholder>
            <w:dataBinding w:prefixMappings="xmlns:ns0='urn:microsoft-dynamics-nav/reports/QRS Sales Invoice/50012/'" w:xpath="/ns0:NavWordReportXmlPart[1]/ns0:Header[1]/ns0:CompanyAddress5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4D39681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 w14:paraId="4878135B" w14:textId="77777777">
        <w:trPr>
          <w:cantSplit/>
          <w:trHeight w:val="284"/>
        </w:trPr>
        <w:sdt>
          <w:sdtPr>
            <w:alias w:val="#Nav: /Header/CustomerAddress6"/>
            <w:tag w:val="#Nav: QRS Sales Invoice/50012"/>
            <w:id w:val="-2064325541"/>
            <w:placeholder>
              <w:docPart w:val="CEDF5E3431064BB6BB9D44760C7A4D44"/>
            </w:placeholder>
            <w:dataBinding w:prefixMappings="xmlns:ns0='urn:microsoft-dynamics-nav/reports/QRS Sales Invoice/50012/'" w:xpath="/ns0:NavWordReportXmlPart[1]/ns0:Header[1]/ns0:CustomerAddress6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4DA551B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QRS Sales Invoice/50012"/>
            <w:id w:val="-2005736487"/>
            <w:placeholder>
              <w:docPart w:val="0E198E2638624E51B748E662B6F08683"/>
            </w:placeholder>
            <w:dataBinding w:prefixMappings="xmlns:ns0='urn:microsoft-dynamics-nav/reports/QRS Sales Invoice/50012/'" w:xpath="/ns0:NavWordReportXmlPart[1]/ns0:Header[1]/ns0:CompanyAddress6[1]" w:storeItemID="{59374CF1-3877-4B03-A784-F1885496ECA3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5A3BF02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 w14:paraId="0899266A" w14:textId="77777777">
        <w:trPr>
          <w:cantSplit/>
          <w:trHeight w:val="284"/>
        </w:trPr>
        <w:sdt>
          <w:sdtPr>
            <w:alias w:val="#Nav: /Header/CustomerAddress7"/>
            <w:tag w:val="#Nav: QRS Sales Invoice/50012"/>
            <w:id w:val="-762605892"/>
            <w:placeholder>
              <w:docPart w:val="6E76CA63D41844028E5A6FF0624C5B91"/>
            </w:placeholder>
            <w:dataBinding w:prefixMappings="xmlns:ns0='urn:microsoft-dynamics-nav/reports/QRS Sales Invoice/50012/'" w:xpath="/ns0:NavWordReportXmlPart[1]/ns0:Header[1]/ns0:CustomerAddress7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418B5D1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F95945" w14:paraId="1A7EABF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QRS Sales Invoice/50012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QRS Sales Invoice/50012/'" w:xpath="/ns0:NavWordReportXmlPart[1]/ns0:Header[1]/ns0:CompanyLegalOffice_Lbl[1]" w:storeItemID="{59374CF1-3877-4B03-A784-F1885496ECA3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QRS Sales Invoice/50012"/>
                <w:id w:val="1332101128"/>
                <w:placeholder>
                  <w:docPart w:val="FAF6EB61142E4D80BD1FFD7E376AA00A"/>
                </w:placeholder>
                <w:dataBinding w:prefixMappings="xmlns:ns0='urn:microsoft-dynamics-nav/reports/QRS Sales Invoice/50012/'" w:xpath="/ns0:NavWordReportXmlPart[1]/ns0:Header[1]/ns0:CompanyLegalOffice[1]" w:storeItemID="{59374CF1-3877-4B03-A784-F1885496ECA3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 w14:paraId="78BE9072" w14:textId="77777777">
        <w:trPr>
          <w:cantSplit/>
          <w:trHeight w:val="284"/>
        </w:trPr>
        <w:sdt>
          <w:sdtPr>
            <w:alias w:val="#Nav: /Header/CustomerAddress8"/>
            <w:tag w:val="#Nav: QRS Sales Invoice/50012"/>
            <w:id w:val="571465082"/>
            <w:placeholder>
              <w:docPart w:val="C9C2CB19028948D1BDA62A59BDF5FC73"/>
            </w:placeholder>
            <w:dataBinding w:prefixMappings="xmlns:ns0='urn:microsoft-dynamics-nav/reports/QRS Sales Invoice/50012/'" w:xpath="/ns0:NavWordReportXmlPart[1]/ns0:Header[1]/ns0:CustomerAddress8[1]" w:storeItemID="{59374CF1-3877-4B03-A784-F1885496ECA3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76635CA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 w14:paraId="5CE5D8E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41B85BA7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 w14:paraId="3F36FC76" w14:textId="77777777">
        <w:trPr>
          <w:trHeight w:val="409"/>
        </w:trPr>
        <w:sdt>
          <w:sdtPr>
            <w:alias w:val="#Nav: /Header/YourReference_Header_Lbl"/>
            <w:tag w:val="#Nav: QRS Sales Invoice/50012"/>
            <w:id w:val="-1565866003"/>
            <w:placeholder>
              <w:docPart w:val="DefaultPlaceholder_-1854013440"/>
            </w:placeholder>
            <w:dataBinding w:prefixMappings="xmlns:ns0='urn:microsoft-dynamics-nav/reports/QRS Sales Invoice/50012/'" w:xpath="/ns0:NavWordReportXmlPart[1]/ns0:Header[1]/ns0:YourReference_Header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 w14:paraId="58A0E16B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QRS Sales Invoice/50012"/>
            <w:id w:val="-1425419817"/>
            <w:placeholder>
              <w:docPart w:val="E09F23DE48724A47B66E42FF06F0A498"/>
            </w:placeholder>
            <w:dataBinding w:prefixMappings="xmlns:ns0='urn:microsoft-dynamics-nav/reports/QRS Sales Invoice/50012/'" w:xpath="/ns0:NavWordReportXmlPart[1]/ns0:Header[1]/ns0:SalesPersonBlank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 w14:paraId="2EF4B83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QRS Sales Invoice/50012"/>
            <w:id w:val="-1251649982"/>
            <w:placeholder>
              <w:docPart w:val="4F29546A99B2402894A60AC247E389A5"/>
            </w:placeholder>
            <w:dataBinding w:prefixMappings="xmlns:ns0='urn:microsoft-dynamics-nav/reports/QRS Sales Invoice/50012/'" w:xpath="/ns0:NavWordReportXmlPart[1]/ns0:Header[1]/ns0:DueDate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 w14:paraId="7D4BD07F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QRS Sales Invoice/50012"/>
            <w:id w:val="1934628656"/>
            <w:placeholder>
              <w:docPart w:val="977A4042FE6042F5B6D95665CD2BB017"/>
            </w:placeholder>
            <w:dataBinding w:prefixMappings="xmlns:ns0='urn:microsoft-dynamics-nav/reports/QRS Sales Invoice/50012/'" w:xpath="/ns0:NavWordReportXmlPart[1]/ns0:Header[1]/ns0:PaymentTermsDescription_Lbl[1]" w:storeItemID="{59374CF1-3877-4B03-A784-F1885496ECA3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 w14:paraId="608A930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 w14:paraId="0B944DC7" w14:textId="77777777">
        <w:trPr>
          <w:trHeight w:val="742"/>
        </w:trPr>
        <w:sdt>
          <w:sdtPr>
            <w:alias w:val="#Nav: /Header/YourReference_Header"/>
            <w:tag w:val="#Nav: QRS Sales Invoice/50012"/>
            <w:id w:val="-1585905481"/>
            <w:placeholder>
              <w:docPart w:val="DefaultPlaceholder_-1854013440"/>
            </w:placeholder>
            <w:dataBinding w:prefixMappings="xmlns:ns0='urn:microsoft-dynamics-nav/reports/QRS Sales Invoice/50012/'" w:xpath="/ns0:NavWordReportXmlPart[1]/ns0:Header[1]/ns0:YourReference_Header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 w14:paraId="3B8005F2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QRS Sales Invoice/50012"/>
            <w:id w:val="-2093382796"/>
            <w:placeholder>
              <w:docPart w:val="3516213203CE4790BA765785B14E766B"/>
            </w:placeholder>
            <w:dataBinding w:prefixMappings="xmlns:ns0='urn:microsoft-dynamics-nav/reports/QRS Sales Invoice/50012/'" w:xpath="/ns0:NavWordReportXmlPart[1]/ns0:Header[1]/ns0:SalesPersonName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3970EEE7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QRS Sales Invoice/50012"/>
            <w:id w:val="1703123343"/>
            <w:placeholder>
              <w:docPart w:val="0FAE247910E14A5EAED6E9C07EBF7D3B"/>
            </w:placeholder>
            <w:dataBinding w:prefixMappings="xmlns:ns0='urn:microsoft-dynamics-nav/reports/QRS Sales Invoice/50012/'" w:xpath="/ns0:NavWordReportXmlPart[1]/ns0:Header[1]/ns0:DueDate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3C89F387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QRS Sales Invoice/50012"/>
            <w:id w:val="-419950001"/>
            <w:placeholder>
              <w:docPart w:val="54CAC560A4AB4419B410B5940810B5DD"/>
            </w:placeholder>
            <w:dataBinding w:prefixMappings="xmlns:ns0='urn:microsoft-dynamics-nav/reports/QRS Sales Invoice/50012/'" w:xpath="/ns0:NavWordReportXmlPart[1]/ns0:Header[1]/ns0:PaymentTermsDescription[1]" w:storeItemID="{59374CF1-3877-4B03-A784-F1885496ECA3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13505332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 w14:paraId="68568F66" w14:textId="77777777">
        <w:trPr>
          <w:trHeight w:val="394"/>
        </w:trPr>
        <w:sdt>
          <w:sdtPr>
            <w:alias w:val="#Nav: /Header/OrderNo_Lbl"/>
            <w:tag w:val="#Nav: QRS Sales Invoice/50012"/>
            <w:id w:val="-1266381342"/>
            <w:placeholder>
              <w:docPart w:val="F278324B74CF4205896C39AA69E59C7B"/>
            </w:placeholder>
            <w:dataBinding w:prefixMappings="xmlns:ns0='urn:microsoft-dynamics-nav/reports/QRS Sales Invoice/50012/'" w:xpath="/ns0:NavWordReportXmlPart[1]/ns0:Header[1]/ns0:OrderNo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53789000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QRS Sales Invoice/50012"/>
            <w:id w:val="-1844006567"/>
            <w:placeholder>
              <w:docPart w:val="9766D0E1140440609F61820FFF2AFB2B"/>
            </w:placeholder>
            <w:dataBinding w:prefixMappings="xmlns:ns0='urn:microsoft-dynamics-nav/reports/QRS Sales Invoice/50012/'" w:xpath="/ns0:NavWordReportXmlPart[1]/ns0:Header[1]/ns0:ShipmentMethodDescription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53393F7E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QRS Sales Invoice/50012"/>
            <w:id w:val="283549672"/>
            <w:placeholder>
              <w:docPart w:val="4B2FED3CBD024AD19E5C49EE52E5B2DC"/>
            </w:placeholder>
            <w:dataBinding w:prefixMappings="xmlns:ns0='urn:microsoft-dynamics-nav/reports/QRS Sales Invoice/50012/'" w:xpath="/ns0:NavWordReportXmlPart[1]/ns0:Header[1]/ns0:PaymentMethodDescription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5645A96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QRS Sales Invoice/50012"/>
            <w:id w:val="-1064484745"/>
            <w:placeholder>
              <w:docPart w:val="D5F3D5BD845A4A3C851A6A42EA83BABD"/>
            </w:placeholder>
            <w:dataBinding w:prefixMappings="xmlns:ns0='urn:microsoft-dynamics-nav/reports/QRS Sales Invoice/50012/'" w:xpath="/ns0:NavWordReportXmlPart[1]/ns0:Header[1]/ns0:PaymentReference_Lbl[1]" w:storeItemID="{59374CF1-3877-4B03-A784-F1885496ECA3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 w14:paraId="4980AC15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 w14:paraId="15E9E837" w14:textId="77777777">
        <w:trPr>
          <w:trHeight w:val="758"/>
        </w:trPr>
        <w:sdt>
          <w:sdtPr>
            <w:alias w:val="#Nav: /Header/OrderNo"/>
            <w:tag w:val="#Nav: QRS Sales Invoice/50012"/>
            <w:id w:val="1867791684"/>
            <w:placeholder>
              <w:docPart w:val="DAFDC200264A46739AA6BB9B7E7FA71F"/>
            </w:placeholder>
            <w:dataBinding w:prefixMappings="xmlns:ns0='urn:microsoft-dynamics-nav/reports/QRS Sales Invoice/50012/'" w:xpath="/ns0:NavWordReportXmlPart[1]/ns0:Header[1]/ns0:OrderNo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5BC819DD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QRS Sales Invoice/50012"/>
            <w:id w:val="-168258069"/>
            <w:placeholder>
              <w:docPart w:val="C8789146DF1A4D79BCD11805EA820C4D"/>
            </w:placeholder>
            <w:dataBinding w:prefixMappings="xmlns:ns0='urn:microsoft-dynamics-nav/reports/QRS Sales Invoice/50012/'" w:xpath="/ns0:NavWordReportXmlPart[1]/ns0:Header[1]/ns0:ShipmentMethodDescription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26951D0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QRS Sales Invoice/50012"/>
            <w:id w:val="-359043298"/>
            <w:placeholder>
              <w:docPart w:val="EAB14F6EA54B4D3F88B9F8D68B371EB3"/>
            </w:placeholder>
            <w:dataBinding w:prefixMappings="xmlns:ns0='urn:microsoft-dynamics-nav/reports/QRS Sales Invoice/50012/'" w:xpath="/ns0:NavWordReportXmlPart[1]/ns0:Header[1]/ns0:PaymentMethodDescription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4186BAE1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QRS Sales Invoice/50012"/>
            <w:id w:val="1617714208"/>
            <w:placeholder>
              <w:docPart w:val="23A2AAC1CDF14258A3A888CCE0CF4678"/>
            </w:placeholder>
            <w:dataBinding w:prefixMappings="xmlns:ns0='urn:microsoft-dynamics-nav/reports/QRS Sales Invoice/50012/'" w:xpath="/ns0:NavWordReportXmlPart[1]/ns0:Header[1]/ns0:PaymentReference[1]" w:storeItemID="{59374CF1-3877-4B03-A784-F1885496ECA3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68BC2BD1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 w14:paraId="11E952B1" w14:textId="77777777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497E400D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0B6C03CC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QRS Sales Invoice/50012"/>
            <w:id w:val="-189449573"/>
            <w:placeholder>
              <w:docPart w:val="DefaultPlaceholder_-1854013440"/>
            </w:placeholder>
            <w:dataBinding w:prefixMappings="xmlns:ns0='urn:microsoft-dynamics-nav/reports/QRS Sales Invoice/50012/'" w:xpath="/ns0:NavWordReportXmlPart[1]/ns0:Header[1]/ns0:Line[1]/ns0:JobNo_Lbl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 w14:paraId="49DA711D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5C3254BA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 w14:paraId="733324A3" w14:textId="77777777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3F161217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 w14:paraId="4CC0C243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QRS Sales Invoice/50012"/>
            <w:id w:val="1673217569"/>
            <w:placeholder>
              <w:docPart w:val="DefaultPlaceholder_-1854013440"/>
            </w:placeholder>
            <w:dataBinding w:prefixMappings="xmlns:ns0='urn:microsoft-dynamics-nav/reports/QRS Sales Invoice/50012/'" w:xpath="/ns0:NavWordReportXmlPart[1]/ns0:Header[1]/ns0:Line[1]/ns0:JobNo[1]" w:storeItemID="{59374CF1-3877-4B03-A784-F1885496ECA3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 w14:paraId="19E9703D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2B839D38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QRS Sales Invoice/50012"/>
        <w:id w:val="48119433"/>
        <w15:dataBinding w:prefixMappings="xmlns:ns0='urn:microsoft-dynamics-nav/reports/QRS Sales Invoice/50012/'" w:xpath="/ns0:NavWordReportXmlPart[1]/ns0:Header[1]/ns0:WorkDescriptionLines" w:storeItemID="{59374CF1-3877-4B03-A784-F1885496ECA3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QRS Sales Invoice/50012"/>
                <w:id w:val="-1561943998"/>
                <w:placeholder>
                  <w:docPart w:val="DefaultPlaceholder_-1854013440"/>
                </w:placeholder>
                <w:dataBinding w:prefixMappings="xmlns:ns0='urn:microsoft-dynamics-nav/reports/QRS Sales Invoice/50012/'" w:xpath="/ns0:NavWordReportXmlPart[1]/ns0:Header[1]/ns0:WorkDescriptionLines[1]/ns0:WorkDescriptionLine[1]" w:storeItemID="{59374CF1-3877-4B03-A784-F1885496ECA3}"/>
                <w:text/>
              </w:sdtPr>
              <w:sdtEndPr/>
              <w:sdtContent>
                <w:p w:rsidR="00D54DEE" w:rsidP="00327AC9" w:rsidRDefault="00A4704F" w14:paraId="0C11835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 w14:paraId="26A0FB13" w14:textId="77777777">
        <w:trPr>
          <w:trHeight w:val="544"/>
        </w:trPr>
        <w:sdt>
          <w:sdtPr>
            <w:alias w:val="#Nav: /Header/Line/JobTaskNo_Lbl"/>
            <w:tag w:val="#Nav: QRS Sales Invoice/50012"/>
            <w:id w:val="-16395577"/>
            <w:placeholder>
              <w:docPart w:val="DefaultPlaceholder_-1854013440"/>
            </w:placeholder>
            <w:dataBinding w:prefixMappings="xmlns:ns0='urn:microsoft-dynamics-nav/reports/QRS Sales Invoice/50012/'" w:xpath="/ns0:NavWordReportXmlPart[1]/ns0:Header[1]/ns0:Line[1]/ns0:JobTaskNo_Lbl[1]" w:storeItemID="{59374CF1-3877-4B03-A784-F1885496ECA3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 w14:paraId="16E97442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QRS Sales Invoice/50012"/>
            <w:id w:val="771446451"/>
            <w:placeholder>
              <w:docPart w:val="A8F1C613E4584404B4D5E981F6D00F7E"/>
            </w:placeholder>
            <w:dataBinding w:prefixMappings="xmlns:ns0='urn:microsoft-dynamics-nav/reports/QRS Sales Invoice/50012/'" w:xpath="/ns0:NavWordReportXmlPart[1]/ns0:Header[1]/ns0:Line[1]/ns0:ItemNo_Line_Lbl[1]" w:storeItemID="{59374CF1-3877-4B03-A784-F1885496ECA3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151DC9EB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QRS Sales Invoice/50012"/>
            <w:id w:val="1545399846"/>
            <w:placeholder>
              <w:docPart w:val="A8F1C613E4584404B4D5E981F6D00F7E"/>
            </w:placeholder>
            <w:dataBinding w:prefixMappings="xmlns:ns0='urn:microsoft-dynamics-nav/reports/QRS Sales Invoice/50012/'" w:xpath="/ns0:NavWordReportXmlPart[1]/ns0:Header[1]/ns0:Line[1]/ns0:Description_Line_Lbl[1]" w:storeItemID="{59374CF1-3877-4B03-A784-F1885496ECA3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32D7E9DB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QRS Sales Invoice/50012"/>
            <w:id w:val="-833229876"/>
            <w:placeholder>
              <w:docPart w:val="A8F1C613E4584404B4D5E981F6D00F7E"/>
            </w:placeholder>
            <w:dataBinding w:prefixMappings="xmlns:ns0='urn:microsoft-dynamics-nav/reports/QRS Sales Invoice/50012/'" w:xpath="/ns0:NavWordReportXmlPart[1]/ns0:Header[1]/ns0:Line[1]/ns0:ShipmentDate_Line_Lbl[1]" w:storeItemID="{59374CF1-3877-4B03-A784-F1885496ECA3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203333DA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QRS Sales Invoice/50012"/>
            <w:id w:val="616415257"/>
            <w:placeholder>
              <w:docPart w:val="A8F1C613E4584404B4D5E981F6D00F7E"/>
            </w:placeholder>
            <w:dataBinding w:prefixMappings="xmlns:ns0='urn:microsoft-dynamics-nav/reports/QRS Sales Invoice/50012/'" w:xpath="/ns0:NavWordReportXmlPart[1]/ns0:Header[1]/ns0:Line[1]/ns0:Quantity_Line_Lbl[1]" w:storeItemID="{59374CF1-3877-4B03-A784-F1885496ECA3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6758FBF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5BC8629E" w14:textId="77777777">
            <w:pPr>
              <w:pStyle w:val="Heading1"/>
            </w:pPr>
          </w:p>
        </w:tc>
        <w:sdt>
          <w:sdtPr>
            <w:alias w:val="#Nav: /Header/Line/UnitPrice_Lbl"/>
            <w:tag w:val="#Nav: QRS Sales Invoice/50012"/>
            <w:id w:val="-1521079236"/>
            <w:placeholder>
              <w:docPart w:val="A8F1C613E4584404B4D5E981F6D00F7E"/>
            </w:placeholder>
            <w:dataBinding w:prefixMappings="xmlns:ns0='urn:microsoft-dynamics-nav/reports/QRS Sales Invoice/50012/'" w:xpath="/ns0:NavWordReportXmlPart[1]/ns0:Header[1]/ns0:Line[1]/ns0:UnitPrice_Lbl[1]" w:storeItemID="{59374CF1-3877-4B03-A784-F1885496ECA3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327AC9" w:rsidRDefault="00307B54" w14:paraId="317C2057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327AC9" w:rsidRDefault="00307B54" w14:paraId="01F17463" w14:textId="77777777">
            <w:pPr>
              <w:pStyle w:val="Heading1"/>
              <w:jc w:val="right"/>
            </w:pPr>
          </w:p>
        </w:tc>
        <w:tc>
          <w:tcPr>
            <w:tcW w:w="745" w:type="dxa"/>
            <w:tcBorders>
              <w:bottom w:val="single" w:color="auto" w:sz="4" w:space="0"/>
            </w:tcBorders>
            <w:vAlign w:val="bottom"/>
          </w:tcPr>
          <w:p w:rsidRPr="00DB3913" w:rsidR="00307B54" w:rsidP="00327AC9" w:rsidRDefault="00327AC9" w14:paraId="270AB815" w14:textId="3046A771">
            <w:pPr>
              <w:pStyle w:val="Heading1"/>
              <w:jc w:val="right"/>
            </w:pPr>
            <w:r>
              <w:rPr>
                <w:lang w:val="da-DK"/>
              </w:rPr>
              <w:t>Tax Amount</w:t>
            </w:r>
          </w:p>
        </w:tc>
        <w:sdt>
          <w:sdtPr>
            <w:alias w:val="#Nav: /Header/Line/LineAmount_Line_Lbl"/>
            <w:tag w:val="#Nav: QRS Sales Invoice/50012"/>
            <w:id w:val="1532234539"/>
            <w:placeholder>
              <w:docPart w:val="A8F1C613E4584404B4D5E981F6D00F7E"/>
            </w:placeholder>
            <w:dataBinding w:prefixMappings="xmlns:ns0='urn:microsoft-dynamics-nav/reports/QRS Sales Invoice/50012/'" w:xpath="/ns0:NavWordReportXmlPart[1]/ns0:Header[1]/ns0:Line[1]/ns0:LineAmount_Line_Lbl[1]" w:storeItemID="{59374CF1-3877-4B03-A784-F1885496ECA3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327AC9" w:rsidRDefault="00307B54" w14:paraId="6144C75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 w14:paraId="5C1E1D49" w14:textId="77777777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 w14:paraId="08CCDBE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 w14:paraId="361CD1C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 w14:paraId="0AA8CD9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 w14:paraId="08E3A48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 w14:paraId="202A6E0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16CC173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327AC9" w:rsidRDefault="00307B54" w14:paraId="2EA2E7C1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327AC9" w:rsidRDefault="00307B54" w14:paraId="3AA1A3FE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327AC9" w:rsidRDefault="00307B54" w14:paraId="661D08AF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327AC9" w:rsidRDefault="00307B54" w14:paraId="02E3115F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QRS Sales Invoice/50012"/>
          <w:id w:val="1327254768"/>
          <w15:dataBinding w:prefixMappings="xmlns:ns0='urn:microsoft-dynamics-nav/reports/QRS Sales Invoice/50012/'" w:xpath="/ns0:NavWordReportXmlPart[1]/ns0:Header[1]/ns0:Line" w:storeItemID="{59374CF1-3877-4B03-A784-F1885496ECA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 w14:paraId="0A4ED665" w14:textId="77777777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QRS Sales Invoice/50012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QRS Sales Invoice/50012/'" w:xpath="/ns0:NavWordReportXmlPart[1]/ns0:Header[1]/ns0:Line[1]/ns0:JobTaskNo[1]" w:storeItemID="{59374CF1-3877-4B03-A784-F1885496ECA3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327AC9" w:rsidRDefault="00307B54" w14:paraId="0A566712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QRS Sales Invoice/50012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QRS Sales Invoice/50012/'" w:xpath="/ns0:NavWordReportXmlPart[1]/ns0:Header[1]/ns0:Line[1]/ns0:ItemNo_Line[1]" w:storeItemID="{59374CF1-3877-4B03-A784-F1885496ECA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327AC9" w:rsidRDefault="00307B54" w14:paraId="2FBCD71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QRS Sales Invoice/50012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QRS Sales Invoice/50012/'" w:xpath="/ns0:NavWordReportXmlPart[1]/ns0:Header[1]/ns0:Line[1]/ns0:Description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327AC9" w:rsidRDefault="00307B54" w14:paraId="7A942DA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QRS Sales Invoice/50012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QRS Sales Invoice/50012/'" w:xpath="/ns0:NavWordReportXmlPart[1]/ns0:Header[1]/ns0:Line[1]/ns0:ShipmentDate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327AC9" w:rsidRDefault="00307B54" w14:paraId="21A81E2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QRS Sales Invoice/50012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QRS Sales Invoice/50012/'" w:xpath="/ns0:NavWordReportXmlPart[1]/ns0:Header[1]/ns0:Line[1]/ns0:Quantity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327AC9" w:rsidRDefault="00307B54" w14:paraId="4999D14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QRS Sales Invoice/50012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QRS Sales Invoice/50012/'" w:xpath="/ns0:NavWordReportXmlPart[1]/ns0:Header[1]/ns0:Line[1]/ns0:UnitOfMeasur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327AC9" w:rsidRDefault="00307B54" w14:paraId="2CFD73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QRS Sales Invoice/50012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QRS Sales Invoice/50012/'" w:xpath="/ns0:NavWordReportXmlPart[1]/ns0:Header[1]/ns0:Line[1]/ns0:UnitPric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327AC9" w:rsidRDefault="00307B54" w14:paraId="124864E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QRS Sales Invoice/50012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QRS Sales Invoice/50012/'" w:xpath="/ns0:NavWordReportXmlPart[1]/ns0:Header[1]/ns0:Line[1]/ns0:LineDiscountPercentText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327AC9" w:rsidRDefault="00307B54" w14:paraId="7E541E8D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QRS Sales Invoice/50012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QRS Sales Invoice/50012/'" w:xpath="/ns0:NavWordReportXmlPart[1]/ns0:Header[1]/ns0:Line[1]/ns0:VATPct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327AC9" w:rsidRDefault="00307B54" w14:paraId="7C24F43D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QRS Sales Invoice/50012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QRS Sales Invoice/50012/'" w:xpath="/ns0:NavWordReportXmlPart[1]/ns0:Header[1]/ns0:Line[1]/ns0:LineAmount_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327AC9" w:rsidRDefault="00307B54" w14:paraId="30BAD37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3AEF9F38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0D839E96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0D679552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59D82070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536144A0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55928318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70BC08CE" w14:textId="77777777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 w14:paraId="78AAC5E9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4A777E3F" w14:textId="77777777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 w14:paraId="65330170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70CB1B9F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QRS Sales Invoice/50012"/>
          <w:id w:val="1981810996"/>
          <w15:dataBinding w:prefixMappings="xmlns:ns0='urn:microsoft-dynamics-nav/reports/QRS Sales Invoice/50012/'" w:xpath="/ns0:NavWordReportXmlPart[1]/ns0:Header[1]/ns0:ReportTotalsLine" w:storeItemID="{59374CF1-3877-4B03-A784-F1885496ECA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 w14:paraId="0E2F8576" w14:textId="77777777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 w14:paraId="15BBF5F2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 w14:paraId="66D70D25" w14:textId="77777777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 w14:paraId="6320222D" w14:textId="77777777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 w14:paraId="62CBFB1A" w14:textId="77777777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 w14:paraId="466CFDB8" w14:textId="77777777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 w14:paraId="5E4E5D8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QRS Sales Invoice/50012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QRS Sales Invoice/50012/'" w:xpath="/ns0:NavWordReportXmlPart[1]/ns0:Header[1]/ns0:ReportTotalsLine[1]/ns0:Description_ReportTotals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327AC9" w:rsidRDefault="00307B54" w14:paraId="7F67BEA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QRS Sales Invoice/50012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QRS Sales Invoice/50012/'" w:xpath="/ns0:NavWordReportXmlPart[1]/ns0:Header[1]/ns0:ReportTotalsLine[1]/ns0:Amount_ReportTotalsLine[1]" w:storeItemID="{59374CF1-3877-4B03-A784-F1885496ECA3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327AC9" w:rsidRDefault="00307B54" w14:paraId="4A0A74CC" w14:textId="77777777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793552FE" w14:textId="77777777">
        <w:trPr>
          <w:trHeight w:val="112"/>
        </w:trPr>
        <w:tc>
          <w:tcPr>
            <w:tcW w:w="587" w:type="dxa"/>
          </w:tcPr>
          <w:p w:rsidRPr="00FD3C3E" w:rsidR="00307B54" w:rsidP="00D54DEE" w:rsidRDefault="00307B54" w14:paraId="501FC10E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6D3E10F9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011E06F7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77FDD16C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5F581611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51537CE4" w14:textId="77777777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 w14:paraId="0AEB1431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327AC9" w:rsidRDefault="00307B54" w14:paraId="77725BB6" w14:textId="77777777">
            <w:pPr>
              <w:pStyle w:val="NoSpacing"/>
              <w:jc w:val="right"/>
            </w:pPr>
          </w:p>
        </w:tc>
      </w:tr>
      <w:tr w:rsidRPr="00FD3C3E" w:rsidR="00307B54" w:rsidTr="002D6633" w14:paraId="654997E6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0DBDE079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485941B9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233B1FCA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2E3F4A19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4D0A6005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22128FD6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QRS Sales Invoice/50012"/>
            <w:id w:val="-274175886"/>
            <w:placeholder>
              <w:docPart w:val="DefaultPlaceholder_-1854013440"/>
            </w:placeholder>
            <w:dataBinding w:prefixMappings="xmlns:ns0='urn:microsoft-dynamics-nav/reports/QRS Sales Invoice/50012/'" w:xpath="/ns0:NavWordReportXmlPart[1]/ns0:Header[1]/ns0:Totals[1]/ns0:TotalAmountExclInclVATText[1]" w:storeItemID="{59374CF1-3877-4B03-A784-F1885496ECA3}"/>
            <w:text/>
          </w:sdtPr>
          <w:sdtEndPr/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 w14:paraId="3D24CD6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QRS Sales Invoice/50012"/>
            <w:id w:val="1075086534"/>
            <w:placeholder>
              <w:docPart w:val="DefaultPlaceholder_-1854013440"/>
            </w:placeholder>
            <w:dataBinding w:prefixMappings="xmlns:ns0='urn:microsoft-dynamics-nav/reports/QRS Sales Invoice/50012/'" w:xpath="/ns0:NavWordReportXmlPart[1]/ns0:Header[1]/ns0:Totals[1]/ns0:TotalAmountExclInclVAT[1]" w:storeItemID="{59374CF1-3877-4B03-A784-F1885496ECA3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327AC9" w:rsidRDefault="0096641E" w14:paraId="47E9896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QRS Sales Invoice/50012"/>
        <w:id w:val="-335309756"/>
        <w:placeholder>
          <w:docPart w:val="DefaultPlaceholder_-1854013440"/>
        </w:placeholder>
        <w:dataBinding w:prefixMappings="xmlns:ns0='urn:microsoft-dynamics-nav/reports/QRS Sales Invoice/50012/'" w:xpath="/ns0:NavWordReportXmlPart[1]/ns0:Header[1]/ns0:RemainingAmountText[1]" w:storeItemID="{59374CF1-3877-4B03-A784-F1885496ECA3}"/>
        <w:text/>
      </w:sdtPr>
      <w:sdtEndPr/>
      <w:sdtContent>
        <w:p w:rsidRPr="002D6633" w:rsidR="00D54DEE" w:rsidP="002D6633" w:rsidRDefault="002D6633" w14:paraId="53553E13" w14:textId="77777777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QRS Sales Invoice/50012"/>
          <w:id w:val="-1502423256"/>
          <w15:dataBinding w:prefixMappings="xmlns:ns0='urn:microsoft-dynamics-nav/reports/QRS Sales Invoice/50012/'" w:xpath="/ns0:NavWordReportXmlPart[1]/ns0:Header[1]/ns0:LineFee" w:storeItemID="{59374CF1-3877-4B03-A784-F1885496ECA3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6BF975E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QRS Sales Invoice/50012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QRS Sales Invoice/50012/'" w:xpath="/ns0:NavWordReportXmlPart[1]/ns0:Header[1]/ns0:LineFee[1]/ns0:LineFeeCaptionText[1]" w:storeItemID="{59374CF1-3877-4B03-A784-F1885496ECA3}"/>
                      <w:text/>
                    </w:sdtPr>
                    <w:sdtEndPr/>
                    <w:sdtContent>
                      <w:p w:rsidR="00D54DEE" w:rsidP="00327AC9" w:rsidRDefault="00D54DEE" w14:paraId="083B51D9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F1EF16D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QRS Sales Invoice/50012"/>
        <w:id w:val="940566818"/>
        <w15:dataBinding w:prefixMappings="xmlns:ns0='urn:microsoft-dynamics-nav/reports/QRS Sales Invoice/50012/'" w:xpath="/ns0:NavWordReportXmlPart[1]/ns0:Header[1]/ns0:PaymentReportingArgument" w:storeItemID="{59374CF1-3877-4B03-A784-F1885496ECA3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QRS Sales Invoice/50012"/>
                <w:id w:val="-804161553"/>
                <w:dataBinding w:prefixMappings="xmlns:ns0='urn:microsoft-dynamics-nav/reports/QRS Sales Invoice/50012/'" w:xpath="/ns0:NavWordReportXmlPart[1]/ns0:Header[1]/ns0:PaymentReportingArgument[1]/ns0:PaymentServiceLogo[1]" w:storeItemID="{59374CF1-3877-4B03-A784-F1885496ECA3}"/>
                <w:picture/>
              </w:sdtPr>
              <w:sdtEndPr/>
              <w:sdtContent>
                <w:p w:rsidR="00123A7D" w:rsidP="00327AC9" w:rsidRDefault="001700B5" w14:paraId="4120BB3D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06D09291" wp14:editId="0A93668C">
                        <wp:extent cx="873274" cy="873274"/>
                        <wp:effectExtent l="0" t="0" r="317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274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QRS Sales Invoice/50012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QRS Sales Invoice/50012/'" w:xpath="/ns0:NavWordReportXmlPart[1]/ns0:Header[1]/ns0:PaymentReportingArgument[1]/ns0:PaymentServiceText_Url[1]" w:storeItemID="{59374CF1-3877-4B03-A784-F1885496ECA3}"/>
                <w:text/>
              </w:sdtPr>
              <w:sdtEndPr/>
              <w:sdtContent>
                <w:p w:rsidRPr="00123A7D" w:rsidR="00245B0E" w:rsidP="00327AC9" w:rsidRDefault="00123A7D" w14:paraId="1FBBE86E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5945" w:rsidP="00E40C63" w:rsidRDefault="00F95945" w14:paraId="0F440CD1" w14:textId="77777777">
      <w:pPr>
        <w:spacing w:after="0"/>
      </w:pPr>
      <w:r>
        <w:separator/>
      </w:r>
    </w:p>
  </w:endnote>
  <w:endnote w:type="continuationSeparator" w:id="0">
    <w:p w:rsidR="00F95945" w:rsidP="00E40C63" w:rsidRDefault="00F95945" w14:paraId="2FE800A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2B71" w:rsidRDefault="00962B71" w14:paraId="1E60C66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2286368F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702D1E43" w14:textId="77777777">
            <w:sdt>
              <w:sdtPr>
                <w:rPr>
                  <w:lang w:val="da-DK"/>
                </w:rPr>
                <w:alias w:val="#Nav: /Header/CompanyLegalStatement"/>
                <w:tag w:val="#Nav: QRS Sales Invoice/50012"/>
                <w:id w:val="-207500241"/>
                <w:placeholder>
                  <w:docPart w:val="D74323E5E83F4DBCB91329738FC0774A"/>
                </w:placeholder>
                <w:dataBinding w:prefixMappings="xmlns:ns0='urn:microsoft-dynamics-nav/reports/QRS Sales Invoice/50012/'" w:xpath="/ns0:NavWordReportXmlPart[1]/ns0:Header[1]/ns0:CompanyLegalStatement[1]" w:storeItemID="{59374CF1-3877-4B03-A784-F1885496ECA3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90D5971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0DEEF05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11E7CB57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 w14:paraId="5E7B3949" w14:textId="77777777">
      <w:sdt>
        <w:sdtPr>
          <w:rPr>
            <w:lang w:val="da-DK"/>
          </w:rPr>
          <w:alias w:val="#Nav: /Header/CompanyLegalStatement"/>
          <w:tag w:val="#Nav: QRS Sales Invoice/50012"/>
          <w:id w:val="1896625259"/>
          <w:placeholder>
            <w:docPart w:val="054778FD3B804B0395E33E0348229CE9"/>
          </w:placeholder>
          <w:dataBinding w:prefixMappings="xmlns:ns0='urn:microsoft-dynamics-nav/reports/QRS Sales Invoice/50012/'" w:xpath="/ns0:NavWordReportXmlPart[1]/ns0:Header[1]/ns0:CompanyLegalStatement[1]" w:storeItemID="{59374CF1-3877-4B03-A784-F1885496ECA3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457FC6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4BD2C334" w14:textId="77777777">
      <w:sdt>
        <w:sdtPr>
          <w:alias w:val="#Nav: /Header/CompanyVATRegistrationNo_Lbl"/>
          <w:tag w:val="#Nav: QRS Sales Invoice/50012"/>
          <w:id w:val="1000698169"/>
          <w:placeholder>
            <w:docPart w:val="5B0A98CDBECA4FC3BC7918DD25E7F753"/>
          </w:placeholder>
          <w:dataBinding w:prefixMappings="xmlns:ns0='urn:microsoft-dynamics-nav/reports/QRS Sales Invoice/50012/'" w:xpath="/ns0:NavWordReportXmlPart[1]/ns0:Header[1]/ns0:CompanyVATRegistrationNo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8518A0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QRS Sales Invoice/50012"/>
          <w:id w:val="649635640"/>
          <w:placeholder>
            <w:docPart w:val="DefaultPlaceholder_-1854013440"/>
          </w:placeholder>
          <w:dataBinding w:prefixMappings="xmlns:ns0='urn:microsoft-dynamics-nav/reports/QRS Sales Invoice/50012/'" w:xpath="/ns0:NavWordReportXmlPart[1]/ns0:Header[1]/ns0:HomePage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962B71" w14:paraId="2B27EBBB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QRS Sales Invoice/50012"/>
          <w:id w:val="560367384"/>
          <w:placeholder>
            <w:docPart w:val="A81DB1F39E204D46A84F95F9F080C66B"/>
          </w:placeholder>
          <w:dataBinding w:prefixMappings="xmlns:ns0='urn:microsoft-dynamics-nav/reports/QRS Sales Invoice/50012/'" w:xpath="/ns0:NavWordReportXmlPart[1]/ns0:Header[1]/ns0:CompanyPhoneNo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58B3495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QRS Sales Invoice/50012"/>
          <w:id w:val="-272474917"/>
          <w:placeholder>
            <w:docPart w:val="7F8B9C0B253F40E1A624578D9A23ECDD"/>
          </w:placeholder>
          <w:dataBinding w:prefixMappings="xmlns:ns0='urn:microsoft-dynamics-nav/reports/QRS Sales Invoice/50012/'" w:xpath="/ns0:NavWordReportXmlPart[1]/ns0:Header[1]/ns0:EMail_Header_Lbl[1]" w:storeItemID="{59374CF1-3877-4B03-A784-F1885496ECA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86D153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5DADF9FF" w14:textId="77777777">
      <w:sdt>
        <w:sdtPr>
          <w:alias w:val="#Nav: /Header/CompanyVATRegistrationNo"/>
          <w:tag w:val="#Nav: QRS Sales Invoice/50012"/>
          <w:id w:val="-1968960596"/>
          <w:placeholder>
            <w:docPart w:val="542B45161D324E28AEE5E66E927497EC"/>
          </w:placeholder>
          <w:dataBinding w:prefixMappings="xmlns:ns0='urn:microsoft-dynamics-nav/reports/QRS Sales Invoice/50012/'" w:xpath="/ns0:NavWordReportXmlPart[1]/ns0:Header[1]/ns0:CompanyVATRegistrationNo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6F9789E3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QRS Sales Invoice/50012"/>
          <w:id w:val="412437649"/>
          <w:placeholder>
            <w:docPart w:val="67B453FC7B04421CBE247EE125419382"/>
          </w:placeholder>
          <w:dataBinding w:prefixMappings="xmlns:ns0='urn:microsoft-dynamics-nav/reports/QRS Sales Invoice/50012/'" w:xpath="/ns0:NavWordReportXmlPart[1]/ns0:Header[1]/ns0:CompanyHomePage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391CE2A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QRS Sales Invoice/50012"/>
          <w:id w:val="-1162540195"/>
          <w:placeholder>
            <w:docPart w:val="4FD74BEB63934A8DB0749BA4D6B083ED"/>
          </w:placeholder>
          <w:dataBinding w:prefixMappings="xmlns:ns0='urn:microsoft-dynamics-nav/reports/QRS Sales Invoice/50012/'" w:xpath="/ns0:NavWordReportXmlPart[1]/ns0:Header[1]/ns0:CompanyPhoneNo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B9EEF1C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QRS Sales Invoice/50012"/>
          <w:id w:val="860396444"/>
          <w:placeholder>
            <w:docPart w:val="54068B715CF34F89A307530FB3EFB91B"/>
          </w:placeholder>
          <w:dataBinding w:prefixMappings="xmlns:ns0='urn:microsoft-dynamics-nav/reports/QRS Sales Invoice/50012/'" w:xpath="/ns0:NavWordReportXmlPart[1]/ns0:Header[1]/ns0:CompanyEMail[1]" w:storeItemID="{59374CF1-3877-4B03-A784-F1885496ECA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0B47D47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0F71D3A7" w14:textId="77777777">
      <w:sdt>
        <w:sdtPr>
          <w:alias w:val="#Nav: /Header/CompanyBankName"/>
          <w:tag w:val="#Nav: QRS Sales Invoice/50012"/>
          <w:id w:val="536472809"/>
          <w:placeholder>
            <w:docPart w:val="AF51C37BE9C544C0B02CEF6870C757E4"/>
          </w:placeholder>
          <w:dataBinding w:prefixMappings="xmlns:ns0='urn:microsoft-dynamics-nav/reports/QRS Sales Invoice/50012/'" w:xpath="/ns0:NavWordReportXmlPart[1]/ns0:Header[1]/ns0:CompanyBankName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765C8AA5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QRS Sales Invoice/50012"/>
          <w:id w:val="72087598"/>
          <w:placeholder>
            <w:docPart w:val="8BB73B2AFE6D4228987D25F8338CE8D7"/>
          </w:placeholder>
          <w:dataBinding w:prefixMappings="xmlns:ns0='urn:microsoft-dynamics-nav/reports/QRS Sales Invoice/50012/'" w:xpath="/ns0:NavWordReportXmlPart[1]/ns0:Header[1]/ns0:CompanyIBAN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573FC21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QRS Sales Invoice/50012"/>
          <w:id w:val="-687442409"/>
          <w:placeholder>
            <w:docPart w:val="07CDFF1FA1804FACA6815EAA30AEA205"/>
          </w:placeholder>
          <w:dataBinding w:prefixMappings="xmlns:ns0='urn:microsoft-dynamics-nav/reports/QRS Sales Invoice/50012/'" w:xpath="/ns0:NavWordReportXmlPart[1]/ns0:Header[1]/ns0:CompanySWIFT_Lbl[1]" w:storeItemID="{59374CF1-3877-4B03-A784-F1885496ECA3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404F63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QRS Sales Invoice/50012"/>
          <w:id w:val="-1395651447"/>
          <w:placeholder>
            <w:docPart w:val="C6D430F265AB42D5A18429D7044A0AD9"/>
          </w:placeholder>
          <w:dataBinding w:prefixMappings="xmlns:ns0='urn:microsoft-dynamics-nav/reports/QRS Sales Invoice/50012/'" w:xpath="/ns0:NavWordReportXmlPart[1]/ns0:Header[1]/ns0:CompanyGiroNo_Lbl[1]" w:storeItemID="{59374CF1-3877-4B03-A784-F1885496ECA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D65A4D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5F97BAF9" w14:textId="77777777">
      <w:tc>
        <w:tcPr>
          <w:tcW w:w="1250" w:type="pct"/>
        </w:tcPr>
        <w:p w:rsidRPr="00F83594" w:rsidR="00C43401" w:rsidP="005C497A" w:rsidRDefault="00F95945" w14:paraId="1CD177B3" w14:textId="77777777">
          <w:pPr>
            <w:pStyle w:val="NoSpacing"/>
          </w:pPr>
          <w:sdt>
            <w:sdtPr>
              <w:alias w:val="#Nav: /Header/CompanyBankBranchNo"/>
              <w:tag w:val="#Nav: QRS Sales Invoice/50012"/>
              <w:id w:val="800194651"/>
              <w:placeholder>
                <w:docPart w:val="405406A4FC564D2182F4A115F0F9E0CF"/>
              </w:placeholder>
              <w:dataBinding w:prefixMappings="xmlns:ns0='urn:microsoft-dynamics-nav/reports/QRS Sales Invoice/50012/'" w:xpath="/ns0:NavWordReportXmlPart[1]/ns0:Header[1]/ns0:CompanyBankBranchNo[1]" w:storeItemID="{59374CF1-3877-4B03-A784-F1885496ECA3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QRS Sales Invoice/50012"/>
              <w:id w:val="-578668554"/>
              <w:placeholder>
                <w:docPart w:val="BB7EA51D2D6D4A77A524CEE5744643E8"/>
              </w:placeholder>
              <w:dataBinding w:prefixMappings="xmlns:ns0='urn:microsoft-dynamics-nav/reports/QRS Sales Invoice/50012/'" w:xpath="/ns0:NavWordReportXmlPart[1]/ns0:Header[1]/ns0:CompanyBankAccountNo[1]" w:storeItemID="{59374CF1-3877-4B03-A784-F1885496ECA3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QRS Sales Invoice/50012"/>
          <w:id w:val="513045610"/>
          <w:placeholder>
            <w:docPart w:val="EFC7A9B9C4594CF8B0D6449E717EF56F"/>
          </w:placeholder>
          <w:dataBinding w:prefixMappings="xmlns:ns0='urn:microsoft-dynamics-nav/reports/QRS Sales Invoice/50012/'" w:xpath="/ns0:NavWordReportXmlPart[1]/ns0:Header[1]/ns0:CompanyIBAN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AE9D330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QRS Sales Invoice/50012"/>
          <w:id w:val="1536079020"/>
          <w:placeholder>
            <w:docPart w:val="A3D56298C27C447A84E225A91C2B10E0"/>
          </w:placeholder>
          <w:dataBinding w:prefixMappings="xmlns:ns0='urn:microsoft-dynamics-nav/reports/QRS Sales Invoice/50012/'" w:xpath="/ns0:NavWordReportXmlPart[1]/ns0:Header[1]/ns0:CompanySWIFT[1]" w:storeItemID="{59374CF1-3877-4B03-A784-F1885496ECA3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6757A503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QRS Sales Invoice/50012"/>
          <w:id w:val="-1971888300"/>
          <w:placeholder>
            <w:docPart w:val="7854EDE10DC34A08B41378DE66AE7F7B"/>
          </w:placeholder>
          <w:dataBinding w:prefixMappings="xmlns:ns0='urn:microsoft-dynamics-nav/reports/QRS Sales Invoice/50012/'" w:xpath="/ns0:NavWordReportXmlPart[1]/ns0:Header[1]/ns0:CompanyGiroNo[1]" w:storeItemID="{59374CF1-3877-4B03-A784-F1885496ECA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2862565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AECBB1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5945" w:rsidP="00E40C63" w:rsidRDefault="00F95945" w14:paraId="74D85EC9" w14:textId="77777777">
      <w:pPr>
        <w:spacing w:after="0"/>
      </w:pPr>
      <w:r>
        <w:separator/>
      </w:r>
    </w:p>
  </w:footnote>
  <w:footnote w:type="continuationSeparator" w:id="0">
    <w:p w:rsidR="00F95945" w:rsidP="00E40C63" w:rsidRDefault="00F95945" w14:paraId="7BCCE27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2B71" w:rsidRDefault="00962B71" w14:paraId="6A31E3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36D61188" w14:textId="77777777">
      <w:tc>
        <w:tcPr>
          <w:tcW w:w="2929" w:type="pct"/>
        </w:tcPr>
        <w:p w:rsidRPr="00C43401" w:rsidR="00C43401" w:rsidP="00C43401" w:rsidRDefault="00F95945" w14:paraId="26D3520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QRS Sales Invoice/50012"/>
              <w:id w:val="1118172250"/>
              <w:placeholder>
                <w:docPart w:val="85F17D8968A64DA6A4F66CAAC909213D"/>
              </w:placeholder>
              <w:dataBinding w:prefixMappings="xmlns:ns0='urn:microsoft-dynamics-nav/reports/QRS Sales Invoice/50012/'" w:xpath="/ns0:NavWordReportXmlPart[1]/ns0:Header[1]/ns0:DocumentTitle_Lbl[1]" w:storeItemID="{59374CF1-3877-4B03-A784-F1885496ECA3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QRS Sales Invoice/50012"/>
              <w:id w:val="-1792285139"/>
              <w:placeholder>
                <w:docPart w:val="85F17D8968A64DA6A4F66CAAC909213D"/>
              </w:placeholder>
              <w:dataBinding w:prefixMappings="xmlns:ns0='urn:microsoft-dynamics-nav/reports/QRS Sales Invoice/50012/'" w:xpath="/ns0:NavWordReportXmlPart[1]/ns0:Header[1]/ns0:DocumentNo[1]" w:storeItemID="{59374CF1-3877-4B03-A784-F1885496ECA3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QRS Sales Invoice/50012"/>
            <w:id w:val="-1183590736"/>
            <w:placeholder>
              <w:docPart w:val="647FBC123D0D4A4C8824A50443E4DFC1"/>
            </w:placeholder>
            <w:dataBinding w:prefixMappings="xmlns:ns0='urn:microsoft-dynamics-nav/reports/QRS Sales Invoice/50012/'" w:xpath="/ns0:NavWordReportXmlPart[1]/ns0:Header[1]/ns0:DocumentDate[1]" w:storeItemID="{59374CF1-3877-4B03-A784-F1885496ECA3}"/>
            <w:text/>
          </w:sdtPr>
          <w:sdtEndPr/>
          <w:sdtContent>
            <w:p w:rsidR="00C43401" w:rsidP="00C43401" w:rsidRDefault="00C43401" w14:paraId="13FE6502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F95945" w14:paraId="2175B361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QRS Sales Invoice/50012"/>
              <w:id w:val="-1719745130"/>
              <w:placeholder>
                <w:docPart w:val="85F17D8968A64DA6A4F66CAAC909213D"/>
              </w:placeholder>
              <w:dataBinding w:prefixMappings="xmlns:ns0='urn:microsoft-dynamics-nav/reports/QRS Sales Invoice/50012/'" w:xpath="/ns0:NavWordReportXmlPart[1]/ns0:Header[1]/ns0:Page_Lbl[1]" w:storeItemID="{59374CF1-3877-4B03-A784-F1885496ECA3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B6F45D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4D6B677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2393FB11" w14:textId="77777777">
      <w:tc>
        <w:tcPr>
          <w:tcW w:w="2929" w:type="pct"/>
        </w:tcPr>
        <w:p w:rsidRPr="00204F31" w:rsidR="00C43401" w:rsidP="00C43401" w:rsidRDefault="00F95945" w14:paraId="6E2C1712" w14:textId="77777777">
          <w:pPr>
            <w:pStyle w:val="Title"/>
          </w:pPr>
          <w:sdt>
            <w:sdtPr>
              <w:alias w:val="#Nav: /Header/DocumentTitle_Lbl"/>
              <w:tag w:val="#Nav: QRS Sales Invoice/50012"/>
              <w:id w:val="-243725382"/>
              <w:placeholder>
                <w:docPart w:val="4BD5A61B1BCB450480F0D2A5ABE0F40B"/>
              </w:placeholder>
              <w:dataBinding w:prefixMappings="xmlns:ns0='urn:microsoft-dynamics-nav/reports/QRS Sales Invoice/50012/'" w:xpath="/ns0:NavWordReportXmlPart[1]/ns0:Header[1]/ns0:DocumentTitle_Lbl[1]" w:storeItemID="{59374CF1-3877-4B03-A784-F1885496ECA3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QRS Sales Invoice/50012"/>
              <w:id w:val="468630016"/>
              <w:placeholder>
                <w:docPart w:val="4BD5A61B1BCB450480F0D2A5ABE0F40B"/>
              </w:placeholder>
              <w:dataBinding w:prefixMappings="xmlns:ns0='urn:microsoft-dynamics-nav/reports/QRS Sales Invoice/50012/'" w:xpath="/ns0:NavWordReportXmlPart[1]/ns0:Header[1]/ns0:DocumentNo[1]" w:storeItemID="{59374CF1-3877-4B03-A784-F1885496ECA3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QRS Sales Invoice/50012"/>
            <w:id w:val="-386421384"/>
            <w:placeholder>
              <w:docPart w:val="BC4B939BA08A40B1A8E2349E00F308FC"/>
            </w:placeholder>
            <w:dataBinding w:prefixMappings="xmlns:ns0='urn:microsoft-dynamics-nav/reports/QRS Sales Invoice/50012/'" w:xpath="/ns0:NavWordReportXmlPart[1]/ns0:Header[1]/ns0:DocumentDate[1]" w:storeItemID="{59374CF1-3877-4B03-A784-F1885496ECA3}"/>
            <w:text/>
          </w:sdtPr>
          <w:sdtEndPr/>
          <w:sdtContent>
            <w:p w:rsidR="00C43401" w:rsidP="00C43401" w:rsidRDefault="00C43401" w14:paraId="2C7DF0F8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F95945" w14:paraId="7692356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QRS Sales Invoice/50012"/>
              <w:id w:val="799797659"/>
              <w:placeholder>
                <w:docPart w:val="4BD5A61B1BCB450480F0D2A5ABE0F40B"/>
              </w:placeholder>
              <w:dataBinding w:prefixMappings="xmlns:ns0='urn:microsoft-dynamics-nav/reports/QRS Sales Invoice/50012/'" w:xpath="/ns0:NavWordReportXmlPart[1]/ns0:Header[1]/ns0:Page_Lbl[1]" w:storeItemID="{59374CF1-3877-4B03-A784-F1885496ECA3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6218A6E8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F95945" w14:paraId="66C80C7D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QRS Sales Invoice/50012"/>
              <w:id w:val="795027538"/>
              <w:dataBinding w:prefixMappings="xmlns:ns0='urn:microsoft-dynamics-nav/reports/QRS Sales Invoice/50012/'" w:xpath="/ns0:NavWordReportXmlPart[1]/ns0:Header[1]/ns0:CompanyPicture[1]" w:storeItemID="{59374CF1-3877-4B03-A784-F1885496ECA3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DC745D8" wp14:editId="00CF26D8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7F1384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27AC9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5945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F29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6D1F92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Q R S   S a l e s   I n v o i c e / 5 0 0 1 2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374CF1-3877-4B03-A784-F1885496ECA3}">
  <ds:schemaRefs>
    <ds:schemaRef ds:uri="urn:microsoft-dynamics-nav/reports/QRS Sales Invoice/500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2017-02-27T11:22:00Z</dcterms:created>
  <dcterms:modified xsi:type="dcterms:W3CDTF">2020-07-28T06:29:00Z</dcterms:modified>
</cp:coreProperties>
</file>